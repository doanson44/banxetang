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BAC" w:rsidRDefault="00F650BC" w:rsidP="00F650BC">
      <w:pPr>
        <w:pStyle w:val="Title"/>
        <w:jc w:val="right"/>
      </w:pPr>
      <w:r>
        <w:t>BATTLE CITY</w:t>
      </w:r>
    </w:p>
    <w:p w:rsidR="000E6BAC" w:rsidRPr="00F650BC" w:rsidRDefault="00F650BC" w:rsidP="00F650BC">
      <w:pPr>
        <w:pStyle w:val="Title"/>
        <w:jc w:val="right"/>
        <w:rPr>
          <w:sz w:val="46"/>
        </w:rPr>
      </w:pPr>
      <w:r>
        <w:rPr>
          <w:sz w:val="46"/>
        </w:rPr>
        <w:t>USE CASE SPECIFICATION</w:t>
      </w:r>
    </w:p>
    <w:p w:rsidR="000E6BAC" w:rsidRDefault="000E6BAC">
      <w:pPr>
        <w:pStyle w:val="Title"/>
        <w:jc w:val="right"/>
      </w:pPr>
    </w:p>
    <w:p w:rsidR="000E6BAC" w:rsidRDefault="001863A1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0E6BAC" w:rsidRDefault="000E6BAC"/>
    <w:p w:rsidR="000E6BAC" w:rsidRDefault="000E6BAC"/>
    <w:p w:rsidR="000E6BAC" w:rsidRDefault="000E6BAC">
      <w:pPr>
        <w:pStyle w:val="BodyText"/>
      </w:pPr>
    </w:p>
    <w:p w:rsidR="000E6BAC" w:rsidRDefault="000E6BAC">
      <w:pPr>
        <w:pStyle w:val="BodyText"/>
      </w:pPr>
    </w:p>
    <w:p w:rsidR="000E6BAC" w:rsidRDefault="000E6BAC">
      <w:pPr>
        <w:sectPr w:rsidR="000E6BA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E6BAC" w:rsidRDefault="001863A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E6BAC">
        <w:tc>
          <w:tcPr>
            <w:tcW w:w="2304" w:type="dxa"/>
          </w:tcPr>
          <w:p w:rsidR="000E6BAC" w:rsidRDefault="001863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E6BAC" w:rsidRDefault="001863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E6BAC" w:rsidRDefault="001863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E6BAC" w:rsidRDefault="001863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E6BAC">
        <w:tc>
          <w:tcPr>
            <w:tcW w:w="2304" w:type="dxa"/>
          </w:tcPr>
          <w:p w:rsidR="000E6BAC" w:rsidRDefault="0073326D" w:rsidP="0073326D">
            <w:pPr>
              <w:pStyle w:val="Tabletext"/>
              <w:tabs>
                <w:tab w:val="right" w:pos="2088"/>
              </w:tabs>
            </w:pPr>
            <w:r>
              <w:t>5/10/2014</w:t>
            </w:r>
          </w:p>
        </w:tc>
        <w:tc>
          <w:tcPr>
            <w:tcW w:w="1152" w:type="dxa"/>
          </w:tcPr>
          <w:p w:rsidR="000E6BAC" w:rsidRDefault="0073326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E6BAC" w:rsidRDefault="0073326D">
            <w:pPr>
              <w:pStyle w:val="Tabletext"/>
            </w:pPr>
            <w:r>
              <w:t>Khởi tạo tài liệu</w:t>
            </w:r>
          </w:p>
        </w:tc>
        <w:tc>
          <w:tcPr>
            <w:tcW w:w="2304" w:type="dxa"/>
          </w:tcPr>
          <w:p w:rsidR="000E6BAC" w:rsidRDefault="0073326D">
            <w:pPr>
              <w:pStyle w:val="Tabletext"/>
            </w:pPr>
            <w:r>
              <w:t>Trung Nghĩa</w:t>
            </w:r>
            <w:r w:rsidR="00F650BC">
              <w:t>, Thái Nam</w:t>
            </w:r>
          </w:p>
        </w:tc>
      </w:tr>
      <w:tr w:rsidR="000E6BAC">
        <w:tc>
          <w:tcPr>
            <w:tcW w:w="2304" w:type="dxa"/>
          </w:tcPr>
          <w:p w:rsidR="000E6BAC" w:rsidRDefault="000E6BAC">
            <w:pPr>
              <w:pStyle w:val="Tabletext"/>
            </w:pPr>
          </w:p>
        </w:tc>
        <w:tc>
          <w:tcPr>
            <w:tcW w:w="1152" w:type="dxa"/>
          </w:tcPr>
          <w:p w:rsidR="000E6BAC" w:rsidRDefault="000E6BAC">
            <w:pPr>
              <w:pStyle w:val="Tabletext"/>
            </w:pPr>
          </w:p>
        </w:tc>
        <w:tc>
          <w:tcPr>
            <w:tcW w:w="3744" w:type="dxa"/>
          </w:tcPr>
          <w:p w:rsidR="000E6BAC" w:rsidRDefault="000E6BAC">
            <w:pPr>
              <w:pStyle w:val="Tabletext"/>
            </w:pPr>
          </w:p>
        </w:tc>
        <w:tc>
          <w:tcPr>
            <w:tcW w:w="2304" w:type="dxa"/>
          </w:tcPr>
          <w:p w:rsidR="000E6BAC" w:rsidRDefault="000E6BAC">
            <w:pPr>
              <w:pStyle w:val="Tabletext"/>
            </w:pPr>
          </w:p>
        </w:tc>
      </w:tr>
      <w:tr w:rsidR="000E6BAC">
        <w:tc>
          <w:tcPr>
            <w:tcW w:w="2304" w:type="dxa"/>
          </w:tcPr>
          <w:p w:rsidR="000E6BAC" w:rsidRDefault="000E6BAC">
            <w:pPr>
              <w:pStyle w:val="Tabletext"/>
            </w:pPr>
          </w:p>
        </w:tc>
        <w:tc>
          <w:tcPr>
            <w:tcW w:w="1152" w:type="dxa"/>
          </w:tcPr>
          <w:p w:rsidR="000E6BAC" w:rsidRDefault="000E6BAC">
            <w:pPr>
              <w:pStyle w:val="Tabletext"/>
            </w:pPr>
          </w:p>
        </w:tc>
        <w:tc>
          <w:tcPr>
            <w:tcW w:w="3744" w:type="dxa"/>
          </w:tcPr>
          <w:p w:rsidR="000E6BAC" w:rsidRDefault="000E6BAC">
            <w:pPr>
              <w:pStyle w:val="Tabletext"/>
            </w:pPr>
          </w:p>
        </w:tc>
        <w:tc>
          <w:tcPr>
            <w:tcW w:w="2304" w:type="dxa"/>
          </w:tcPr>
          <w:p w:rsidR="000E6BAC" w:rsidRDefault="000E6BAC">
            <w:pPr>
              <w:pStyle w:val="Tabletext"/>
            </w:pPr>
          </w:p>
        </w:tc>
      </w:tr>
      <w:tr w:rsidR="000E6BAC">
        <w:tc>
          <w:tcPr>
            <w:tcW w:w="2304" w:type="dxa"/>
          </w:tcPr>
          <w:p w:rsidR="000E6BAC" w:rsidRDefault="000E6BAC">
            <w:pPr>
              <w:pStyle w:val="Tabletext"/>
            </w:pPr>
          </w:p>
        </w:tc>
        <w:tc>
          <w:tcPr>
            <w:tcW w:w="1152" w:type="dxa"/>
          </w:tcPr>
          <w:p w:rsidR="000E6BAC" w:rsidRDefault="000E6BAC">
            <w:pPr>
              <w:pStyle w:val="Tabletext"/>
            </w:pPr>
          </w:p>
        </w:tc>
        <w:tc>
          <w:tcPr>
            <w:tcW w:w="3744" w:type="dxa"/>
          </w:tcPr>
          <w:p w:rsidR="000E6BAC" w:rsidRDefault="000E6BAC">
            <w:pPr>
              <w:pStyle w:val="Tabletext"/>
            </w:pPr>
          </w:p>
        </w:tc>
        <w:tc>
          <w:tcPr>
            <w:tcW w:w="2304" w:type="dxa"/>
          </w:tcPr>
          <w:p w:rsidR="000E6BAC" w:rsidRDefault="000E6BAC">
            <w:pPr>
              <w:pStyle w:val="Tabletext"/>
            </w:pPr>
          </w:p>
        </w:tc>
      </w:tr>
    </w:tbl>
    <w:p w:rsidR="000E6BAC" w:rsidRDefault="000E6BAC"/>
    <w:p w:rsidR="00F650BC" w:rsidRDefault="00F650BC"/>
    <w:p w:rsidR="00F650BC" w:rsidRDefault="00F650BC" w:rsidP="00F650BC">
      <w:r>
        <w:br w:type="page"/>
      </w:r>
    </w:p>
    <w:sdt>
      <w:sdtPr>
        <w:id w:val="-155646002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:rsidR="00F650BC" w:rsidRPr="00F650BC" w:rsidRDefault="00F650BC" w:rsidP="00F650BC">
          <w:pPr>
            <w:pStyle w:val="TOCHeading"/>
            <w:jc w:val="center"/>
            <w:rPr>
              <w:sz w:val="36"/>
            </w:rPr>
          </w:pPr>
          <w:r w:rsidRPr="00F650BC">
            <w:rPr>
              <w:sz w:val="36"/>
            </w:rPr>
            <w:t>MỤC LỤC</w:t>
          </w:r>
        </w:p>
        <w:p w:rsidR="00F650BC" w:rsidRDefault="00F650B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70885" w:history="1">
            <w:r w:rsidRPr="0048516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516E">
              <w:rPr>
                <w:rStyle w:val="Hyperlink"/>
                <w:noProof/>
              </w:rPr>
              <w:t>Sơ đồ 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0BC" w:rsidRDefault="00F650B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470886" w:history="1">
            <w:r w:rsidRPr="0048516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516E">
              <w:rPr>
                <w:rStyle w:val="Hyperlink"/>
                <w:noProof/>
              </w:rPr>
              <w:t>Danh sách 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0BC" w:rsidRDefault="00F650B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470887" w:history="1">
            <w:r w:rsidRPr="0048516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516E">
              <w:rPr>
                <w:rStyle w:val="Hyperlink"/>
                <w:noProof/>
              </w:rPr>
              <w:t>Actor Nguoi choi: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0BC" w:rsidRDefault="00F650B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470888" w:history="1">
            <w:r w:rsidRPr="0048516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516E">
              <w:rPr>
                <w:rStyle w:val="Hyperlink"/>
                <w:noProof/>
              </w:rPr>
              <w:t>Actor Hệ thống của phần mềm: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0BC" w:rsidRDefault="00F650B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470889" w:history="1">
            <w:r w:rsidRPr="0048516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516E">
              <w:rPr>
                <w:rStyle w:val="Hyperlink"/>
                <w:noProof/>
              </w:rPr>
              <w:t>Đặc tả 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0BC" w:rsidRDefault="00F650BC">
          <w:r>
            <w:rPr>
              <w:b/>
              <w:bCs/>
              <w:noProof/>
            </w:rPr>
            <w:fldChar w:fldCharType="end"/>
          </w:r>
        </w:p>
      </w:sdtContent>
    </w:sdt>
    <w:p w:rsidR="00F650BC" w:rsidRDefault="00F650BC"/>
    <w:p w:rsidR="0073326D" w:rsidRDefault="001863A1" w:rsidP="003B0256">
      <w:pPr>
        <w:pStyle w:val="Heading1"/>
        <w:numPr>
          <w:ilvl w:val="0"/>
          <w:numId w:val="2"/>
        </w:numPr>
      </w:pPr>
      <w:r>
        <w:br w:type="page"/>
      </w:r>
      <w:bookmarkStart w:id="0" w:name="_Toc400470885"/>
      <w:r w:rsidR="0073326D">
        <w:lastRenderedPageBreak/>
        <w:t>Sơ đồ use case:</w:t>
      </w:r>
      <w:bookmarkEnd w:id="0"/>
    </w:p>
    <w:p w:rsidR="0073326D" w:rsidRDefault="0073326D" w:rsidP="0073326D"/>
    <w:p w:rsidR="0073326D" w:rsidRDefault="00D167DF" w:rsidP="0073326D">
      <w:pPr>
        <w:ind w:left="360"/>
        <w:rPr>
          <w:noProof/>
        </w:rPr>
      </w:pPr>
      <w:r w:rsidRPr="00D167DF">
        <w:rPr>
          <w:noProof/>
        </w:rPr>
        <w:drawing>
          <wp:inline distT="0" distB="0" distL="0" distR="0" wp14:anchorId="05F66D97" wp14:editId="77142A36">
            <wp:extent cx="59436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6D" w:rsidRDefault="0073326D" w:rsidP="0073326D">
      <w:pPr>
        <w:rPr>
          <w:noProof/>
        </w:rPr>
      </w:pPr>
    </w:p>
    <w:p w:rsidR="0073326D" w:rsidRDefault="0073326D" w:rsidP="003B0256">
      <w:pPr>
        <w:pStyle w:val="Heading1"/>
        <w:numPr>
          <w:ilvl w:val="0"/>
          <w:numId w:val="2"/>
        </w:numPr>
      </w:pPr>
      <w:bookmarkStart w:id="1" w:name="_Toc400470886"/>
      <w:r>
        <w:t>Danh sách use case:</w:t>
      </w:r>
      <w:bookmarkEnd w:id="1"/>
    </w:p>
    <w:p w:rsidR="006E06C7" w:rsidRDefault="006E06C7" w:rsidP="003B0256">
      <w:pPr>
        <w:pStyle w:val="Heading2"/>
        <w:numPr>
          <w:ilvl w:val="1"/>
          <w:numId w:val="2"/>
        </w:numPr>
      </w:pPr>
      <w:bookmarkStart w:id="2" w:name="_Toc400470887"/>
      <w:r>
        <w:t>Actor Nguoi choi:</w:t>
      </w:r>
      <w:bookmarkEnd w:id="2"/>
    </w:p>
    <w:p w:rsidR="006E06C7" w:rsidRPr="006E06C7" w:rsidRDefault="006E06C7" w:rsidP="006E06C7"/>
    <w:tbl>
      <w:tblPr>
        <w:tblStyle w:val="GridTable4"/>
        <w:tblW w:w="8867" w:type="dxa"/>
        <w:tblInd w:w="828" w:type="dxa"/>
        <w:tblLook w:val="04A0" w:firstRow="1" w:lastRow="0" w:firstColumn="1" w:lastColumn="0" w:noHBand="0" w:noVBand="1"/>
      </w:tblPr>
      <w:tblGrid>
        <w:gridCol w:w="705"/>
        <w:gridCol w:w="3134"/>
        <w:gridCol w:w="5028"/>
      </w:tblGrid>
      <w:tr w:rsidR="0073326D" w:rsidTr="0010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3326D" w:rsidRDefault="0073326D" w:rsidP="0073326D">
            <w:r>
              <w:t>Mã</w:t>
            </w:r>
          </w:p>
        </w:tc>
        <w:tc>
          <w:tcPr>
            <w:tcW w:w="3134" w:type="dxa"/>
          </w:tcPr>
          <w:p w:rsidR="0073326D" w:rsidRDefault="0073326D" w:rsidP="00733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 case</w:t>
            </w:r>
          </w:p>
        </w:tc>
        <w:tc>
          <w:tcPr>
            <w:tcW w:w="5028" w:type="dxa"/>
          </w:tcPr>
          <w:p w:rsidR="0073326D" w:rsidRDefault="0073326D" w:rsidP="00733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Ý nghĩa / Ghi chú</w:t>
            </w:r>
          </w:p>
        </w:tc>
      </w:tr>
      <w:tr w:rsidR="0073326D" w:rsidTr="0010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3326D" w:rsidRDefault="0073326D" w:rsidP="0073326D">
            <w:r>
              <w:t>UC1</w:t>
            </w:r>
          </w:p>
        </w:tc>
        <w:tc>
          <w:tcPr>
            <w:tcW w:w="3134" w:type="dxa"/>
          </w:tcPr>
          <w:p w:rsidR="0073326D" w:rsidRDefault="004D5E7E" w:rsidP="0073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 chuyển</w:t>
            </w:r>
          </w:p>
        </w:tc>
        <w:tc>
          <w:tcPr>
            <w:tcW w:w="5028" w:type="dxa"/>
          </w:tcPr>
          <w:p w:rsidR="0073326D" w:rsidRDefault="001068D8" w:rsidP="00FB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B7D2B">
              <w:t>gười chơi di chuyển xe tăng bằng phím</w:t>
            </w:r>
          </w:p>
        </w:tc>
      </w:tr>
      <w:tr w:rsidR="0073326D" w:rsidTr="0010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73326D" w:rsidRDefault="00FB7D2B" w:rsidP="0073326D">
            <w:r>
              <w:t>UC2</w:t>
            </w:r>
          </w:p>
        </w:tc>
        <w:tc>
          <w:tcPr>
            <w:tcW w:w="3134" w:type="dxa"/>
          </w:tcPr>
          <w:p w:rsidR="0073326D" w:rsidRDefault="004D5E7E" w:rsidP="0073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 chuyển qua trái</w:t>
            </w:r>
          </w:p>
        </w:tc>
        <w:tc>
          <w:tcPr>
            <w:tcW w:w="5028" w:type="dxa"/>
          </w:tcPr>
          <w:p w:rsidR="0073326D" w:rsidRDefault="001068D8" w:rsidP="00FB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FB7D2B">
              <w:t>gười chơi  di chuyển xe tăng qua trái bằng phím</w:t>
            </w:r>
          </w:p>
        </w:tc>
      </w:tr>
      <w:tr w:rsidR="00FB7D2B" w:rsidTr="0010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B7D2B" w:rsidRDefault="00FB7D2B" w:rsidP="00FB7D2B">
            <w:r>
              <w:t>UC3</w:t>
            </w:r>
          </w:p>
        </w:tc>
        <w:tc>
          <w:tcPr>
            <w:tcW w:w="3134" w:type="dxa"/>
          </w:tcPr>
          <w:p w:rsidR="00FB7D2B" w:rsidRDefault="004D5E7E" w:rsidP="00FB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 chuyển qua phải</w:t>
            </w:r>
          </w:p>
        </w:tc>
        <w:tc>
          <w:tcPr>
            <w:tcW w:w="5028" w:type="dxa"/>
          </w:tcPr>
          <w:p w:rsidR="00FB7D2B" w:rsidRDefault="001068D8" w:rsidP="00FB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B7D2B">
              <w:t>gười chơi  di chuyển xe tăng qua phải bằng phím</w:t>
            </w:r>
          </w:p>
        </w:tc>
      </w:tr>
      <w:tr w:rsidR="00FB7D2B" w:rsidTr="0010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B7D2B" w:rsidRDefault="00FB7D2B" w:rsidP="00FB7D2B">
            <w:r>
              <w:t>UC4</w:t>
            </w:r>
          </w:p>
        </w:tc>
        <w:tc>
          <w:tcPr>
            <w:tcW w:w="3134" w:type="dxa"/>
          </w:tcPr>
          <w:p w:rsidR="00FB7D2B" w:rsidRDefault="004D5E7E" w:rsidP="00FB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 chuyển lên</w:t>
            </w:r>
          </w:p>
        </w:tc>
        <w:tc>
          <w:tcPr>
            <w:tcW w:w="5028" w:type="dxa"/>
          </w:tcPr>
          <w:p w:rsidR="00FB7D2B" w:rsidRDefault="001068D8" w:rsidP="00FB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FB7D2B">
              <w:t>gười chơi di chuyển xe tăng lên bằng phím</w:t>
            </w:r>
          </w:p>
        </w:tc>
      </w:tr>
      <w:tr w:rsidR="00FB7D2B" w:rsidTr="0010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FB7D2B" w:rsidRDefault="00FB7D2B" w:rsidP="00FB7D2B">
            <w:r>
              <w:t>UC5</w:t>
            </w:r>
          </w:p>
        </w:tc>
        <w:tc>
          <w:tcPr>
            <w:tcW w:w="3134" w:type="dxa"/>
          </w:tcPr>
          <w:p w:rsidR="00FB7D2B" w:rsidRDefault="004D5E7E" w:rsidP="00157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 chuyển xuống</w:t>
            </w:r>
          </w:p>
        </w:tc>
        <w:tc>
          <w:tcPr>
            <w:tcW w:w="5028" w:type="dxa"/>
          </w:tcPr>
          <w:p w:rsidR="00FB7D2B" w:rsidRDefault="001068D8" w:rsidP="00FB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B7D2B">
              <w:t>gười chơi di chuyển xe tăng xuống bằng phím</w:t>
            </w:r>
          </w:p>
        </w:tc>
      </w:tr>
      <w:tr w:rsidR="006E06C7" w:rsidTr="0010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E06C7" w:rsidRDefault="006E06C7" w:rsidP="006E06C7">
            <w:r>
              <w:t>UC6</w:t>
            </w:r>
          </w:p>
        </w:tc>
        <w:tc>
          <w:tcPr>
            <w:tcW w:w="3134" w:type="dxa"/>
          </w:tcPr>
          <w:p w:rsidR="006E06C7" w:rsidRDefault="004D5E7E" w:rsidP="006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Bắn</w:t>
            </w:r>
          </w:p>
        </w:tc>
        <w:tc>
          <w:tcPr>
            <w:tcW w:w="5028" w:type="dxa"/>
          </w:tcPr>
          <w:p w:rsidR="006E06C7" w:rsidRDefault="006E06C7" w:rsidP="006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bắn 1 viên đạn của xe tăng bằng phím</w:t>
            </w:r>
          </w:p>
        </w:tc>
      </w:tr>
      <w:tr w:rsidR="006E06C7" w:rsidTr="0010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E06C7" w:rsidRDefault="006E06C7" w:rsidP="006E06C7">
            <w:r>
              <w:t>UC7</w:t>
            </w:r>
          </w:p>
        </w:tc>
        <w:tc>
          <w:tcPr>
            <w:tcW w:w="3134" w:type="dxa"/>
          </w:tcPr>
          <w:p w:rsidR="006E06C7" w:rsidRDefault="004D5E7E" w:rsidP="006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Bắn trúng đích</w:t>
            </w:r>
          </w:p>
        </w:tc>
        <w:tc>
          <w:tcPr>
            <w:tcW w:w="5028" w:type="dxa"/>
          </w:tcPr>
          <w:p w:rsidR="006E06C7" w:rsidRDefault="006E06C7" w:rsidP="006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bắn 1 viên đạn của xe tăng trúng địch</w:t>
            </w:r>
          </w:p>
        </w:tc>
      </w:tr>
      <w:tr w:rsidR="00305837" w:rsidTr="0010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305837" w:rsidRDefault="00305837" w:rsidP="00305837">
            <w:r>
              <w:t>UC8</w:t>
            </w:r>
          </w:p>
        </w:tc>
        <w:tc>
          <w:tcPr>
            <w:tcW w:w="3134" w:type="dxa"/>
          </w:tcPr>
          <w:p w:rsidR="00305837" w:rsidRDefault="004D5E7E" w:rsidP="003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Chọn mode</w:t>
            </w:r>
          </w:p>
        </w:tc>
        <w:tc>
          <w:tcPr>
            <w:tcW w:w="5028" w:type="dxa"/>
          </w:tcPr>
          <w:p w:rsidR="00305837" w:rsidRDefault="00305837" w:rsidP="003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chọn kiểu chơi ở đầu game</w:t>
            </w:r>
          </w:p>
        </w:tc>
      </w:tr>
      <w:tr w:rsidR="00C6583A" w:rsidTr="0010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6583A" w:rsidRDefault="00C6583A" w:rsidP="00C6583A">
            <w:r>
              <w:t>UC9</w:t>
            </w:r>
          </w:p>
        </w:tc>
        <w:tc>
          <w:tcPr>
            <w:tcW w:w="3134" w:type="dxa"/>
          </w:tcPr>
          <w:p w:rsidR="00C6583A" w:rsidRDefault="004D5E7E" w:rsidP="00C6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mode 1 người chơi</w:t>
            </w:r>
          </w:p>
        </w:tc>
        <w:tc>
          <w:tcPr>
            <w:tcW w:w="5028" w:type="dxa"/>
          </w:tcPr>
          <w:p w:rsidR="00C6583A" w:rsidRDefault="00C6583A" w:rsidP="00C6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chọn kiểu chơi 1 người</w:t>
            </w:r>
          </w:p>
        </w:tc>
      </w:tr>
      <w:tr w:rsidR="00C6583A" w:rsidTr="0010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6583A" w:rsidRDefault="00C6583A" w:rsidP="00C6583A">
            <w:r>
              <w:t>UC10</w:t>
            </w:r>
          </w:p>
        </w:tc>
        <w:tc>
          <w:tcPr>
            <w:tcW w:w="3134" w:type="dxa"/>
          </w:tcPr>
          <w:p w:rsidR="00C6583A" w:rsidRDefault="004D5E7E" w:rsidP="00C6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Chọn mode 2 người chơi</w:t>
            </w:r>
          </w:p>
        </w:tc>
        <w:tc>
          <w:tcPr>
            <w:tcW w:w="5028" w:type="dxa"/>
          </w:tcPr>
          <w:p w:rsidR="00C6583A" w:rsidRDefault="00C6583A" w:rsidP="00C6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chọn kiểu chơi 2 người</w:t>
            </w:r>
          </w:p>
        </w:tc>
      </w:tr>
      <w:tr w:rsidR="00C6583A" w:rsidTr="0010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6583A" w:rsidRDefault="00C6583A" w:rsidP="00C6583A">
            <w:r>
              <w:t>UC11</w:t>
            </w:r>
          </w:p>
        </w:tc>
        <w:tc>
          <w:tcPr>
            <w:tcW w:w="3134" w:type="dxa"/>
          </w:tcPr>
          <w:p w:rsidR="00C6583A" w:rsidRDefault="004D5E7E" w:rsidP="00C6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Nhặt được item</w:t>
            </w:r>
          </w:p>
        </w:tc>
        <w:tc>
          <w:tcPr>
            <w:tcW w:w="5028" w:type="dxa"/>
          </w:tcPr>
          <w:p w:rsidR="00C6583A" w:rsidRDefault="00C6583A" w:rsidP="00C6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nhặt được 1 item trên bản đồ</w:t>
            </w:r>
          </w:p>
        </w:tc>
      </w:tr>
      <w:tr w:rsidR="00C6583A" w:rsidTr="0010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6583A" w:rsidRDefault="00C6583A" w:rsidP="00C6583A">
            <w:r>
              <w:t>UC12</w:t>
            </w:r>
          </w:p>
        </w:tc>
        <w:tc>
          <w:tcPr>
            <w:tcW w:w="3134" w:type="dxa"/>
          </w:tcPr>
          <w:p w:rsidR="00C6583A" w:rsidRDefault="004D5E7E" w:rsidP="00C6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Nhặt được quả bom</w:t>
            </w:r>
          </w:p>
        </w:tc>
        <w:tc>
          <w:tcPr>
            <w:tcW w:w="5028" w:type="dxa"/>
          </w:tcPr>
          <w:p w:rsidR="00C6583A" w:rsidRDefault="00C6583A" w:rsidP="00C6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nhặt được item hình bom</w:t>
            </w:r>
          </w:p>
        </w:tc>
      </w:tr>
      <w:tr w:rsidR="00C6583A" w:rsidTr="0010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6583A" w:rsidRDefault="00C6583A" w:rsidP="00C6583A">
            <w:r>
              <w:t>UC13</w:t>
            </w:r>
          </w:p>
        </w:tc>
        <w:tc>
          <w:tcPr>
            <w:tcW w:w="3134" w:type="dxa"/>
          </w:tcPr>
          <w:p w:rsidR="00C6583A" w:rsidRDefault="004D5E7E" w:rsidP="00C6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Nhặt được xe tăng</w:t>
            </w:r>
          </w:p>
        </w:tc>
        <w:tc>
          <w:tcPr>
            <w:tcW w:w="5028" w:type="dxa"/>
          </w:tcPr>
          <w:p w:rsidR="00C6583A" w:rsidRDefault="00C6583A" w:rsidP="00C6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nhặt được item hình xe tăng</w:t>
            </w:r>
          </w:p>
        </w:tc>
      </w:tr>
      <w:tr w:rsidR="00C6583A" w:rsidTr="0010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6583A" w:rsidRDefault="00C6583A" w:rsidP="00C6583A">
            <w:r>
              <w:t>UC14</w:t>
            </w:r>
          </w:p>
        </w:tc>
        <w:tc>
          <w:tcPr>
            <w:tcW w:w="3134" w:type="dxa"/>
          </w:tcPr>
          <w:p w:rsidR="00C6583A" w:rsidRDefault="004D5E7E" w:rsidP="00C6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Nhặt được cái xẻng</w:t>
            </w:r>
          </w:p>
        </w:tc>
        <w:tc>
          <w:tcPr>
            <w:tcW w:w="5028" w:type="dxa"/>
          </w:tcPr>
          <w:p w:rsidR="00C6583A" w:rsidRDefault="00C6583A" w:rsidP="00C6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nhặt được item hình cái xẻng</w:t>
            </w:r>
          </w:p>
        </w:tc>
      </w:tr>
      <w:tr w:rsidR="00C6583A" w:rsidTr="0010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6583A" w:rsidRDefault="00C6583A" w:rsidP="00C6583A">
            <w:r>
              <w:t>UC15</w:t>
            </w:r>
          </w:p>
        </w:tc>
        <w:tc>
          <w:tcPr>
            <w:tcW w:w="3134" w:type="dxa"/>
          </w:tcPr>
          <w:p w:rsidR="00C6583A" w:rsidRDefault="004D5E7E" w:rsidP="00C6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Nhặt được đồng hồ</w:t>
            </w:r>
          </w:p>
        </w:tc>
        <w:tc>
          <w:tcPr>
            <w:tcW w:w="5028" w:type="dxa"/>
          </w:tcPr>
          <w:p w:rsidR="00C6583A" w:rsidRDefault="00C6583A" w:rsidP="00C6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nhặt được item hình cái đồng hồ</w:t>
            </w:r>
          </w:p>
        </w:tc>
      </w:tr>
      <w:tr w:rsidR="00C6583A" w:rsidTr="0010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6583A" w:rsidRDefault="00C6583A" w:rsidP="00C6583A">
            <w:r>
              <w:lastRenderedPageBreak/>
              <w:t>UC16</w:t>
            </w:r>
          </w:p>
        </w:tc>
        <w:tc>
          <w:tcPr>
            <w:tcW w:w="3134" w:type="dxa"/>
          </w:tcPr>
          <w:p w:rsidR="00C6583A" w:rsidRDefault="004D5E7E" w:rsidP="00C6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Nhặt được ngôi sao</w:t>
            </w:r>
          </w:p>
        </w:tc>
        <w:tc>
          <w:tcPr>
            <w:tcW w:w="5028" w:type="dxa"/>
          </w:tcPr>
          <w:p w:rsidR="00C6583A" w:rsidRDefault="00C6583A" w:rsidP="00C6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nhặt được item hình ngôi sao</w:t>
            </w:r>
          </w:p>
        </w:tc>
      </w:tr>
      <w:tr w:rsidR="00C6583A" w:rsidTr="0010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6583A" w:rsidRDefault="00C6583A" w:rsidP="00C6583A">
            <w:r>
              <w:t>UC17</w:t>
            </w:r>
          </w:p>
        </w:tc>
        <w:tc>
          <w:tcPr>
            <w:tcW w:w="3134" w:type="dxa"/>
          </w:tcPr>
          <w:p w:rsidR="00C6583A" w:rsidRDefault="004D5E7E" w:rsidP="00C6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Thoát game</w:t>
            </w:r>
          </w:p>
        </w:tc>
        <w:tc>
          <w:tcPr>
            <w:tcW w:w="5028" w:type="dxa"/>
          </w:tcPr>
          <w:p w:rsidR="00C6583A" w:rsidRDefault="00C6583A" w:rsidP="00C6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thoát game bằng cách sử dụng phím thoát trên thiết bị</w:t>
            </w:r>
          </w:p>
        </w:tc>
      </w:tr>
    </w:tbl>
    <w:p w:rsidR="0073326D" w:rsidRDefault="0073326D" w:rsidP="0073326D">
      <w:pPr>
        <w:ind w:left="720"/>
      </w:pPr>
    </w:p>
    <w:p w:rsidR="006E06C7" w:rsidRDefault="006E06C7" w:rsidP="003B0256">
      <w:pPr>
        <w:pStyle w:val="Heading2"/>
        <w:numPr>
          <w:ilvl w:val="1"/>
          <w:numId w:val="2"/>
        </w:numPr>
      </w:pPr>
      <w:bookmarkStart w:id="3" w:name="_Toc400470888"/>
      <w:r>
        <w:t>Actor Hệ thống của phần mềm:</w:t>
      </w:r>
      <w:bookmarkEnd w:id="3"/>
    </w:p>
    <w:tbl>
      <w:tblPr>
        <w:tblStyle w:val="GridTable4"/>
        <w:tblW w:w="8867" w:type="dxa"/>
        <w:tblInd w:w="828" w:type="dxa"/>
        <w:tblLook w:val="04A0" w:firstRow="1" w:lastRow="0" w:firstColumn="1" w:lastColumn="0" w:noHBand="0" w:noVBand="1"/>
      </w:tblPr>
      <w:tblGrid>
        <w:gridCol w:w="705"/>
        <w:gridCol w:w="3134"/>
        <w:gridCol w:w="5028"/>
      </w:tblGrid>
      <w:tr w:rsidR="006E06C7" w:rsidTr="00FE1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E06C7" w:rsidRDefault="006E06C7" w:rsidP="00FE1EC2">
            <w:r>
              <w:t>Mã</w:t>
            </w:r>
          </w:p>
        </w:tc>
        <w:tc>
          <w:tcPr>
            <w:tcW w:w="3134" w:type="dxa"/>
          </w:tcPr>
          <w:p w:rsidR="006E06C7" w:rsidRDefault="006E06C7" w:rsidP="00FE1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 case</w:t>
            </w:r>
          </w:p>
        </w:tc>
        <w:tc>
          <w:tcPr>
            <w:tcW w:w="5028" w:type="dxa"/>
          </w:tcPr>
          <w:p w:rsidR="006E06C7" w:rsidRDefault="006E06C7" w:rsidP="00FE1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Ý nghĩa / Ghi chú</w:t>
            </w:r>
          </w:p>
        </w:tc>
      </w:tr>
      <w:tr w:rsidR="00C6583A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6583A" w:rsidRDefault="00C6583A" w:rsidP="00C6583A">
            <w:r>
              <w:t>UC18</w:t>
            </w:r>
          </w:p>
        </w:tc>
        <w:tc>
          <w:tcPr>
            <w:tcW w:w="3134" w:type="dxa"/>
          </w:tcPr>
          <w:p w:rsidR="00C6583A" w:rsidRDefault="004D5E7E" w:rsidP="004D5E7E">
            <w:pPr>
              <w:tabs>
                <w:tab w:val="center" w:pos="14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Tính điểm</w:t>
            </w:r>
          </w:p>
        </w:tc>
        <w:tc>
          <w:tcPr>
            <w:tcW w:w="5028" w:type="dxa"/>
          </w:tcPr>
          <w:p w:rsidR="00C6583A" w:rsidRDefault="00C6583A" w:rsidP="00C6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của phần mềm tăng điểm của người chơi khi nhặt được vật phẩm hay hạ địch</w:t>
            </w:r>
          </w:p>
        </w:tc>
      </w:tr>
      <w:tr w:rsidR="00C6583A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6583A" w:rsidRDefault="00C6583A" w:rsidP="00C6583A">
            <w:r>
              <w:t>UC19</w:t>
            </w:r>
          </w:p>
        </w:tc>
        <w:tc>
          <w:tcPr>
            <w:tcW w:w="3134" w:type="dxa"/>
          </w:tcPr>
          <w:p w:rsidR="00C6583A" w:rsidRDefault="004D5E7E" w:rsidP="00C6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khiển xe tăng</w:t>
            </w:r>
          </w:p>
        </w:tc>
        <w:tc>
          <w:tcPr>
            <w:tcW w:w="5028" w:type="dxa"/>
          </w:tcPr>
          <w:p w:rsidR="00C6583A" w:rsidRDefault="00C6583A" w:rsidP="00C6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của phần mềm điều khiển xe tăng bắn với người chơi</w:t>
            </w:r>
          </w:p>
        </w:tc>
      </w:tr>
      <w:tr w:rsidR="00C6583A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6583A" w:rsidRDefault="00C6583A" w:rsidP="00C6583A">
            <w:r>
              <w:t>UC20</w:t>
            </w:r>
          </w:p>
        </w:tc>
        <w:tc>
          <w:tcPr>
            <w:tcW w:w="3134" w:type="dxa"/>
          </w:tcPr>
          <w:p w:rsidR="00C6583A" w:rsidRDefault="004D5E7E" w:rsidP="00C6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Chuyển màn</w:t>
            </w:r>
          </w:p>
        </w:tc>
        <w:tc>
          <w:tcPr>
            <w:tcW w:w="5028" w:type="dxa"/>
          </w:tcPr>
          <w:p w:rsidR="00C6583A" w:rsidRDefault="00C6583A" w:rsidP="00C6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của phần mềm chuyển sang màn hình tính điểm và sau đó chuyển màn khi người chơi tiêu diệt hết địch trên bản đồ</w:t>
            </w:r>
          </w:p>
        </w:tc>
      </w:tr>
      <w:tr w:rsidR="00C6583A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C6583A" w:rsidRDefault="00C6583A" w:rsidP="00C6583A">
            <w:r>
              <w:t>UC21</w:t>
            </w:r>
          </w:p>
        </w:tc>
        <w:tc>
          <w:tcPr>
            <w:tcW w:w="3134" w:type="dxa"/>
          </w:tcPr>
          <w:p w:rsidR="00C6583A" w:rsidRDefault="004D5E7E" w:rsidP="00C6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Thắng game</w:t>
            </w:r>
          </w:p>
        </w:tc>
        <w:tc>
          <w:tcPr>
            <w:tcW w:w="5028" w:type="dxa"/>
          </w:tcPr>
          <w:p w:rsidR="00C6583A" w:rsidRDefault="00C6583A" w:rsidP="00C6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của phần mềm hiển thị màn hình thắng game khi người chơi hoàn thành hết tất cả các màn của trò chơi</w:t>
            </w:r>
          </w:p>
        </w:tc>
      </w:tr>
      <w:tr w:rsidR="00B430C1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430C1" w:rsidRDefault="00B430C1" w:rsidP="00B430C1">
            <w:r>
              <w:t>UC22</w:t>
            </w:r>
          </w:p>
        </w:tc>
        <w:tc>
          <w:tcPr>
            <w:tcW w:w="3134" w:type="dxa"/>
          </w:tcPr>
          <w:p w:rsidR="00B430C1" w:rsidRDefault="004D5E7E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Thua game</w:t>
            </w:r>
          </w:p>
        </w:tc>
        <w:tc>
          <w:tcPr>
            <w:tcW w:w="5028" w:type="dxa"/>
          </w:tcPr>
          <w:p w:rsidR="00B430C1" w:rsidRDefault="00B430C1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của phần mềm hiển thị màn hình thua game khi người chơi bị mất hết mạng hay đại bàng bị bắn</w:t>
            </w:r>
          </w:p>
        </w:tc>
      </w:tr>
      <w:tr w:rsidR="00B430C1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430C1" w:rsidRDefault="00B430C1" w:rsidP="00B430C1">
            <w:r>
              <w:t>UC23</w:t>
            </w:r>
          </w:p>
        </w:tc>
        <w:tc>
          <w:tcPr>
            <w:tcW w:w="3134" w:type="dxa"/>
          </w:tcPr>
          <w:p w:rsidR="00B430C1" w:rsidRDefault="004D5E7E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thời gian màn chơi</w:t>
            </w:r>
          </w:p>
        </w:tc>
        <w:tc>
          <w:tcPr>
            <w:tcW w:w="5028" w:type="dxa"/>
          </w:tcPr>
          <w:p w:rsidR="00B430C1" w:rsidRDefault="00B430C1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FE1EC2">
              <w:t>ệ</w:t>
            </w:r>
            <w:r>
              <w:t xml:space="preserve"> th</w:t>
            </w:r>
            <w:r w:rsidRPr="00FE1EC2">
              <w:t>ống</w:t>
            </w:r>
            <w:r>
              <w:t xml:space="preserve"> c</w:t>
            </w:r>
            <w:r w:rsidRPr="00FE1EC2">
              <w:t>ủa</w:t>
            </w:r>
            <w:r>
              <w:t xml:space="preserve"> ph</w:t>
            </w:r>
            <w:r w:rsidRPr="00FE1EC2">
              <w:t>ần</w:t>
            </w:r>
            <w:r>
              <w:t xml:space="preserve"> m</w:t>
            </w:r>
            <w:r w:rsidRPr="00FE1EC2">
              <w:t>ềm</w:t>
            </w:r>
            <w:r>
              <w:t xml:space="preserve"> hi</w:t>
            </w:r>
            <w:r w:rsidRPr="00FE1EC2">
              <w:t>ể</w:t>
            </w:r>
            <w:r>
              <w:t>n th</w:t>
            </w:r>
            <w:r w:rsidRPr="00FE1EC2">
              <w:t>ị</w:t>
            </w:r>
            <w:r>
              <w:t xml:space="preserve"> th</w:t>
            </w:r>
            <w:r w:rsidRPr="00FE1EC2">
              <w:t>ời</w:t>
            </w:r>
            <w:r>
              <w:t xml:space="preserve"> gian ch</w:t>
            </w:r>
            <w:r w:rsidRPr="00FE1EC2">
              <w:t>ơi</w:t>
            </w:r>
            <w:r>
              <w:t xml:space="preserve"> c</w:t>
            </w:r>
            <w:r w:rsidRPr="00FE1EC2">
              <w:t>ủa</w:t>
            </w:r>
            <w:r>
              <w:t xml:space="preserve"> m</w:t>
            </w:r>
            <w:r w:rsidRPr="00FE1EC2">
              <w:t>ỗi</w:t>
            </w:r>
            <w:r>
              <w:t xml:space="preserve"> m</w:t>
            </w:r>
            <w:r w:rsidRPr="00FE1EC2">
              <w:t>à</w:t>
            </w:r>
            <w:r>
              <w:t>n ch</w:t>
            </w:r>
            <w:r w:rsidRPr="00FE1EC2">
              <w:t>ơi</w:t>
            </w:r>
            <w:r>
              <w:t xml:space="preserve"> cho ngư</w:t>
            </w:r>
            <w:r w:rsidRPr="00FE1EC2">
              <w:t>ời</w:t>
            </w:r>
            <w:r>
              <w:t xml:space="preserve"> ch</w:t>
            </w:r>
            <w:r w:rsidRPr="00FE1EC2">
              <w:t>ơi</w:t>
            </w:r>
            <w:r>
              <w:t xml:space="preserve"> xem</w:t>
            </w:r>
          </w:p>
        </w:tc>
      </w:tr>
      <w:tr w:rsidR="00B430C1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430C1" w:rsidRDefault="00B430C1" w:rsidP="00B430C1">
            <w:r>
              <w:t>UC24</w:t>
            </w:r>
          </w:p>
        </w:tc>
        <w:tc>
          <w:tcPr>
            <w:tcW w:w="3134" w:type="dxa"/>
          </w:tcPr>
          <w:p w:rsidR="00B430C1" w:rsidRDefault="004D5E7E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hình ảnh các xe tăng địch còn lại</w:t>
            </w:r>
          </w:p>
        </w:tc>
        <w:tc>
          <w:tcPr>
            <w:tcW w:w="5028" w:type="dxa"/>
          </w:tcPr>
          <w:p w:rsidR="00B430C1" w:rsidRDefault="00B430C1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Pr="00FE1EC2">
              <w:t>ệ</w:t>
            </w:r>
            <w:r>
              <w:t xml:space="preserve"> th</w:t>
            </w:r>
            <w:r w:rsidRPr="00FE1EC2">
              <w:t>ống</w:t>
            </w:r>
            <w:r>
              <w:t xml:space="preserve"> c</w:t>
            </w:r>
            <w:r w:rsidRPr="00FE1EC2">
              <w:t>ủa</w:t>
            </w:r>
            <w:r>
              <w:t xml:space="preserve"> ph</w:t>
            </w:r>
            <w:r w:rsidRPr="00FE1EC2">
              <w:t>ần</w:t>
            </w:r>
            <w:r>
              <w:t xml:space="preserve"> m</w:t>
            </w:r>
            <w:r w:rsidRPr="00FE1EC2">
              <w:t>ềm</w:t>
            </w:r>
            <w:r>
              <w:t xml:space="preserve"> hi</w:t>
            </w:r>
            <w:r w:rsidRPr="00FE1EC2">
              <w:t>ể</w:t>
            </w:r>
            <w:r>
              <w:t>n th</w:t>
            </w:r>
            <w:r w:rsidRPr="00FE1EC2">
              <w:t>ị</w:t>
            </w:r>
            <w:r>
              <w:t xml:space="preserve"> c</w:t>
            </w:r>
            <w:r w:rsidRPr="003E4DF8">
              <w:t>ác</w:t>
            </w:r>
            <w:r>
              <w:t xml:space="preserve"> xe t</w:t>
            </w:r>
            <w:r w:rsidRPr="003E4DF8">
              <w:t>ăng</w:t>
            </w:r>
            <w:r>
              <w:t xml:space="preserve"> </w:t>
            </w:r>
            <w:r w:rsidRPr="003E4DF8">
              <w:t>địch</w:t>
            </w:r>
            <w:r>
              <w:t xml:space="preserve"> c</w:t>
            </w:r>
            <w:r w:rsidRPr="003E4DF8">
              <w:t>òn</w:t>
            </w:r>
            <w:r>
              <w:t xml:space="preserve"> l</w:t>
            </w:r>
            <w:r w:rsidRPr="003E4DF8">
              <w:t>ại</w:t>
            </w:r>
            <w:r>
              <w:t xml:space="preserve"> b</w:t>
            </w:r>
            <w:r w:rsidRPr="003E4DF8">
              <w:t>ằng</w:t>
            </w:r>
            <w:r>
              <w:t xml:space="preserve"> c</w:t>
            </w:r>
            <w:r w:rsidRPr="003E4DF8">
              <w:t>ác</w:t>
            </w:r>
            <w:r>
              <w:t xml:space="preserve"> icon nh</w:t>
            </w:r>
            <w:r w:rsidRPr="003E4DF8">
              <w:t>ỏ</w:t>
            </w:r>
          </w:p>
        </w:tc>
      </w:tr>
      <w:tr w:rsidR="00B430C1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B430C1" w:rsidRDefault="00B430C1" w:rsidP="00B430C1">
            <w:r>
              <w:t>UC25</w:t>
            </w:r>
          </w:p>
        </w:tc>
        <w:tc>
          <w:tcPr>
            <w:tcW w:w="3134" w:type="dxa"/>
          </w:tcPr>
          <w:p w:rsidR="00B430C1" w:rsidRDefault="004D5E7E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random các item</w:t>
            </w:r>
          </w:p>
        </w:tc>
        <w:tc>
          <w:tcPr>
            <w:tcW w:w="5028" w:type="dxa"/>
          </w:tcPr>
          <w:p w:rsidR="00B430C1" w:rsidRDefault="00B430C1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FE1EC2">
              <w:t>ệ</w:t>
            </w:r>
            <w:r>
              <w:t xml:space="preserve"> th</w:t>
            </w:r>
            <w:r w:rsidRPr="00FE1EC2">
              <w:t>ống</w:t>
            </w:r>
            <w:r>
              <w:t xml:space="preserve"> c</w:t>
            </w:r>
            <w:r w:rsidRPr="00FE1EC2">
              <w:t>ủa</w:t>
            </w:r>
            <w:r>
              <w:t xml:space="preserve"> ph</w:t>
            </w:r>
            <w:r w:rsidRPr="00FE1EC2">
              <w:t>ần</w:t>
            </w:r>
            <w:r>
              <w:t xml:space="preserve"> m</w:t>
            </w:r>
            <w:r w:rsidRPr="00FE1EC2">
              <w:t>ềm</w:t>
            </w:r>
            <w:r>
              <w:t xml:space="preserve"> hi</w:t>
            </w:r>
            <w:r w:rsidRPr="00FE1EC2">
              <w:t>ể</w:t>
            </w:r>
            <w:r>
              <w:t>n th</w:t>
            </w:r>
            <w:r w:rsidRPr="00FE1EC2">
              <w:t>ị</w:t>
            </w:r>
            <w:r>
              <w:t xml:space="preserve"> random c</w:t>
            </w:r>
            <w:r w:rsidRPr="003E4DF8">
              <w:t>ác</w:t>
            </w:r>
            <w:r>
              <w:t xml:space="preserve"> item khi c</w:t>
            </w:r>
            <w:r w:rsidRPr="003E4DF8">
              <w:t>ó</w:t>
            </w:r>
            <w:r>
              <w:t xml:space="preserve"> 1 xe t</w:t>
            </w:r>
            <w:r w:rsidRPr="003E4DF8">
              <w:t>ăng</w:t>
            </w:r>
            <w:r>
              <w:t xml:space="preserve"> </w:t>
            </w:r>
            <w:r w:rsidRPr="003E4DF8">
              <w:t>địch</w:t>
            </w:r>
            <w:r>
              <w:t xml:space="preserve"> </w:t>
            </w:r>
            <w:r w:rsidRPr="003E4DF8">
              <w:t>đặc</w:t>
            </w:r>
            <w:r>
              <w:t xml:space="preserve"> bi</w:t>
            </w:r>
            <w:r w:rsidRPr="003E4DF8">
              <w:t>ệt</w:t>
            </w:r>
            <w:r>
              <w:t xml:space="preserve"> b</w:t>
            </w:r>
            <w:r w:rsidRPr="003E4DF8">
              <w:t>ị</w:t>
            </w:r>
            <w:r>
              <w:t xml:space="preserve"> ti</w:t>
            </w:r>
            <w:r w:rsidRPr="003E4DF8">
              <w:t>êu</w:t>
            </w:r>
            <w:r>
              <w:t xml:space="preserve"> di</w:t>
            </w:r>
            <w:r w:rsidRPr="003E4DF8">
              <w:t>ệ</w:t>
            </w:r>
            <w:r>
              <w:t>t</w:t>
            </w:r>
          </w:p>
        </w:tc>
      </w:tr>
    </w:tbl>
    <w:p w:rsidR="006E06C7" w:rsidRPr="006E06C7" w:rsidRDefault="006E06C7" w:rsidP="006E06C7">
      <w:pPr>
        <w:ind w:left="720"/>
      </w:pPr>
    </w:p>
    <w:p w:rsidR="001068D8" w:rsidRDefault="001068D8" w:rsidP="0073326D">
      <w:pPr>
        <w:ind w:left="720"/>
      </w:pPr>
    </w:p>
    <w:p w:rsidR="001B25D4" w:rsidRDefault="00844A3A" w:rsidP="003B0256">
      <w:pPr>
        <w:pStyle w:val="Heading1"/>
        <w:numPr>
          <w:ilvl w:val="0"/>
          <w:numId w:val="2"/>
        </w:numPr>
      </w:pPr>
      <w:bookmarkStart w:id="4" w:name="_Toc400470889"/>
      <w:r>
        <w:t>Đặc tả use case:</w:t>
      </w:r>
      <w:bookmarkEnd w:id="4"/>
    </w:p>
    <w:p w:rsidR="001B25D4" w:rsidRDefault="001B25D4" w:rsidP="00844A3A">
      <w:pPr>
        <w:ind w:left="720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1B25D4" w:rsidTr="00FE1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Use case ID</w:t>
            </w:r>
          </w:p>
        </w:tc>
        <w:tc>
          <w:tcPr>
            <w:tcW w:w="6948" w:type="dxa"/>
          </w:tcPr>
          <w:p w:rsidR="001B25D4" w:rsidRDefault="001B25D4" w:rsidP="004D5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UC1 – </w:t>
            </w:r>
            <w:r w:rsidR="004D5E7E">
              <w:t>Di chuyển</w:t>
            </w:r>
          </w:p>
        </w:tc>
      </w:tr>
      <w:tr w:rsidR="001B25D4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Tên</w:t>
            </w:r>
          </w:p>
        </w:tc>
        <w:tc>
          <w:tcPr>
            <w:tcW w:w="6948" w:type="dxa"/>
          </w:tcPr>
          <w:p w:rsidR="001B25D4" w:rsidRDefault="004D5E7E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 chuyển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FE1EC2">
            <w:r>
              <w:t>Actor</w:t>
            </w:r>
          </w:p>
        </w:tc>
        <w:tc>
          <w:tcPr>
            <w:tcW w:w="6948" w:type="dxa"/>
          </w:tcPr>
          <w:p w:rsidR="00CF6AE6" w:rsidRDefault="00CF6AE6" w:rsidP="00FE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1B25D4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Tóm tắt</w:t>
            </w:r>
          </w:p>
        </w:tc>
        <w:tc>
          <w:tcPr>
            <w:tcW w:w="6948" w:type="dxa"/>
          </w:tcPr>
          <w:p w:rsidR="001B25D4" w:rsidRDefault="001B25D4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di chuyển xe tăng bằng phím hay thao tác trên màn hình</w:t>
            </w:r>
          </w:p>
        </w:tc>
      </w:tr>
      <w:tr w:rsidR="001B25D4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Dòng sự kiện chính</w:t>
            </w:r>
          </w:p>
        </w:tc>
        <w:tc>
          <w:tcPr>
            <w:tcW w:w="6948" w:type="dxa"/>
          </w:tcPr>
          <w:p w:rsidR="001B25D4" w:rsidRDefault="001B25D4" w:rsidP="003B0256">
            <w:pPr>
              <w:pStyle w:val="ListParagraph"/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bấm 1 phím di chuyển trên màn hình</w:t>
            </w:r>
          </w:p>
          <w:p w:rsidR="001B25D4" w:rsidRDefault="001B25D4" w:rsidP="003B0256">
            <w:pPr>
              <w:pStyle w:val="ListParagraph"/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hiển thi xe tăng di chuyển 1 khoảng nhất định với hướng tương ứng với phím mà người dùng bấm</w:t>
            </w:r>
          </w:p>
        </w:tc>
      </w:tr>
      <w:tr w:rsidR="001B25D4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Dòng sự kiện khác</w:t>
            </w:r>
          </w:p>
        </w:tc>
        <w:tc>
          <w:tcPr>
            <w:tcW w:w="6948" w:type="dxa"/>
          </w:tcPr>
          <w:p w:rsidR="001B25D4" w:rsidRDefault="001B25D4" w:rsidP="003B0256">
            <w:pPr>
              <w:pStyle w:val="ListParagraph"/>
              <w:numPr>
                <w:ilvl w:val="0"/>
                <w:numId w:val="5"/>
              </w:numPr>
              <w:ind w:left="324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di chuyển xe tăng vào tường hay dòng sông</w:t>
            </w:r>
          </w:p>
          <w:p w:rsidR="001B25D4" w:rsidRDefault="001B25D4" w:rsidP="003B0256">
            <w:pPr>
              <w:pStyle w:val="ListParagraph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hiển thị xe tăng không di chuyển thêm nữa vì đã đụng vào tường hay dòng sông</w:t>
            </w:r>
          </w:p>
          <w:p w:rsidR="001B25D4" w:rsidRDefault="001B25D4" w:rsidP="003B0256">
            <w:pPr>
              <w:pStyle w:val="ListParagraph"/>
              <w:numPr>
                <w:ilvl w:val="0"/>
                <w:numId w:val="5"/>
              </w:numPr>
              <w:ind w:left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di chuyển vào bụi</w:t>
            </w:r>
          </w:p>
          <w:p w:rsidR="001B25D4" w:rsidRDefault="001B25D4" w:rsidP="00FE1EC2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2.2.1.       Hệ thống hiển thị xe tăng di chuyển 1 đoạn nhất định tương ứng với phím người dùng bấm và bị khuất sau khi đi vào bụi</w:t>
            </w:r>
          </w:p>
        </w:tc>
      </w:tr>
      <w:tr w:rsidR="001B25D4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Trạng thái hệ thống khi bắt đầu Use-case</w:t>
            </w:r>
          </w:p>
        </w:tc>
        <w:tc>
          <w:tcPr>
            <w:tcW w:w="6948" w:type="dxa"/>
          </w:tcPr>
          <w:p w:rsidR="001B25D4" w:rsidRDefault="001B25D4" w:rsidP="00FE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Đang trong mode 1 người chơi hoặc 2 người chơi,</w:t>
            </w:r>
          </w:p>
        </w:tc>
      </w:tr>
      <w:tr w:rsidR="001B25D4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Trạng thái hệ thống khi kết thúc Use-case</w:t>
            </w:r>
          </w:p>
        </w:tc>
        <w:tc>
          <w:tcPr>
            <w:tcW w:w="6948" w:type="dxa"/>
          </w:tcPr>
          <w:p w:rsidR="001B25D4" w:rsidRDefault="001B25D4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thành công hình ảnh xe tăng di chuyển</w:t>
            </w:r>
          </w:p>
        </w:tc>
      </w:tr>
      <w:tr w:rsidR="001B25D4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Ghi chú</w:t>
            </w:r>
          </w:p>
        </w:tc>
        <w:tc>
          <w:tcPr>
            <w:tcW w:w="6948" w:type="dxa"/>
          </w:tcPr>
          <w:p w:rsidR="001B25D4" w:rsidRDefault="001B25D4" w:rsidP="00FE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use case tổng quát hóa của 4 use case 02-&gt;05</w:t>
            </w:r>
          </w:p>
        </w:tc>
      </w:tr>
    </w:tbl>
    <w:p w:rsidR="0073326D" w:rsidRDefault="0073326D" w:rsidP="00CF6AE6">
      <w:pPr>
        <w:pStyle w:val="Title"/>
        <w:jc w:val="lef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1B25D4" w:rsidRPr="00A25763" w:rsidTr="00FE1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Use case ID</w:t>
            </w:r>
          </w:p>
        </w:tc>
        <w:tc>
          <w:tcPr>
            <w:tcW w:w="6948" w:type="dxa"/>
          </w:tcPr>
          <w:p w:rsidR="001B25D4" w:rsidRPr="00EF0A82" w:rsidRDefault="001B25D4" w:rsidP="004D5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F0A82">
              <w:rPr>
                <w:lang w:val="fr-FR"/>
              </w:rPr>
              <w:t xml:space="preserve">UC2 – </w:t>
            </w:r>
            <w:r w:rsidR="004D5E7E">
              <w:rPr>
                <w:lang w:val="fr-FR"/>
              </w:rPr>
              <w:t>Di chuyển qua trái</w:t>
            </w:r>
          </w:p>
        </w:tc>
      </w:tr>
      <w:tr w:rsidR="001B25D4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Tên</w:t>
            </w:r>
          </w:p>
        </w:tc>
        <w:tc>
          <w:tcPr>
            <w:tcW w:w="6948" w:type="dxa"/>
          </w:tcPr>
          <w:p w:rsidR="001B25D4" w:rsidRDefault="004D5E7E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 chuyển qua trái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lastRenderedPageBreak/>
              <w:t>Actor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Tóm tắt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di chuyển xe tăng bằng cách chạm vào phím left trên màn hình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Dòng sự kiện chính</w:t>
            </w:r>
          </w:p>
        </w:tc>
        <w:tc>
          <w:tcPr>
            <w:tcW w:w="6948" w:type="dxa"/>
          </w:tcPr>
          <w:p w:rsidR="00CF6AE6" w:rsidRDefault="00CF6AE6" w:rsidP="003B025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bấm phím left trên màn hình</w:t>
            </w:r>
          </w:p>
          <w:p w:rsidR="00CF6AE6" w:rsidRDefault="00CF6AE6" w:rsidP="003B025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Hệ thống hiển thi xe tăng di chuyển qua trái 1 khoảng nhất định 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Dòng sự kiện khác</w:t>
            </w:r>
          </w:p>
        </w:tc>
        <w:tc>
          <w:tcPr>
            <w:tcW w:w="6948" w:type="dxa"/>
          </w:tcPr>
          <w:p w:rsidR="00CF6AE6" w:rsidRDefault="00CF6AE6" w:rsidP="003B0256">
            <w:pPr>
              <w:pStyle w:val="ListParagraph"/>
              <w:numPr>
                <w:ilvl w:val="0"/>
                <w:numId w:val="5"/>
              </w:numPr>
              <w:ind w:left="324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di chuyển xe tăng vào tường hay dòng sông</w:t>
            </w:r>
          </w:p>
          <w:p w:rsidR="00CF6AE6" w:rsidRDefault="00CF6AE6" w:rsidP="003B0256">
            <w:pPr>
              <w:pStyle w:val="ListParagraph"/>
              <w:numPr>
                <w:ilvl w:val="2"/>
                <w:numId w:val="7"/>
              </w:numPr>
              <w:ind w:left="10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hiển thị xe tăng không di chuyển thêm nữa vì đã đụng vào tường hay dòng sông</w:t>
            </w:r>
          </w:p>
          <w:p w:rsidR="00CF6AE6" w:rsidRDefault="00CF6AE6" w:rsidP="003B0256">
            <w:pPr>
              <w:pStyle w:val="ListParagraph"/>
              <w:numPr>
                <w:ilvl w:val="0"/>
                <w:numId w:val="5"/>
              </w:numPr>
              <w:ind w:left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di chuyển vào bụi</w:t>
            </w:r>
          </w:p>
          <w:p w:rsidR="00CF6AE6" w:rsidRDefault="00CF6AE6" w:rsidP="00CF6AE6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2.2.1.       Hệ thống hiển thị xe tăng di chuyển 1 đoạn nhất định tương ứng với phím người dùng bấm và bị khuất sau khi đi vào bụi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Trạng thái hệ thống khi bắt đầu Use-case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Đang trong mode 1 người chơi hoặc 2 người chơi,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Trạng thái hệ thống khi kết thúc Use-case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thành công hình ảnh xe tăng di chuyển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Ghi chú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</w:t>
            </w:r>
          </w:p>
        </w:tc>
      </w:tr>
    </w:tbl>
    <w:p w:rsidR="0073326D" w:rsidRDefault="0073326D" w:rsidP="001B25D4">
      <w:pPr>
        <w:pStyle w:val="InfoBlue"/>
        <w:ind w:left="0"/>
      </w:pPr>
    </w:p>
    <w:p w:rsidR="001B25D4" w:rsidRPr="001B25D4" w:rsidRDefault="001B25D4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1B25D4" w:rsidRPr="00A25763" w:rsidTr="00FE1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Use case ID</w:t>
            </w:r>
          </w:p>
        </w:tc>
        <w:tc>
          <w:tcPr>
            <w:tcW w:w="6948" w:type="dxa"/>
          </w:tcPr>
          <w:p w:rsidR="001B25D4" w:rsidRPr="00EF0A82" w:rsidRDefault="004D5E7E" w:rsidP="004D5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UC3 – Di chuyển</w:t>
            </w:r>
            <w:r w:rsidR="001B25D4" w:rsidRPr="00EF0A82">
              <w:rPr>
                <w:lang w:val="fr-FR"/>
              </w:rPr>
              <w:t xml:space="preserve"> qua phải</w:t>
            </w:r>
          </w:p>
        </w:tc>
      </w:tr>
      <w:tr w:rsidR="001B25D4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Tên</w:t>
            </w:r>
          </w:p>
        </w:tc>
        <w:tc>
          <w:tcPr>
            <w:tcW w:w="6948" w:type="dxa"/>
          </w:tcPr>
          <w:p w:rsidR="001B25D4" w:rsidRDefault="004D5E7E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 chuyển qua phải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Actor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Tóm tắt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di chuyển xe tăng bằng cách chạm vào phím right trên màn hình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Dòng sự kiện chính</w:t>
            </w:r>
          </w:p>
        </w:tc>
        <w:tc>
          <w:tcPr>
            <w:tcW w:w="6948" w:type="dxa"/>
          </w:tcPr>
          <w:p w:rsidR="00CF6AE6" w:rsidRDefault="00CF6AE6" w:rsidP="003B025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bấm phím right trên màn hình</w:t>
            </w:r>
          </w:p>
          <w:p w:rsidR="00CF6AE6" w:rsidRDefault="00CF6AE6" w:rsidP="003B025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Hệ thống hiển thi xe tăng di chuyển qua phải 1 khoảng nhất định 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Dòng sự kiện khác</w:t>
            </w:r>
          </w:p>
        </w:tc>
        <w:tc>
          <w:tcPr>
            <w:tcW w:w="6948" w:type="dxa"/>
          </w:tcPr>
          <w:p w:rsidR="00CF6AE6" w:rsidRDefault="00CF6AE6" w:rsidP="003B0256">
            <w:pPr>
              <w:pStyle w:val="ListParagraph"/>
              <w:numPr>
                <w:ilvl w:val="0"/>
                <w:numId w:val="5"/>
              </w:numPr>
              <w:ind w:left="324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di chuyển xe tăng vào tường hay dòng sông</w:t>
            </w:r>
          </w:p>
          <w:p w:rsidR="00CF6AE6" w:rsidRDefault="00CF6AE6" w:rsidP="003B0256">
            <w:pPr>
              <w:pStyle w:val="ListParagraph"/>
              <w:numPr>
                <w:ilvl w:val="2"/>
                <w:numId w:val="9"/>
              </w:numPr>
              <w:ind w:left="10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hiển thị xe tăng không di chuyển thêm nữa vì đã đụng vào tường hay dòng sông</w:t>
            </w:r>
          </w:p>
          <w:p w:rsidR="00CF6AE6" w:rsidRDefault="00CF6AE6" w:rsidP="003B0256">
            <w:pPr>
              <w:pStyle w:val="ListParagraph"/>
              <w:numPr>
                <w:ilvl w:val="0"/>
                <w:numId w:val="5"/>
              </w:numPr>
              <w:ind w:left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di chuyển vào bụi</w:t>
            </w:r>
          </w:p>
          <w:p w:rsidR="00CF6AE6" w:rsidRDefault="00CF6AE6" w:rsidP="00CF6AE6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2.2.1.       Hệ thống hiển thị xe tăng di chuyển 1 đoạn nhất định tương ứng với phím người dùng bấm và bị khuất sau khi đi vào bụi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Trạng thái hệ thống khi bắt đầu Use-case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Đang trong mode 1 người chơi hoặc 2 người chơi,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Trạng thái hệ thống khi kết thúc Use-case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thành công hình ảnh xe tăng di chuyển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Ghi chú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</w:t>
            </w:r>
          </w:p>
        </w:tc>
      </w:tr>
    </w:tbl>
    <w:p w:rsidR="001B25D4" w:rsidRDefault="001B25D4" w:rsidP="001B25D4">
      <w:pPr>
        <w:pStyle w:val="BodyText"/>
      </w:pPr>
    </w:p>
    <w:p w:rsidR="001B25D4" w:rsidRDefault="001B25D4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1B25D4" w:rsidTr="00FE1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Use case ID</w:t>
            </w:r>
          </w:p>
        </w:tc>
        <w:tc>
          <w:tcPr>
            <w:tcW w:w="6948" w:type="dxa"/>
          </w:tcPr>
          <w:p w:rsidR="001B25D4" w:rsidRDefault="001B25D4" w:rsidP="004D5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UC4 – </w:t>
            </w:r>
            <w:r w:rsidR="004D5E7E">
              <w:t>Di chuyển lên</w:t>
            </w:r>
          </w:p>
        </w:tc>
      </w:tr>
      <w:tr w:rsidR="001B25D4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Tên</w:t>
            </w:r>
          </w:p>
        </w:tc>
        <w:tc>
          <w:tcPr>
            <w:tcW w:w="6948" w:type="dxa"/>
          </w:tcPr>
          <w:p w:rsidR="001B25D4" w:rsidRDefault="004D5E7E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 chuyển lên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Actor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Tóm tắt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di chuyển xe tăng bằng cách chạm vào phím up trên màn hình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Dòng sự kiện chính</w:t>
            </w:r>
          </w:p>
        </w:tc>
        <w:tc>
          <w:tcPr>
            <w:tcW w:w="6948" w:type="dxa"/>
          </w:tcPr>
          <w:p w:rsidR="00CF6AE6" w:rsidRDefault="00CF6AE6" w:rsidP="003B025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bấm phím up trên màn hình</w:t>
            </w:r>
          </w:p>
          <w:p w:rsidR="00CF6AE6" w:rsidRDefault="00CF6AE6" w:rsidP="003B025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Hệ thống hiển thi xe tăng di chuyển lên 1 khoảng nhất định 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Dòng sự kiện khác</w:t>
            </w:r>
          </w:p>
        </w:tc>
        <w:tc>
          <w:tcPr>
            <w:tcW w:w="6948" w:type="dxa"/>
          </w:tcPr>
          <w:p w:rsidR="00CF6AE6" w:rsidRDefault="00CF6AE6" w:rsidP="003B0256">
            <w:pPr>
              <w:pStyle w:val="ListParagraph"/>
              <w:numPr>
                <w:ilvl w:val="0"/>
                <w:numId w:val="5"/>
              </w:numPr>
              <w:ind w:left="324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di chuyển xe tăng vào tường hay dòng sông</w:t>
            </w:r>
          </w:p>
          <w:p w:rsidR="00CF6AE6" w:rsidRDefault="00CF6AE6" w:rsidP="003B0256">
            <w:pPr>
              <w:pStyle w:val="ListParagraph"/>
              <w:numPr>
                <w:ilvl w:val="2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hiển thị xe tăng không di chuyển thêm nữa vì đã đụng vào tường hay dòng sông</w:t>
            </w:r>
          </w:p>
          <w:p w:rsidR="00CF6AE6" w:rsidRDefault="00CF6AE6" w:rsidP="003B0256">
            <w:pPr>
              <w:pStyle w:val="ListParagraph"/>
              <w:numPr>
                <w:ilvl w:val="0"/>
                <w:numId w:val="5"/>
              </w:numPr>
              <w:ind w:left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di chuyển vào bụi</w:t>
            </w:r>
          </w:p>
          <w:p w:rsidR="00CF6AE6" w:rsidRDefault="00CF6AE6" w:rsidP="00CF6AE6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2.2.1.       Hệ thống hiển thị xe tăng di chuyển 1 đoạn nhất định tương ứng với phím người dùng bấm và bị khuất sau khi đi vào bụi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lastRenderedPageBreak/>
              <w:t>Trạng thái hệ thống khi bắt đầu Use-case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Đang trong mode 1 người chơi hoặc 2 người chơi,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Trạng thái hệ thống khi kết thúc Use-case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thành công hình ảnh xe tăng di chuyển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Ghi chú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</w:t>
            </w:r>
          </w:p>
        </w:tc>
      </w:tr>
    </w:tbl>
    <w:p w:rsidR="001B25D4" w:rsidRDefault="001B25D4" w:rsidP="001B25D4">
      <w:pPr>
        <w:pStyle w:val="BodyText"/>
      </w:pPr>
    </w:p>
    <w:p w:rsidR="001B25D4" w:rsidRDefault="001B25D4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1B25D4" w:rsidTr="00FE1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Use case ID</w:t>
            </w:r>
          </w:p>
        </w:tc>
        <w:tc>
          <w:tcPr>
            <w:tcW w:w="6948" w:type="dxa"/>
          </w:tcPr>
          <w:p w:rsidR="001B25D4" w:rsidRDefault="000500C2" w:rsidP="00FE1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UC5 – Di chuyển xuố</w:t>
            </w:r>
            <w:r w:rsidR="001B25D4">
              <w:t>ng</w:t>
            </w:r>
          </w:p>
        </w:tc>
      </w:tr>
      <w:tr w:rsidR="001B25D4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B25D4" w:rsidRDefault="001B25D4" w:rsidP="00FE1EC2">
            <w:r>
              <w:t>Tên</w:t>
            </w:r>
          </w:p>
        </w:tc>
        <w:tc>
          <w:tcPr>
            <w:tcW w:w="6948" w:type="dxa"/>
          </w:tcPr>
          <w:p w:rsidR="00CF6AE6" w:rsidRDefault="000500C2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 chuyể</w:t>
            </w:r>
            <w:bookmarkStart w:id="5" w:name="_GoBack"/>
            <w:bookmarkEnd w:id="5"/>
            <w:r>
              <w:t>n xuố</w:t>
            </w:r>
            <w:r w:rsidR="001B25D4">
              <w:t>ng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Actor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Tóm tắt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di chuyển xe tăng bằng cách chạm vào phím down trên màn hình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Dòng sự kiện chính</w:t>
            </w:r>
          </w:p>
        </w:tc>
        <w:tc>
          <w:tcPr>
            <w:tcW w:w="6948" w:type="dxa"/>
          </w:tcPr>
          <w:p w:rsidR="00CF6AE6" w:rsidRDefault="00CF6AE6" w:rsidP="003B025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bấm phím down trên màn hình</w:t>
            </w:r>
          </w:p>
          <w:p w:rsidR="00CF6AE6" w:rsidRDefault="00CF6AE6" w:rsidP="003B025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Hệ thống hiển thi xe tăng di chuyển xuống 1 khoảng nhất định 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Dòng sự kiện khác</w:t>
            </w:r>
          </w:p>
        </w:tc>
        <w:tc>
          <w:tcPr>
            <w:tcW w:w="6948" w:type="dxa"/>
          </w:tcPr>
          <w:p w:rsidR="00CF6AE6" w:rsidRDefault="00CF6AE6" w:rsidP="003B0256">
            <w:pPr>
              <w:pStyle w:val="ListParagraph"/>
              <w:numPr>
                <w:ilvl w:val="0"/>
                <w:numId w:val="5"/>
              </w:numPr>
              <w:ind w:left="324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di chuyển xe tăng vào tường hay dòng sông</w:t>
            </w:r>
          </w:p>
          <w:p w:rsidR="00CF6AE6" w:rsidRDefault="00CF6AE6" w:rsidP="003B0256">
            <w:pPr>
              <w:pStyle w:val="ListParagraph"/>
              <w:numPr>
                <w:ilvl w:val="2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hiển thị xe tăng không di chuyển thêm nữa vì đã đụng vào tường hay dòng sông</w:t>
            </w:r>
          </w:p>
          <w:p w:rsidR="00CF6AE6" w:rsidRDefault="00CF6AE6" w:rsidP="003B0256">
            <w:pPr>
              <w:pStyle w:val="ListParagraph"/>
              <w:numPr>
                <w:ilvl w:val="0"/>
                <w:numId w:val="5"/>
              </w:numPr>
              <w:ind w:left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di chuyển vào bụi</w:t>
            </w:r>
          </w:p>
          <w:p w:rsidR="00CF6AE6" w:rsidRDefault="00CF6AE6" w:rsidP="00CF6AE6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2.2.1.       Hệ thống hiển thị xe tăng di chuyển 1 đoạn nhất định tương ứng với phím người dùng bấm và bị khuất sau khi đi vào bụi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Trạng thái hệ thống khi bắt đầu Use-case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Đang trong mode 1 người chơi hoặc 2 người chơi,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Trạng thái hệ thống khi kết thúc Use-case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thành công hình ảnh xe tăng di chuyển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CF6AE6">
            <w:r>
              <w:t>Ghi chú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</w:t>
            </w:r>
          </w:p>
        </w:tc>
      </w:tr>
    </w:tbl>
    <w:p w:rsidR="001B25D4" w:rsidRDefault="001B25D4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CF6AE6" w:rsidTr="00FE1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FE1EC2">
            <w:r>
              <w:t>Use case ID</w:t>
            </w:r>
          </w:p>
        </w:tc>
        <w:tc>
          <w:tcPr>
            <w:tcW w:w="6948" w:type="dxa"/>
          </w:tcPr>
          <w:p w:rsidR="00CF6AE6" w:rsidRDefault="000500C2" w:rsidP="00CF6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UC6 – Bắ</w:t>
            </w:r>
            <w:r w:rsidR="00CF6AE6">
              <w:t>n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FE1EC2">
            <w:r>
              <w:t>Tên</w:t>
            </w:r>
          </w:p>
        </w:tc>
        <w:tc>
          <w:tcPr>
            <w:tcW w:w="6948" w:type="dxa"/>
          </w:tcPr>
          <w:p w:rsidR="00CF6AE6" w:rsidRDefault="000500C2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Bắ</w:t>
            </w:r>
            <w:r w:rsidR="00CF6AE6">
              <w:t>n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FE1EC2">
            <w:r>
              <w:t>Actor</w:t>
            </w:r>
          </w:p>
        </w:tc>
        <w:tc>
          <w:tcPr>
            <w:tcW w:w="6948" w:type="dxa"/>
          </w:tcPr>
          <w:p w:rsidR="00CF6AE6" w:rsidRDefault="00CF6AE6" w:rsidP="00FE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FE1EC2">
            <w:r>
              <w:t>Tóm tắt</w:t>
            </w:r>
          </w:p>
        </w:tc>
        <w:tc>
          <w:tcPr>
            <w:tcW w:w="6948" w:type="dxa"/>
          </w:tcPr>
          <w:p w:rsidR="00CF6AE6" w:rsidRDefault="00CF6AE6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bắn 1 viên đạn của xe tăng bằng phím giữa trên màn hình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FE1EC2">
            <w:r>
              <w:t>Dòng sự kiện chính</w:t>
            </w:r>
          </w:p>
        </w:tc>
        <w:tc>
          <w:tcPr>
            <w:tcW w:w="6948" w:type="dxa"/>
          </w:tcPr>
          <w:p w:rsidR="00CF6AE6" w:rsidRDefault="00CF6AE6" w:rsidP="003B025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bấm phím giữa trên màn hình</w:t>
            </w:r>
          </w:p>
          <w:p w:rsidR="00CF6AE6" w:rsidRDefault="00CF6AE6" w:rsidP="003B025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hiển thi xe tăng bắn 1 viên đạn đi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FE1EC2">
            <w:r>
              <w:t>Dòng sự kiện khác</w:t>
            </w:r>
          </w:p>
        </w:tc>
        <w:tc>
          <w:tcPr>
            <w:tcW w:w="6948" w:type="dxa"/>
          </w:tcPr>
          <w:p w:rsidR="00CF6AE6" w:rsidRDefault="00CF6AE6" w:rsidP="003B0256">
            <w:pPr>
              <w:pStyle w:val="ListParagraph"/>
              <w:numPr>
                <w:ilvl w:val="0"/>
                <w:numId w:val="5"/>
              </w:numPr>
              <w:ind w:left="324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bắn vào tường sắt</w:t>
            </w:r>
          </w:p>
          <w:p w:rsidR="00CF6AE6" w:rsidRDefault="00CF6AE6" w:rsidP="003B0256">
            <w:pPr>
              <w:pStyle w:val="ListParagraph"/>
              <w:numPr>
                <w:ilvl w:val="2"/>
                <w:numId w:val="13"/>
              </w:numPr>
              <w:ind w:left="10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hiển thị viên đạn biến mất khi bắn trúng vào tường sắt</w:t>
            </w:r>
          </w:p>
          <w:p w:rsidR="00CF6AE6" w:rsidRDefault="00CF6AE6" w:rsidP="003B0256">
            <w:pPr>
              <w:pStyle w:val="ListParagraph"/>
              <w:numPr>
                <w:ilvl w:val="0"/>
                <w:numId w:val="5"/>
              </w:numPr>
              <w:ind w:left="324" w:hanging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bắn vào tường gạch</w:t>
            </w:r>
          </w:p>
          <w:p w:rsidR="00CF6AE6" w:rsidRDefault="00CF6AE6" w:rsidP="00CF6AE6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2.2.1.       Hệ thống hiển thị tường gạch bị mất 1 đoạn khi viên đạn bắn trúng</w:t>
            </w:r>
          </w:p>
          <w:p w:rsidR="00CF6AE6" w:rsidRDefault="00CF6AE6" w:rsidP="003B0256">
            <w:pPr>
              <w:pStyle w:val="ListParagraph"/>
              <w:numPr>
                <w:ilvl w:val="0"/>
                <w:numId w:val="5"/>
              </w:numPr>
              <w:ind w:left="324" w:hanging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Dòng sự kiện khi người chơi bắn vào bụi </w:t>
            </w:r>
          </w:p>
          <w:p w:rsidR="00CF6AE6" w:rsidRDefault="00CF6AE6" w:rsidP="00CF6AE6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2.3.1.       Hệ thống hiển thị viên đạn bị mất khi trên đường bay vào bụi, và sẽ hiển thị viên đạn sau khi bay ra khỏi bụi</w:t>
            </w:r>
          </w:p>
          <w:p w:rsidR="00CF6AE6" w:rsidRDefault="00CF6AE6" w:rsidP="003B0256">
            <w:pPr>
              <w:pStyle w:val="ListParagraph"/>
              <w:numPr>
                <w:ilvl w:val="0"/>
                <w:numId w:val="5"/>
              </w:numPr>
              <w:ind w:left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bắn vào dòng sông</w:t>
            </w:r>
          </w:p>
          <w:p w:rsidR="00CF6AE6" w:rsidRDefault="00CF6AE6" w:rsidP="00CF6AE6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2.4.1.       Hệ thống hiển thị viên đạn ở trên dòng sông khi bay qua vị trí của dòng sông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FE1EC2">
            <w:r>
              <w:t>Trạng thái hệ thống khi bắt đầu Use-case</w:t>
            </w:r>
          </w:p>
        </w:tc>
        <w:tc>
          <w:tcPr>
            <w:tcW w:w="6948" w:type="dxa"/>
          </w:tcPr>
          <w:p w:rsidR="00CF6AE6" w:rsidRDefault="00CF6AE6" w:rsidP="00FE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Đang trong mode 1 người chơi hoặc 2 người chơi,</w:t>
            </w:r>
          </w:p>
        </w:tc>
      </w:tr>
      <w:tr w:rsidR="00CF6AE6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FE1EC2">
            <w:r>
              <w:t xml:space="preserve">Trạng thái hệ </w:t>
            </w:r>
            <w:r>
              <w:lastRenderedPageBreak/>
              <w:t>thống khi kết thúc Use-case</w:t>
            </w:r>
          </w:p>
        </w:tc>
        <w:tc>
          <w:tcPr>
            <w:tcW w:w="6948" w:type="dxa"/>
          </w:tcPr>
          <w:p w:rsidR="00CF6AE6" w:rsidRDefault="00CF6AE6" w:rsidP="00C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Hiển thị thành công hình ảnh viên đạn bay ra khi bắn đi từ xe tăng</w:t>
            </w:r>
          </w:p>
        </w:tc>
      </w:tr>
      <w:tr w:rsidR="00CF6AE6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AE6" w:rsidRDefault="00CF6AE6" w:rsidP="00FE1EC2">
            <w:r>
              <w:lastRenderedPageBreak/>
              <w:t>Ghi chú</w:t>
            </w:r>
          </w:p>
        </w:tc>
        <w:tc>
          <w:tcPr>
            <w:tcW w:w="6948" w:type="dxa"/>
          </w:tcPr>
          <w:p w:rsidR="00CF6AE6" w:rsidRDefault="00CF6AE6" w:rsidP="00FE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</w:t>
            </w:r>
          </w:p>
        </w:tc>
      </w:tr>
    </w:tbl>
    <w:p w:rsidR="00CF6AE6" w:rsidRDefault="00CF6AE6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524C95" w:rsidTr="00FE1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24C95" w:rsidRDefault="00524C95" w:rsidP="00FE1EC2">
            <w:r>
              <w:t>Use case ID</w:t>
            </w:r>
          </w:p>
        </w:tc>
        <w:tc>
          <w:tcPr>
            <w:tcW w:w="6948" w:type="dxa"/>
          </w:tcPr>
          <w:p w:rsidR="00524C95" w:rsidRDefault="000500C2" w:rsidP="00FE1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UC7 – Bắn trúng đị</w:t>
            </w:r>
            <w:r w:rsidR="00524C95">
              <w:t>ch</w:t>
            </w:r>
          </w:p>
        </w:tc>
      </w:tr>
      <w:tr w:rsidR="00524C95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24C95" w:rsidRDefault="00524C95" w:rsidP="00FE1EC2">
            <w:r>
              <w:t>Tên</w:t>
            </w:r>
          </w:p>
        </w:tc>
        <w:tc>
          <w:tcPr>
            <w:tcW w:w="6948" w:type="dxa"/>
          </w:tcPr>
          <w:p w:rsidR="00524C95" w:rsidRDefault="000500C2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Bắn trúng địch</w:t>
            </w:r>
          </w:p>
        </w:tc>
      </w:tr>
      <w:tr w:rsidR="00524C95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24C95" w:rsidRDefault="00524C95" w:rsidP="00FE1EC2">
            <w:r>
              <w:t>Actor</w:t>
            </w:r>
          </w:p>
        </w:tc>
        <w:tc>
          <w:tcPr>
            <w:tcW w:w="6948" w:type="dxa"/>
          </w:tcPr>
          <w:p w:rsidR="00524C95" w:rsidRDefault="00524C95" w:rsidP="00FE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524C95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24C95" w:rsidRDefault="00524C95" w:rsidP="00FE1EC2">
            <w:r>
              <w:t>Tóm tắt</w:t>
            </w:r>
          </w:p>
        </w:tc>
        <w:tc>
          <w:tcPr>
            <w:tcW w:w="6948" w:type="dxa"/>
          </w:tcPr>
          <w:p w:rsidR="00524C95" w:rsidRDefault="00524C95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bắn 1 viên đạn của xe tăng bằng phím giữa trên màn hình</w:t>
            </w:r>
          </w:p>
        </w:tc>
      </w:tr>
      <w:tr w:rsidR="00524C95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24C95" w:rsidRDefault="00524C95" w:rsidP="00FE1EC2">
            <w:r>
              <w:t>Dòng sự kiện chính</w:t>
            </w:r>
          </w:p>
        </w:tc>
        <w:tc>
          <w:tcPr>
            <w:tcW w:w="6948" w:type="dxa"/>
          </w:tcPr>
          <w:p w:rsidR="00524C95" w:rsidRDefault="00524C95" w:rsidP="003B025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bấm phím giữa trên màn hình</w:t>
            </w:r>
          </w:p>
          <w:p w:rsidR="00524C95" w:rsidRDefault="00524C95" w:rsidP="003B025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hiển thi xe tăng bắn 1 viên đạn đi v</w:t>
            </w:r>
            <w:r w:rsidRPr="00524C95">
              <w:t>à</w:t>
            </w:r>
            <w:r>
              <w:t xml:space="preserve"> tr</w:t>
            </w:r>
            <w:r w:rsidRPr="00524C95">
              <w:t>úng</w:t>
            </w:r>
            <w:r>
              <w:t xml:space="preserve"> v</w:t>
            </w:r>
            <w:r w:rsidRPr="00524C95">
              <w:t>ào</w:t>
            </w:r>
            <w:r>
              <w:t xml:space="preserve"> 1 xe t</w:t>
            </w:r>
            <w:r w:rsidRPr="00524C95">
              <w:t>ăng</w:t>
            </w:r>
            <w:r>
              <w:t xml:space="preserve"> </w:t>
            </w:r>
            <w:r w:rsidRPr="00524C95">
              <w:t>địch</w:t>
            </w:r>
          </w:p>
        </w:tc>
      </w:tr>
      <w:tr w:rsidR="00524C95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24C95" w:rsidRDefault="00524C95" w:rsidP="00FE1EC2">
            <w:r>
              <w:t>Dòng sự kiện khác</w:t>
            </w:r>
          </w:p>
        </w:tc>
        <w:tc>
          <w:tcPr>
            <w:tcW w:w="6948" w:type="dxa"/>
          </w:tcPr>
          <w:p w:rsidR="00524C95" w:rsidRDefault="00524C95" w:rsidP="003B0256">
            <w:pPr>
              <w:pStyle w:val="ListParagraph"/>
              <w:numPr>
                <w:ilvl w:val="0"/>
                <w:numId w:val="5"/>
              </w:numPr>
              <w:ind w:left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khi người chơi bắn tr</w:t>
            </w:r>
            <w:r w:rsidRPr="00524C95">
              <w:t>úng</w:t>
            </w:r>
            <w:r>
              <w:t xml:space="preserve"> v</w:t>
            </w:r>
            <w:r w:rsidRPr="00524C95">
              <w:t>ào</w:t>
            </w:r>
            <w:r>
              <w:t xml:space="preserve"> 1 xe t</w:t>
            </w:r>
            <w:r w:rsidRPr="00524C95">
              <w:t>ăng</w:t>
            </w:r>
            <w:r>
              <w:t xml:space="preserve"> b</w:t>
            </w:r>
            <w:r w:rsidRPr="00524C95">
              <w:t>ình</w:t>
            </w:r>
            <w:r>
              <w:t xml:space="preserve"> thư</w:t>
            </w:r>
            <w:r w:rsidRPr="00524C95">
              <w:t>ờng</w:t>
            </w:r>
            <w:r w:rsidR="00393068">
              <w:t xml:space="preserve"> (m</w:t>
            </w:r>
            <w:r w:rsidR="00393068" w:rsidRPr="00393068">
              <w:t>à</w:t>
            </w:r>
            <w:r w:rsidR="00393068">
              <w:t>u tr</w:t>
            </w:r>
            <w:r w:rsidR="00393068" w:rsidRPr="00393068">
              <w:t>ắng</w:t>
            </w:r>
            <w:r w:rsidR="00393068">
              <w:t>)</w:t>
            </w:r>
          </w:p>
          <w:p w:rsidR="00524C95" w:rsidRDefault="00524C95" w:rsidP="003B0256">
            <w:pPr>
              <w:pStyle w:val="ListParagraph"/>
              <w:numPr>
                <w:ilvl w:val="2"/>
                <w:numId w:val="15"/>
              </w:numPr>
              <w:ind w:left="10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hiển th</w:t>
            </w:r>
            <w:r w:rsidRPr="00524C95">
              <w:t>ị</w:t>
            </w:r>
            <w:r>
              <w:t xml:space="preserve"> xe t</w:t>
            </w:r>
            <w:r w:rsidRPr="00524C95">
              <w:t>ăng</w:t>
            </w:r>
            <w:r>
              <w:t xml:space="preserve"> </w:t>
            </w:r>
            <w:r w:rsidRPr="00524C95">
              <w:t>địch</w:t>
            </w:r>
            <w:r>
              <w:t xml:space="preserve"> bi</w:t>
            </w:r>
            <w:r w:rsidRPr="00524C95">
              <w:t>ến</w:t>
            </w:r>
            <w:r>
              <w:t xml:space="preserve"> m</w:t>
            </w:r>
            <w:r w:rsidRPr="00524C95">
              <w:t>ất</w:t>
            </w:r>
            <w:r>
              <w:t xml:space="preserve"> v</w:t>
            </w:r>
            <w:r w:rsidRPr="00524C95">
              <w:t>à</w:t>
            </w:r>
            <w:r>
              <w:t xml:space="preserve"> th</w:t>
            </w:r>
            <w:r w:rsidRPr="00524C95">
              <w:t>ực</w:t>
            </w:r>
            <w:r>
              <w:t xml:space="preserve"> hi</w:t>
            </w:r>
            <w:r w:rsidRPr="00524C95">
              <w:t>ện</w:t>
            </w:r>
            <w:r>
              <w:t xml:space="preserve"> UC19 – Tang diem</w:t>
            </w:r>
          </w:p>
          <w:p w:rsidR="00524C95" w:rsidRDefault="00524C95" w:rsidP="003B0256">
            <w:pPr>
              <w:pStyle w:val="ListParagraph"/>
              <w:numPr>
                <w:ilvl w:val="0"/>
                <w:numId w:val="5"/>
              </w:numPr>
              <w:ind w:left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Dòng sự kiện k</w:t>
            </w:r>
            <w:r w:rsidR="00FE1EC2">
              <w:t>hi người chơi bắn vào 1 xe t</w:t>
            </w:r>
            <w:r w:rsidR="00FE1EC2" w:rsidRPr="00FE1EC2">
              <w:t>ăng</w:t>
            </w:r>
            <w:r w:rsidR="00FE1EC2">
              <w:t xml:space="preserve"> đ</w:t>
            </w:r>
            <w:r w:rsidR="00FE1EC2" w:rsidRPr="00FE1EC2">
              <w:t>ặc</w:t>
            </w:r>
            <w:r w:rsidR="00FE1EC2">
              <w:t xml:space="preserve"> bi</w:t>
            </w:r>
            <w:r w:rsidR="00FE1EC2" w:rsidRPr="00FE1EC2">
              <w:t>ệt</w:t>
            </w:r>
            <w:r w:rsidR="00FE1EC2">
              <w:t xml:space="preserve"> (c</w:t>
            </w:r>
            <w:r w:rsidR="00FE1EC2" w:rsidRPr="00FE1EC2">
              <w:t>ó</w:t>
            </w:r>
            <w:r w:rsidR="00FE1EC2">
              <w:t xml:space="preserve"> hi</w:t>
            </w:r>
            <w:r w:rsidR="00FE1EC2" w:rsidRPr="00FE1EC2">
              <w:t>ệu</w:t>
            </w:r>
            <w:r w:rsidR="00FE1EC2">
              <w:t xml:space="preserve"> </w:t>
            </w:r>
            <w:r w:rsidR="00FE1EC2" w:rsidRPr="00FE1EC2">
              <w:t>ứng</w:t>
            </w:r>
            <w:r w:rsidR="00FE1EC2">
              <w:t xml:space="preserve"> nh</w:t>
            </w:r>
            <w:r w:rsidR="00FE1EC2" w:rsidRPr="00FE1EC2">
              <w:t>ấp</w:t>
            </w:r>
            <w:r w:rsidR="00FE1EC2">
              <w:t xml:space="preserve"> nh</w:t>
            </w:r>
            <w:r w:rsidR="00FE1EC2" w:rsidRPr="00FE1EC2">
              <w:t>áy</w:t>
            </w:r>
            <w:r w:rsidR="00FE1EC2">
              <w:t>)</w:t>
            </w:r>
          </w:p>
          <w:p w:rsidR="00524C95" w:rsidRDefault="00524C95" w:rsidP="00FE1EC2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2.2.1.       Hệ</w:t>
            </w:r>
            <w:r w:rsidR="00FE1EC2">
              <w:t xml:space="preserve"> thống hiển th</w:t>
            </w:r>
            <w:r w:rsidR="00FE1EC2" w:rsidRPr="00FE1EC2">
              <w:t>ị</w:t>
            </w:r>
            <w:r w:rsidR="00FE1EC2">
              <w:t xml:space="preserve"> xe t</w:t>
            </w:r>
            <w:r w:rsidR="00FE1EC2" w:rsidRPr="00FE1EC2">
              <w:t>ăng</w:t>
            </w:r>
            <w:r w:rsidR="00FE1EC2">
              <w:t xml:space="preserve"> đ</w:t>
            </w:r>
            <w:r w:rsidR="00FE1EC2" w:rsidRPr="00FE1EC2">
              <w:t>ịch</w:t>
            </w:r>
            <w:r w:rsidR="00FE1EC2">
              <w:t xml:space="preserve"> bi</w:t>
            </w:r>
            <w:r w:rsidR="00FE1EC2" w:rsidRPr="00FE1EC2">
              <w:t>ến</w:t>
            </w:r>
            <w:r w:rsidR="00FE1EC2">
              <w:t xml:space="preserve"> m</w:t>
            </w:r>
            <w:r w:rsidR="00FE1EC2" w:rsidRPr="00FE1EC2">
              <w:t>ất</w:t>
            </w:r>
            <w:r w:rsidR="00FE1EC2">
              <w:t xml:space="preserve"> v</w:t>
            </w:r>
            <w:r w:rsidR="00FE1EC2" w:rsidRPr="00FE1EC2">
              <w:t>à</w:t>
            </w:r>
            <w:r w:rsidR="00FE1EC2">
              <w:t xml:space="preserve"> th</w:t>
            </w:r>
            <w:r w:rsidR="00FE1EC2" w:rsidRPr="00FE1EC2">
              <w:t>ực</w:t>
            </w:r>
            <w:r w:rsidR="00FE1EC2">
              <w:t xml:space="preserve"> hi</w:t>
            </w:r>
            <w:r w:rsidR="00FE1EC2" w:rsidRPr="00FE1EC2">
              <w:t>ện</w:t>
            </w:r>
            <w:r w:rsidR="00FE1EC2">
              <w:t xml:space="preserve"> UC19 – Tang diem, sau đ</w:t>
            </w:r>
            <w:r w:rsidR="00FE1EC2" w:rsidRPr="00FE1EC2">
              <w:t>ó</w:t>
            </w:r>
            <w:r w:rsidR="00FE1EC2">
              <w:t xml:space="preserve"> th</w:t>
            </w:r>
            <w:r w:rsidR="00FE1EC2" w:rsidRPr="00FE1EC2">
              <w:t>ực</w:t>
            </w:r>
            <w:r w:rsidR="00FE1EC2">
              <w:t xml:space="preserve"> hi</w:t>
            </w:r>
            <w:r w:rsidR="00FE1EC2" w:rsidRPr="00FE1EC2">
              <w:t>ện</w:t>
            </w:r>
            <w:r w:rsidR="00FE1EC2">
              <w:t xml:space="preserve"> ti</w:t>
            </w:r>
            <w:r w:rsidR="00FE1EC2" w:rsidRPr="00FE1EC2">
              <w:t>ếp</w:t>
            </w:r>
            <w:r w:rsidR="00FE1EC2">
              <w:t xml:space="preserve"> UC</w:t>
            </w:r>
            <w:r w:rsidR="002902E8">
              <w:t>27 – Hien thi random cac item</w:t>
            </w:r>
          </w:p>
          <w:p w:rsidR="00524C95" w:rsidRDefault="00524C95" w:rsidP="003B0256">
            <w:pPr>
              <w:pStyle w:val="ListParagraph"/>
              <w:numPr>
                <w:ilvl w:val="0"/>
                <w:numId w:val="5"/>
              </w:numPr>
              <w:ind w:left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Dòng sự </w:t>
            </w:r>
            <w:r w:rsidR="002902E8">
              <w:t>kiệ</w:t>
            </w:r>
            <w:r w:rsidR="00393068">
              <w:t>n khi người chơi bắn vào 1 xe t</w:t>
            </w:r>
            <w:r w:rsidR="002902E8" w:rsidRPr="002902E8">
              <w:t>ăng</w:t>
            </w:r>
            <w:r w:rsidR="00393068">
              <w:t xml:space="preserve"> l</w:t>
            </w:r>
            <w:r w:rsidR="00393068" w:rsidRPr="00393068">
              <w:t>ớn</w:t>
            </w:r>
            <w:r w:rsidR="00393068">
              <w:t xml:space="preserve"> (c</w:t>
            </w:r>
            <w:r w:rsidR="00393068" w:rsidRPr="00393068">
              <w:t>ó</w:t>
            </w:r>
            <w:r w:rsidR="00393068">
              <w:t xml:space="preserve"> m</w:t>
            </w:r>
            <w:r w:rsidR="00393068" w:rsidRPr="00393068">
              <w:t>àu</w:t>
            </w:r>
            <w:r w:rsidR="00393068">
              <w:t xml:space="preserve"> kh</w:t>
            </w:r>
            <w:r w:rsidR="00393068" w:rsidRPr="00393068">
              <w:t>ác</w:t>
            </w:r>
            <w:r w:rsidR="00393068">
              <w:t xml:space="preserve"> m</w:t>
            </w:r>
            <w:r w:rsidR="00393068" w:rsidRPr="00393068">
              <w:t>àu</w:t>
            </w:r>
            <w:r w:rsidR="00393068">
              <w:t xml:space="preserve"> tr</w:t>
            </w:r>
            <w:r w:rsidR="00393068" w:rsidRPr="00393068">
              <w:t>ắn</w:t>
            </w:r>
            <w:r w:rsidR="00393068">
              <w:t>g, nhi</w:t>
            </w:r>
            <w:r w:rsidR="00393068" w:rsidRPr="00393068">
              <w:t>ều</w:t>
            </w:r>
            <w:r w:rsidR="00393068">
              <w:t xml:space="preserve"> m</w:t>
            </w:r>
            <w:r w:rsidR="00393068" w:rsidRPr="00393068">
              <w:t>ạng</w:t>
            </w:r>
            <w:r w:rsidR="00393068">
              <w:t>) hay b</w:t>
            </w:r>
            <w:r w:rsidR="00393068" w:rsidRPr="00393068">
              <w:t>os</w:t>
            </w:r>
            <w:r w:rsidR="00393068">
              <w:t>s</w:t>
            </w:r>
            <w:r w:rsidR="002902E8">
              <w:t xml:space="preserve"> </w:t>
            </w:r>
          </w:p>
          <w:p w:rsidR="00524C95" w:rsidRDefault="00524C95" w:rsidP="00393068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2.3.1.       Hệ thống hiển thị </w:t>
            </w:r>
            <w:r w:rsidR="00393068">
              <w:t>xe t</w:t>
            </w:r>
            <w:r w:rsidR="00393068" w:rsidRPr="00393068">
              <w:t>ăng</w:t>
            </w:r>
            <w:r w:rsidR="00393068">
              <w:t xml:space="preserve"> </w:t>
            </w:r>
            <w:r w:rsidR="00393068" w:rsidRPr="00393068">
              <w:t>địch</w:t>
            </w:r>
            <w:r w:rsidR="00393068">
              <w:t xml:space="preserve"> b</w:t>
            </w:r>
            <w:r w:rsidR="00393068" w:rsidRPr="00393068">
              <w:t>ị</w:t>
            </w:r>
            <w:r w:rsidR="00393068">
              <w:t xml:space="preserve"> m</w:t>
            </w:r>
            <w:r w:rsidR="00393068" w:rsidRPr="00393068">
              <w:t>ất</w:t>
            </w:r>
            <w:r w:rsidR="00393068">
              <w:t xml:space="preserve"> 1 m</w:t>
            </w:r>
            <w:r w:rsidR="00393068" w:rsidRPr="00393068">
              <w:t>àu</w:t>
            </w:r>
            <w:r w:rsidR="00393068">
              <w:t xml:space="preserve"> (c</w:t>
            </w:r>
            <w:r w:rsidR="00393068" w:rsidRPr="00393068">
              <w:t>ó</w:t>
            </w:r>
            <w:r w:rsidR="00393068">
              <w:t xml:space="preserve"> ngh</w:t>
            </w:r>
            <w:r w:rsidR="00393068" w:rsidRPr="00393068">
              <w:t>ĩa</w:t>
            </w:r>
            <w:r w:rsidR="00393068">
              <w:t xml:space="preserve"> l</w:t>
            </w:r>
            <w:r w:rsidR="00393068" w:rsidRPr="00393068">
              <w:t>à</w:t>
            </w:r>
            <w:r w:rsidR="00393068">
              <w:t xml:space="preserve"> m</w:t>
            </w:r>
            <w:r w:rsidR="00393068" w:rsidRPr="00393068">
              <w:t>ất</w:t>
            </w:r>
            <w:r w:rsidR="00393068">
              <w:t xml:space="preserve"> 1 m</w:t>
            </w:r>
            <w:r w:rsidR="00393068" w:rsidRPr="00393068">
              <w:t>ạng</w:t>
            </w:r>
            <w:r w:rsidR="00393068">
              <w:t xml:space="preserve">) </w:t>
            </w:r>
          </w:p>
        </w:tc>
      </w:tr>
      <w:tr w:rsidR="00524C95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24C95" w:rsidRDefault="00524C95" w:rsidP="00FE1EC2">
            <w:r>
              <w:t>Trạng thái hệ thống khi bắt đầu Use-case</w:t>
            </w:r>
          </w:p>
        </w:tc>
        <w:tc>
          <w:tcPr>
            <w:tcW w:w="6948" w:type="dxa"/>
          </w:tcPr>
          <w:p w:rsidR="00524C95" w:rsidRDefault="00524C95" w:rsidP="00FE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Đang trong mode 1 người chơi hoặc 2 người chơi,</w:t>
            </w:r>
          </w:p>
        </w:tc>
      </w:tr>
      <w:tr w:rsidR="00524C95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24C95" w:rsidRDefault="00524C95" w:rsidP="00FE1EC2">
            <w:r>
              <w:t>Trạng thái hệ thống khi kết thúc Use-case</w:t>
            </w:r>
          </w:p>
        </w:tc>
        <w:tc>
          <w:tcPr>
            <w:tcW w:w="6948" w:type="dxa"/>
          </w:tcPr>
          <w:p w:rsidR="00524C95" w:rsidRDefault="00524C95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thành công hình ảnh viên đạn bay ra khi bắn đi từ xe tăng</w:t>
            </w:r>
            <w:r w:rsidR="00393068">
              <w:t xml:space="preserve"> c</w:t>
            </w:r>
            <w:r w:rsidR="00393068" w:rsidRPr="00393068">
              <w:t>ủa</w:t>
            </w:r>
            <w:r w:rsidR="00393068">
              <w:t xml:space="preserve"> ngư</w:t>
            </w:r>
            <w:r w:rsidR="00393068" w:rsidRPr="00393068">
              <w:t>ời</w:t>
            </w:r>
            <w:r w:rsidR="00393068">
              <w:t xml:space="preserve"> ch</w:t>
            </w:r>
            <w:r w:rsidR="00393068" w:rsidRPr="00393068">
              <w:t>ơi</w:t>
            </w:r>
            <w:r w:rsidR="00393068">
              <w:t xml:space="preserve"> v</w:t>
            </w:r>
            <w:r w:rsidR="00393068" w:rsidRPr="00393068">
              <w:t>à</w:t>
            </w:r>
            <w:r w:rsidR="00393068">
              <w:t xml:space="preserve"> tr</w:t>
            </w:r>
            <w:r w:rsidR="00393068" w:rsidRPr="00393068">
              <w:t>úng</w:t>
            </w:r>
            <w:r w:rsidR="00393068">
              <w:t xml:space="preserve"> xe t</w:t>
            </w:r>
            <w:r w:rsidR="00393068" w:rsidRPr="00393068">
              <w:t>ăng</w:t>
            </w:r>
            <w:r w:rsidR="00393068">
              <w:t xml:space="preserve"> c</w:t>
            </w:r>
            <w:r w:rsidR="00393068" w:rsidRPr="00393068">
              <w:t>ủa</w:t>
            </w:r>
            <w:r w:rsidR="00393068">
              <w:t xml:space="preserve"> </w:t>
            </w:r>
            <w:r w:rsidR="00393068" w:rsidRPr="00393068">
              <w:t>địch</w:t>
            </w:r>
          </w:p>
        </w:tc>
      </w:tr>
      <w:tr w:rsidR="00524C95" w:rsidTr="00FE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24C95" w:rsidRDefault="00524C95" w:rsidP="00FE1EC2">
            <w:r>
              <w:t>Ghi chú</w:t>
            </w:r>
          </w:p>
        </w:tc>
        <w:tc>
          <w:tcPr>
            <w:tcW w:w="6948" w:type="dxa"/>
          </w:tcPr>
          <w:p w:rsidR="00524C95" w:rsidRDefault="00524C95" w:rsidP="00FE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</w:t>
            </w:r>
          </w:p>
        </w:tc>
      </w:tr>
    </w:tbl>
    <w:p w:rsidR="00EF0A82" w:rsidRDefault="00EF0A82" w:rsidP="00EF0A82">
      <w:pPr>
        <w:pStyle w:val="BodyText"/>
        <w:ind w:left="0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Use case ID</w:t>
            </w:r>
          </w:p>
        </w:tc>
        <w:tc>
          <w:tcPr>
            <w:tcW w:w="6948" w:type="dxa"/>
          </w:tcPr>
          <w:p w:rsidR="00EF0A82" w:rsidRDefault="000500C2" w:rsidP="00EF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 8 – Chọ</w:t>
            </w:r>
            <w:r w:rsidR="00EF0A82">
              <w:t>n mode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Tên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mode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Actor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Tóm tắt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chế độ chơi: 1 người hoặc 2 người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chính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ở Menu chính click vào mục lựa chọn chế độ chơi</w:t>
            </w:r>
          </w:p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menu hiện ra, người chơi chọn chế độ 1 người hay 2 người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khác</w:t>
            </w:r>
          </w:p>
        </w:tc>
        <w:tc>
          <w:tcPr>
            <w:tcW w:w="6948" w:type="dxa"/>
          </w:tcPr>
          <w:p w:rsidR="00EF0A82" w:rsidRDefault="00EF0A82" w:rsidP="00EF0A82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bắt đầu Use-case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Đang hiện thị menu game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kết thúc Use-case</w:t>
            </w:r>
          </w:p>
        </w:tc>
        <w:tc>
          <w:tcPr>
            <w:tcW w:w="6948" w:type="dxa"/>
          </w:tcPr>
          <w:p w:rsidR="00EF0A82" w:rsidRDefault="004D5E7E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Vào màn chơi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Ghi chú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Use case ID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5303D">
              <w:t xml:space="preserve">9 </w:t>
            </w:r>
            <w:r w:rsidR="008A7611">
              <w:t xml:space="preserve"> - </w:t>
            </w:r>
            <w:r w:rsidR="000500C2">
              <w:t>Chọn mode 1</w:t>
            </w:r>
            <w:r w:rsidR="000500C2">
              <w:t xml:space="preserve"> người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Tên</w:t>
            </w:r>
          </w:p>
        </w:tc>
        <w:tc>
          <w:tcPr>
            <w:tcW w:w="6948" w:type="dxa"/>
          </w:tcPr>
          <w:p w:rsidR="00EF0A82" w:rsidRDefault="000500C2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mode 1</w:t>
            </w:r>
            <w:r>
              <w:t xml:space="preserve"> người chơi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Actor</w:t>
            </w:r>
          </w:p>
        </w:tc>
        <w:tc>
          <w:tcPr>
            <w:tcW w:w="6948" w:type="dxa"/>
          </w:tcPr>
          <w:p w:rsidR="00EF0A82" w:rsidRDefault="008A7611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Tóm tắt</w:t>
            </w:r>
          </w:p>
        </w:tc>
        <w:tc>
          <w:tcPr>
            <w:tcW w:w="6948" w:type="dxa"/>
          </w:tcPr>
          <w:p w:rsidR="00EF0A82" w:rsidRDefault="008A7611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chọn kiểu chơi 1 người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chính</w:t>
            </w:r>
          </w:p>
        </w:tc>
        <w:tc>
          <w:tcPr>
            <w:tcW w:w="6948" w:type="dxa"/>
          </w:tcPr>
          <w:p w:rsidR="00EF0A82" w:rsidRDefault="008A7611" w:rsidP="003B025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hiển thị menu chính cho người chơi chọn</w:t>
            </w:r>
          </w:p>
          <w:p w:rsidR="008A7611" w:rsidRDefault="008A7611" w:rsidP="003B025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chọn kiểu chơi 1 người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khác</w:t>
            </w:r>
          </w:p>
        </w:tc>
        <w:tc>
          <w:tcPr>
            <w:tcW w:w="6948" w:type="dxa"/>
          </w:tcPr>
          <w:p w:rsidR="00EF0A82" w:rsidRDefault="008A7611" w:rsidP="008A7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lastRenderedPageBreak/>
              <w:t>Trạng thái hệ thống khi bắt đầu Use-case</w:t>
            </w:r>
          </w:p>
        </w:tc>
        <w:tc>
          <w:tcPr>
            <w:tcW w:w="6948" w:type="dxa"/>
          </w:tcPr>
          <w:p w:rsidR="00EF0A82" w:rsidRDefault="008A7611" w:rsidP="008A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Đang hiển thị menu game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kết thúc Use-case</w:t>
            </w:r>
          </w:p>
        </w:tc>
        <w:tc>
          <w:tcPr>
            <w:tcW w:w="6948" w:type="dxa"/>
          </w:tcPr>
          <w:p w:rsidR="00EF0A82" w:rsidRDefault="004D5E7E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Vào màn chơi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Ghi chú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Use case ID</w:t>
            </w:r>
          </w:p>
        </w:tc>
        <w:tc>
          <w:tcPr>
            <w:tcW w:w="6948" w:type="dxa"/>
          </w:tcPr>
          <w:p w:rsidR="00EF0A82" w:rsidRDefault="00EF0A82" w:rsidP="00050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5303D">
              <w:t>10</w:t>
            </w:r>
            <w:r w:rsidR="008A7611">
              <w:t xml:space="preserve"> – </w:t>
            </w:r>
            <w:r w:rsidR="000500C2">
              <w:t>Chọn mode 2 người chơi</w:t>
            </w:r>
          </w:p>
        </w:tc>
      </w:tr>
      <w:tr w:rsidR="008A7611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A7611" w:rsidRDefault="008A7611" w:rsidP="008A7611">
            <w:r>
              <w:t>Tên</w:t>
            </w:r>
          </w:p>
        </w:tc>
        <w:tc>
          <w:tcPr>
            <w:tcW w:w="6948" w:type="dxa"/>
          </w:tcPr>
          <w:p w:rsidR="008A7611" w:rsidRDefault="000500C2" w:rsidP="008A7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mode 2 người chơi</w:t>
            </w:r>
          </w:p>
        </w:tc>
      </w:tr>
      <w:tr w:rsidR="008A7611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A7611" w:rsidRDefault="008A7611" w:rsidP="008A7611">
            <w:r>
              <w:t>Actor</w:t>
            </w:r>
          </w:p>
        </w:tc>
        <w:tc>
          <w:tcPr>
            <w:tcW w:w="6948" w:type="dxa"/>
          </w:tcPr>
          <w:p w:rsidR="008A7611" w:rsidRDefault="008A7611" w:rsidP="008A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8A7611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A7611" w:rsidRDefault="008A7611" w:rsidP="008A7611">
            <w:r>
              <w:t>Tóm tắt</w:t>
            </w:r>
          </w:p>
        </w:tc>
        <w:tc>
          <w:tcPr>
            <w:tcW w:w="6948" w:type="dxa"/>
          </w:tcPr>
          <w:p w:rsidR="008A7611" w:rsidRDefault="008A7611" w:rsidP="008A7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chọn kiểu chơi 2 người</w:t>
            </w:r>
          </w:p>
        </w:tc>
      </w:tr>
      <w:tr w:rsidR="008A7611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A7611" w:rsidRDefault="008A7611" w:rsidP="008A7611">
            <w:r>
              <w:t>Dòng sự kiện chính</w:t>
            </w:r>
          </w:p>
        </w:tc>
        <w:tc>
          <w:tcPr>
            <w:tcW w:w="6948" w:type="dxa"/>
          </w:tcPr>
          <w:p w:rsidR="008A7611" w:rsidRDefault="008A7611" w:rsidP="003B0256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hiển thị menu chính cho người chơi chọn</w:t>
            </w:r>
          </w:p>
          <w:p w:rsidR="008A7611" w:rsidRDefault="008A7611" w:rsidP="003B0256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chọn kiểu chơi 2 người</w:t>
            </w:r>
          </w:p>
        </w:tc>
      </w:tr>
      <w:tr w:rsidR="008A7611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A7611" w:rsidRDefault="008A7611" w:rsidP="008A7611">
            <w:r>
              <w:t>Dòng sự kiện khác</w:t>
            </w:r>
          </w:p>
        </w:tc>
        <w:tc>
          <w:tcPr>
            <w:tcW w:w="6948" w:type="dxa"/>
          </w:tcPr>
          <w:p w:rsidR="008A7611" w:rsidRDefault="008A7611" w:rsidP="008A7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</w:t>
            </w:r>
          </w:p>
        </w:tc>
      </w:tr>
      <w:tr w:rsidR="008A7611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A7611" w:rsidRDefault="008A7611" w:rsidP="008A7611">
            <w:r>
              <w:t>Trạng thái hệ thống khi bắt đầu Use-case</w:t>
            </w:r>
          </w:p>
        </w:tc>
        <w:tc>
          <w:tcPr>
            <w:tcW w:w="6948" w:type="dxa"/>
          </w:tcPr>
          <w:p w:rsidR="008A7611" w:rsidRDefault="008A7611" w:rsidP="008A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Đang hiển thị menu game</w:t>
            </w:r>
          </w:p>
        </w:tc>
      </w:tr>
      <w:tr w:rsidR="008A7611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A7611" w:rsidRDefault="008A7611" w:rsidP="008A7611">
            <w:r>
              <w:t>Trạng thái hệ thống khi kết thúc Use-case</w:t>
            </w:r>
          </w:p>
        </w:tc>
        <w:tc>
          <w:tcPr>
            <w:tcW w:w="6948" w:type="dxa"/>
          </w:tcPr>
          <w:p w:rsidR="008A7611" w:rsidRDefault="004D5E7E" w:rsidP="008A7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Vào màn chơi</w:t>
            </w:r>
          </w:p>
        </w:tc>
      </w:tr>
      <w:tr w:rsidR="008A7611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A7611" w:rsidRDefault="008A7611" w:rsidP="008A7611">
            <w:r>
              <w:t>Ghi chú</w:t>
            </w:r>
          </w:p>
        </w:tc>
        <w:tc>
          <w:tcPr>
            <w:tcW w:w="6948" w:type="dxa"/>
          </w:tcPr>
          <w:p w:rsidR="008A7611" w:rsidRDefault="008A7611" w:rsidP="008A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Use case ID</w:t>
            </w:r>
          </w:p>
        </w:tc>
        <w:tc>
          <w:tcPr>
            <w:tcW w:w="6948" w:type="dxa"/>
          </w:tcPr>
          <w:p w:rsidR="00EF0A82" w:rsidRDefault="00EF0A82" w:rsidP="00050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5303D">
              <w:t xml:space="preserve">11 – </w:t>
            </w:r>
            <w:r w:rsidR="000500C2">
              <w:t>Nhặ</w:t>
            </w:r>
            <w:r w:rsidR="008A7611">
              <w:t xml:space="preserve">t </w:t>
            </w:r>
            <w:r w:rsidR="000500C2">
              <w:t>được</w:t>
            </w:r>
            <w:r w:rsidR="008A7611">
              <w:t xml:space="preserve"> item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Tên</w:t>
            </w:r>
          </w:p>
        </w:tc>
        <w:tc>
          <w:tcPr>
            <w:tcW w:w="6948" w:type="dxa"/>
          </w:tcPr>
          <w:p w:rsidR="00EF0A82" w:rsidRDefault="000500C2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Nhặt được</w:t>
            </w:r>
            <w:r w:rsidR="008A7611">
              <w:t xml:space="preserve"> item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Actor</w:t>
            </w:r>
          </w:p>
        </w:tc>
        <w:tc>
          <w:tcPr>
            <w:tcW w:w="6948" w:type="dxa"/>
          </w:tcPr>
          <w:p w:rsidR="00EF0A82" w:rsidRDefault="00D5303D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Tóm tắt</w:t>
            </w:r>
          </w:p>
        </w:tc>
        <w:tc>
          <w:tcPr>
            <w:tcW w:w="6948" w:type="dxa"/>
          </w:tcPr>
          <w:p w:rsidR="00EF0A82" w:rsidRDefault="00D5303D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nhặt được 1 Item trên bản đồ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chính</w:t>
            </w:r>
          </w:p>
        </w:tc>
        <w:tc>
          <w:tcPr>
            <w:tcW w:w="6948" w:type="dxa"/>
          </w:tcPr>
          <w:p w:rsidR="00EF0A82" w:rsidRDefault="00D5303D" w:rsidP="003B0256">
            <w:pPr>
              <w:pStyle w:val="ListParagraph"/>
              <w:numPr>
                <w:ilvl w:val="0"/>
                <w:numId w:val="27"/>
              </w:numPr>
              <w:ind w:lef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di chuyển vào vị trí Item hiển thị</w:t>
            </w:r>
          </w:p>
          <w:p w:rsidR="00D5303D" w:rsidRDefault="00D5303D" w:rsidP="003B0256">
            <w:pPr>
              <w:pStyle w:val="ListParagraph"/>
              <w:numPr>
                <w:ilvl w:val="0"/>
                <w:numId w:val="27"/>
              </w:numPr>
              <w:ind w:lef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biến mất trên bản đồ</w:t>
            </w:r>
          </w:p>
          <w:p w:rsidR="00D5303D" w:rsidRDefault="00D5303D" w:rsidP="003B0256">
            <w:pPr>
              <w:pStyle w:val="ListParagraph"/>
              <w:numPr>
                <w:ilvl w:val="0"/>
                <w:numId w:val="27"/>
              </w:numPr>
              <w:ind w:lef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Hiệu ứng của Item có tác dụng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khác</w:t>
            </w:r>
          </w:p>
        </w:tc>
        <w:tc>
          <w:tcPr>
            <w:tcW w:w="6948" w:type="dxa"/>
          </w:tcPr>
          <w:p w:rsidR="00EF0A82" w:rsidRDefault="008A7611" w:rsidP="008A7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bắt đầu Use-case</w:t>
            </w:r>
          </w:p>
        </w:tc>
        <w:tc>
          <w:tcPr>
            <w:tcW w:w="6948" w:type="dxa"/>
          </w:tcPr>
          <w:p w:rsidR="00EF0A82" w:rsidRDefault="00D5303D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đang trong 1 chế độ chơi bất kỳ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kết thúc Use-case</w:t>
            </w:r>
          </w:p>
        </w:tc>
        <w:tc>
          <w:tcPr>
            <w:tcW w:w="6948" w:type="dxa"/>
          </w:tcPr>
          <w:p w:rsidR="00EF0A82" w:rsidRDefault="00712525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đang trong 1 chế độ chơi bất kỳ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Ghi chú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Use case ID</w:t>
            </w:r>
          </w:p>
        </w:tc>
        <w:tc>
          <w:tcPr>
            <w:tcW w:w="6948" w:type="dxa"/>
          </w:tcPr>
          <w:p w:rsidR="00EF0A82" w:rsidRDefault="00EF0A82" w:rsidP="008A7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5303D">
              <w:t xml:space="preserve">12 – </w:t>
            </w:r>
            <w:r w:rsidR="000500C2">
              <w:t>Nhặt được qửa</w:t>
            </w:r>
            <w:r w:rsidR="008A7611">
              <w:t xml:space="preserve"> bom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Tên</w:t>
            </w:r>
          </w:p>
        </w:tc>
        <w:tc>
          <w:tcPr>
            <w:tcW w:w="6948" w:type="dxa"/>
          </w:tcPr>
          <w:p w:rsidR="00EF0A82" w:rsidRDefault="000500C2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Nhặt được quả</w:t>
            </w:r>
            <w:r w:rsidR="008A7611">
              <w:t xml:space="preserve"> bom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Actor</w:t>
            </w:r>
          </w:p>
        </w:tc>
        <w:tc>
          <w:tcPr>
            <w:tcW w:w="6948" w:type="dxa"/>
          </w:tcPr>
          <w:p w:rsidR="00EF0A82" w:rsidRDefault="00D5303D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Tóm tắt</w:t>
            </w:r>
          </w:p>
        </w:tc>
        <w:tc>
          <w:tcPr>
            <w:tcW w:w="6948" w:type="dxa"/>
          </w:tcPr>
          <w:p w:rsidR="00EF0A82" w:rsidRDefault="00D5303D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nhặt được Item hình quả bom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chính</w:t>
            </w:r>
          </w:p>
        </w:tc>
        <w:tc>
          <w:tcPr>
            <w:tcW w:w="6948" w:type="dxa"/>
          </w:tcPr>
          <w:p w:rsidR="00D5303D" w:rsidRDefault="00D5303D" w:rsidP="003B0256">
            <w:pPr>
              <w:pStyle w:val="ListParagraph"/>
              <w:numPr>
                <w:ilvl w:val="0"/>
                <w:numId w:val="25"/>
              </w:numPr>
              <w:ind w:left="6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di chuyển vào vị trí Item hiển thị</w:t>
            </w:r>
          </w:p>
          <w:p w:rsidR="00D5303D" w:rsidRDefault="00D5303D" w:rsidP="003B0256">
            <w:pPr>
              <w:pStyle w:val="ListParagraph"/>
              <w:numPr>
                <w:ilvl w:val="0"/>
                <w:numId w:val="25"/>
              </w:numPr>
              <w:ind w:left="6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biến mất trên bản đồ</w:t>
            </w:r>
          </w:p>
          <w:p w:rsidR="00EF0A82" w:rsidRDefault="00D5303D" w:rsidP="003B0256">
            <w:pPr>
              <w:pStyle w:val="ListParagraph"/>
              <w:numPr>
                <w:ilvl w:val="0"/>
                <w:numId w:val="25"/>
              </w:numPr>
              <w:ind w:left="6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Tất cả xe tăng địch hiện có trên map</w:t>
            </w:r>
            <w:r w:rsidR="00712525">
              <w:t xml:space="preserve"> (nếu có)</w:t>
            </w:r>
            <w:r>
              <w:t xml:space="preserve"> bị hủy diệt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lastRenderedPageBreak/>
              <w:t>Dòng sự kiện khác</w:t>
            </w:r>
          </w:p>
        </w:tc>
        <w:tc>
          <w:tcPr>
            <w:tcW w:w="6948" w:type="dxa"/>
          </w:tcPr>
          <w:p w:rsidR="00EF0A82" w:rsidRDefault="008A7611" w:rsidP="008A7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</w:t>
            </w:r>
            <w:r w:rsidR="00EF0A82">
              <w:t xml:space="preserve"> 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bắt đầu Use-case</w:t>
            </w:r>
          </w:p>
        </w:tc>
        <w:tc>
          <w:tcPr>
            <w:tcW w:w="6948" w:type="dxa"/>
          </w:tcPr>
          <w:p w:rsidR="00EF0A82" w:rsidRDefault="00712525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đang trong 1 chế độ chơi bất kỳ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kết thúc Use-case</w:t>
            </w:r>
          </w:p>
        </w:tc>
        <w:tc>
          <w:tcPr>
            <w:tcW w:w="6948" w:type="dxa"/>
          </w:tcPr>
          <w:p w:rsidR="00EF0A82" w:rsidRDefault="00712525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đang trong 1 chế độ chơi bất kỳ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Ghi chú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Use case ID</w:t>
            </w:r>
          </w:p>
        </w:tc>
        <w:tc>
          <w:tcPr>
            <w:tcW w:w="6948" w:type="dxa"/>
          </w:tcPr>
          <w:p w:rsidR="00EF0A82" w:rsidRDefault="00EF0A82" w:rsidP="00050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12525">
              <w:t xml:space="preserve">13 – </w:t>
            </w:r>
            <w:r w:rsidR="000500C2">
              <w:t>Nhặt được xe tăng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Tên</w:t>
            </w:r>
          </w:p>
        </w:tc>
        <w:tc>
          <w:tcPr>
            <w:tcW w:w="6948" w:type="dxa"/>
          </w:tcPr>
          <w:p w:rsidR="00EF0A82" w:rsidRDefault="000500C2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Nhặt được xe tăng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Actor</w:t>
            </w:r>
          </w:p>
        </w:tc>
        <w:tc>
          <w:tcPr>
            <w:tcW w:w="6948" w:type="dxa"/>
          </w:tcPr>
          <w:p w:rsidR="00EF0A82" w:rsidRDefault="00712525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Tóm tắt</w:t>
            </w:r>
          </w:p>
        </w:tc>
        <w:tc>
          <w:tcPr>
            <w:tcW w:w="6948" w:type="dxa"/>
          </w:tcPr>
          <w:p w:rsidR="00EF0A82" w:rsidRDefault="00712525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nhặt được Item hình xe tăng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chính</w:t>
            </w:r>
          </w:p>
        </w:tc>
        <w:tc>
          <w:tcPr>
            <w:tcW w:w="6948" w:type="dxa"/>
          </w:tcPr>
          <w:p w:rsidR="00712525" w:rsidRDefault="00712525" w:rsidP="003B0256">
            <w:pPr>
              <w:pStyle w:val="ListParagraph"/>
              <w:numPr>
                <w:ilvl w:val="0"/>
                <w:numId w:val="26"/>
              </w:numPr>
              <w:ind w:left="6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di chuyển vào vị trí Item hiển thị</w:t>
            </w:r>
          </w:p>
          <w:p w:rsidR="00712525" w:rsidRDefault="00712525" w:rsidP="003B0256">
            <w:pPr>
              <w:pStyle w:val="ListParagraph"/>
              <w:numPr>
                <w:ilvl w:val="0"/>
                <w:numId w:val="26"/>
              </w:numPr>
              <w:ind w:left="6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biến mất trên bản đồ</w:t>
            </w:r>
          </w:p>
          <w:p w:rsidR="00EF0A82" w:rsidRDefault="00712525" w:rsidP="003B0256">
            <w:pPr>
              <w:pStyle w:val="ListParagraph"/>
              <w:numPr>
                <w:ilvl w:val="0"/>
                <w:numId w:val="26"/>
              </w:numPr>
              <w:ind w:left="6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được tăng thêm 1 mạng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khác</w:t>
            </w:r>
          </w:p>
        </w:tc>
        <w:tc>
          <w:tcPr>
            <w:tcW w:w="6948" w:type="dxa"/>
          </w:tcPr>
          <w:p w:rsidR="00EF0A82" w:rsidRDefault="008A7611" w:rsidP="008A7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bắt đầu Use-case</w:t>
            </w:r>
          </w:p>
        </w:tc>
        <w:tc>
          <w:tcPr>
            <w:tcW w:w="6948" w:type="dxa"/>
          </w:tcPr>
          <w:p w:rsidR="00EF0A82" w:rsidRDefault="00712525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đang trong 1 chế độ chơi bất kỳ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kết thúc Use-case</w:t>
            </w:r>
          </w:p>
        </w:tc>
        <w:tc>
          <w:tcPr>
            <w:tcW w:w="6948" w:type="dxa"/>
          </w:tcPr>
          <w:p w:rsidR="00EF0A82" w:rsidRDefault="00712525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đang trong 1 chế độ chơi bất kỳ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Ghi chú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712525" w:rsidTr="00B43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Use case ID</w:t>
            </w:r>
          </w:p>
        </w:tc>
        <w:tc>
          <w:tcPr>
            <w:tcW w:w="6948" w:type="dxa"/>
          </w:tcPr>
          <w:p w:rsidR="00712525" w:rsidRDefault="00712525" w:rsidP="00050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UC14 – </w:t>
            </w:r>
            <w:r w:rsidR="000500C2">
              <w:t>Nhặt được cái xẻng</w:t>
            </w:r>
          </w:p>
        </w:tc>
      </w:tr>
      <w:tr w:rsidR="00712525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Tên</w:t>
            </w:r>
          </w:p>
        </w:tc>
        <w:tc>
          <w:tcPr>
            <w:tcW w:w="6948" w:type="dxa"/>
          </w:tcPr>
          <w:p w:rsidR="00712525" w:rsidRDefault="000500C2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Nhặt được cái xẻng</w:t>
            </w:r>
          </w:p>
        </w:tc>
      </w:tr>
      <w:tr w:rsidR="00712525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Actor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712525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Tóm tắt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nhặt được Item hình cái xẻng</w:t>
            </w:r>
          </w:p>
        </w:tc>
      </w:tr>
      <w:tr w:rsidR="00712525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Dòng sự kiện chính</w:t>
            </w:r>
          </w:p>
        </w:tc>
        <w:tc>
          <w:tcPr>
            <w:tcW w:w="6948" w:type="dxa"/>
          </w:tcPr>
          <w:p w:rsidR="00712525" w:rsidRDefault="00712525" w:rsidP="003B0256">
            <w:pPr>
              <w:pStyle w:val="ListParagraph"/>
              <w:numPr>
                <w:ilvl w:val="0"/>
                <w:numId w:val="24"/>
              </w:numPr>
              <w:ind w:left="6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di chuyển vào vị trí Item hiển thị</w:t>
            </w:r>
          </w:p>
          <w:p w:rsidR="00712525" w:rsidRDefault="00712525" w:rsidP="003B0256">
            <w:pPr>
              <w:pStyle w:val="ListParagraph"/>
              <w:numPr>
                <w:ilvl w:val="0"/>
                <w:numId w:val="24"/>
              </w:numPr>
              <w:ind w:left="6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biến mất trên bản đồ</w:t>
            </w:r>
          </w:p>
          <w:p w:rsidR="00712525" w:rsidRDefault="00712525" w:rsidP="003B0256">
            <w:pPr>
              <w:pStyle w:val="ListParagraph"/>
              <w:numPr>
                <w:ilvl w:val="0"/>
                <w:numId w:val="24"/>
              </w:numPr>
              <w:ind w:left="6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Nhà chính của người chơi được bao quanh bằng</w:t>
            </w:r>
            <w:r w:rsidR="008A7611">
              <w:t xml:space="preserve"> tường</w:t>
            </w:r>
            <w:r>
              <w:t xml:space="preserve"> đá</w:t>
            </w:r>
          </w:p>
        </w:tc>
      </w:tr>
      <w:tr w:rsidR="00712525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Dòng sự kiện khác</w:t>
            </w:r>
          </w:p>
        </w:tc>
        <w:tc>
          <w:tcPr>
            <w:tcW w:w="6948" w:type="dxa"/>
          </w:tcPr>
          <w:p w:rsidR="00712525" w:rsidRDefault="008A7611" w:rsidP="008A7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</w:t>
            </w:r>
          </w:p>
        </w:tc>
      </w:tr>
      <w:tr w:rsidR="00712525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Trạng thái hệ thống khi bắt đầu Use-case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đang trong 1 chế độ chơi bất kỳ</w:t>
            </w:r>
          </w:p>
        </w:tc>
      </w:tr>
      <w:tr w:rsidR="00712525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Trạng thái hệ thống khi kết thúc Use-case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đang trong 1 chế độ chơi bất kỳ</w:t>
            </w:r>
          </w:p>
        </w:tc>
      </w:tr>
      <w:tr w:rsidR="00712525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Ghi chú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p w:rsidR="008A7611" w:rsidRDefault="008A7611" w:rsidP="001B25D4">
      <w:pPr>
        <w:pStyle w:val="BodyText"/>
      </w:pPr>
    </w:p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712525" w:rsidTr="00B43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Use case ID</w:t>
            </w:r>
          </w:p>
        </w:tc>
        <w:tc>
          <w:tcPr>
            <w:tcW w:w="6948" w:type="dxa"/>
          </w:tcPr>
          <w:p w:rsidR="00712525" w:rsidRDefault="00712525" w:rsidP="00050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UC15 – </w:t>
            </w:r>
            <w:r w:rsidR="000500C2">
              <w:t>Nhặt được đồng hồ</w:t>
            </w:r>
          </w:p>
        </w:tc>
      </w:tr>
      <w:tr w:rsidR="00712525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Tên</w:t>
            </w:r>
          </w:p>
        </w:tc>
        <w:tc>
          <w:tcPr>
            <w:tcW w:w="6948" w:type="dxa"/>
          </w:tcPr>
          <w:p w:rsidR="00712525" w:rsidRDefault="000500C2" w:rsidP="008A7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Nhặt được đồng hồ</w:t>
            </w:r>
          </w:p>
        </w:tc>
      </w:tr>
      <w:tr w:rsidR="00712525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Actor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712525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Tóm tắt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nhặt được Item hình đồng hồ</w:t>
            </w:r>
          </w:p>
        </w:tc>
      </w:tr>
      <w:tr w:rsidR="00712525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Dòng sự kiện chính</w:t>
            </w:r>
          </w:p>
        </w:tc>
        <w:tc>
          <w:tcPr>
            <w:tcW w:w="6948" w:type="dxa"/>
          </w:tcPr>
          <w:p w:rsidR="00712525" w:rsidRDefault="00712525" w:rsidP="003B0256">
            <w:pPr>
              <w:pStyle w:val="ListParagraph"/>
              <w:numPr>
                <w:ilvl w:val="0"/>
                <w:numId w:val="23"/>
              </w:numPr>
              <w:ind w:lef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di chuyển vào vị trí Item hiển thị</w:t>
            </w:r>
          </w:p>
          <w:p w:rsidR="00712525" w:rsidRDefault="00712525" w:rsidP="003B0256">
            <w:pPr>
              <w:pStyle w:val="ListParagraph"/>
              <w:numPr>
                <w:ilvl w:val="0"/>
                <w:numId w:val="23"/>
              </w:numPr>
              <w:ind w:lef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Item biến mất trên bản đồ</w:t>
            </w:r>
          </w:p>
          <w:p w:rsidR="00712525" w:rsidRDefault="00712525" w:rsidP="003B0256">
            <w:pPr>
              <w:pStyle w:val="ListParagraph"/>
              <w:numPr>
                <w:ilvl w:val="0"/>
                <w:numId w:val="23"/>
              </w:numPr>
              <w:ind w:lef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xe tăng địch đứng yên trong 1 khoảng thời gian nhất định</w:t>
            </w:r>
          </w:p>
        </w:tc>
      </w:tr>
      <w:tr w:rsidR="00712525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lastRenderedPageBreak/>
              <w:t>Dòng sự kiện khác</w:t>
            </w:r>
          </w:p>
        </w:tc>
        <w:tc>
          <w:tcPr>
            <w:tcW w:w="6948" w:type="dxa"/>
          </w:tcPr>
          <w:p w:rsidR="00712525" w:rsidRDefault="00712525" w:rsidP="00B430C1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712525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Trạng thái hệ thống khi bắt đầu Use-case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đang trong 1 chế độ chơi bất kỳ</w:t>
            </w:r>
          </w:p>
        </w:tc>
      </w:tr>
      <w:tr w:rsidR="00712525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Trạng thái hệ thống khi kết thúc Use-case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đang trong 1 chế độ chơi bất kỳ</w:t>
            </w:r>
          </w:p>
        </w:tc>
      </w:tr>
      <w:tr w:rsidR="00712525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Ghi chú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2525" w:rsidRDefault="00712525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712525" w:rsidTr="00B43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Use case ID</w:t>
            </w:r>
          </w:p>
        </w:tc>
        <w:tc>
          <w:tcPr>
            <w:tcW w:w="6948" w:type="dxa"/>
          </w:tcPr>
          <w:p w:rsidR="00712525" w:rsidRDefault="00712525" w:rsidP="00050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UC16 – </w:t>
            </w:r>
            <w:r w:rsidR="000500C2">
              <w:t>Nhặ</w:t>
            </w:r>
            <w:r w:rsidR="008A7611">
              <w:t xml:space="preserve">t </w:t>
            </w:r>
            <w:r w:rsidR="000500C2">
              <w:t>được ngôi sao</w:t>
            </w:r>
          </w:p>
        </w:tc>
      </w:tr>
      <w:tr w:rsidR="00712525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Tên</w:t>
            </w:r>
          </w:p>
        </w:tc>
        <w:tc>
          <w:tcPr>
            <w:tcW w:w="6948" w:type="dxa"/>
          </w:tcPr>
          <w:p w:rsidR="00712525" w:rsidRDefault="000500C2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Nhặt được ngôi sao</w:t>
            </w:r>
          </w:p>
        </w:tc>
      </w:tr>
      <w:tr w:rsidR="00712525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Actor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712525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Tóm tắt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nhặt được Item hình ngôi sao</w:t>
            </w:r>
          </w:p>
        </w:tc>
      </w:tr>
      <w:tr w:rsidR="00712525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Dòng sự kiện chính</w:t>
            </w:r>
          </w:p>
        </w:tc>
        <w:tc>
          <w:tcPr>
            <w:tcW w:w="6948" w:type="dxa"/>
          </w:tcPr>
          <w:p w:rsidR="00712525" w:rsidRDefault="00712525" w:rsidP="003B0256">
            <w:pPr>
              <w:pStyle w:val="ListParagraph"/>
              <w:numPr>
                <w:ilvl w:val="0"/>
                <w:numId w:val="22"/>
              </w:numPr>
              <w:ind w:left="6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di chuyển vào vị trí Item hiển thị</w:t>
            </w:r>
          </w:p>
          <w:p w:rsidR="00712525" w:rsidRDefault="00712525" w:rsidP="003B0256">
            <w:pPr>
              <w:pStyle w:val="ListParagraph"/>
              <w:numPr>
                <w:ilvl w:val="0"/>
                <w:numId w:val="22"/>
              </w:numPr>
              <w:ind w:left="6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biến mất trên bản đồ</w:t>
            </w:r>
          </w:p>
          <w:p w:rsidR="00712525" w:rsidRDefault="008A7611" w:rsidP="003B0256">
            <w:pPr>
              <w:pStyle w:val="ListParagraph"/>
              <w:numPr>
                <w:ilvl w:val="0"/>
                <w:numId w:val="22"/>
              </w:numPr>
              <w:ind w:left="6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Tốc độ bắn của đạn và hình ảnh xe tăng </w:t>
            </w:r>
            <w:r w:rsidR="00712525">
              <w:t>của người chơi được nâng cấp</w:t>
            </w:r>
          </w:p>
        </w:tc>
      </w:tr>
      <w:tr w:rsidR="00712525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Dòng sự kiện khác</w:t>
            </w:r>
          </w:p>
        </w:tc>
        <w:tc>
          <w:tcPr>
            <w:tcW w:w="6948" w:type="dxa"/>
          </w:tcPr>
          <w:p w:rsidR="00712525" w:rsidRDefault="00712525" w:rsidP="00B430C1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712525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Trạng thái hệ thống khi bắt đầu Use-case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đang trong 1 chế độ chơi bất kỳ</w:t>
            </w:r>
          </w:p>
        </w:tc>
      </w:tr>
      <w:tr w:rsidR="00712525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Trạng thái hệ thống khi kết thúc Use-case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đang trong 1 chế độ chơi bất kỳ</w:t>
            </w:r>
          </w:p>
        </w:tc>
      </w:tr>
      <w:tr w:rsidR="00712525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12525" w:rsidRDefault="00712525" w:rsidP="00B430C1">
            <w:r>
              <w:t>Ghi chú</w:t>
            </w:r>
          </w:p>
        </w:tc>
        <w:tc>
          <w:tcPr>
            <w:tcW w:w="6948" w:type="dxa"/>
          </w:tcPr>
          <w:p w:rsidR="00712525" w:rsidRDefault="00712525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2525" w:rsidRDefault="00712525" w:rsidP="001B25D4">
      <w:pPr>
        <w:pStyle w:val="BodyText"/>
      </w:pPr>
    </w:p>
    <w:p w:rsidR="00712525" w:rsidRDefault="00712525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Use case ID</w:t>
            </w:r>
          </w:p>
        </w:tc>
        <w:tc>
          <w:tcPr>
            <w:tcW w:w="6948" w:type="dxa"/>
          </w:tcPr>
          <w:p w:rsidR="00EF0A82" w:rsidRDefault="00EF0A82" w:rsidP="008A7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12525">
              <w:t xml:space="preserve">17 – </w:t>
            </w:r>
            <w:r w:rsidR="000500C2">
              <w:t>Thoá</w:t>
            </w:r>
            <w:r w:rsidR="008A7611">
              <w:t>t game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Tên</w:t>
            </w:r>
          </w:p>
        </w:tc>
        <w:tc>
          <w:tcPr>
            <w:tcW w:w="6948" w:type="dxa"/>
          </w:tcPr>
          <w:p w:rsidR="00EF0A82" w:rsidRDefault="00712525" w:rsidP="008A7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0500C2">
              <w:t>hoá</w:t>
            </w:r>
            <w:r w:rsidR="008A7611">
              <w:t>t game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Actor</w:t>
            </w:r>
          </w:p>
        </w:tc>
        <w:tc>
          <w:tcPr>
            <w:tcW w:w="6948" w:type="dxa"/>
          </w:tcPr>
          <w:p w:rsidR="00EF0A82" w:rsidRDefault="00712525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Tóm tắt</w:t>
            </w:r>
          </w:p>
        </w:tc>
        <w:tc>
          <w:tcPr>
            <w:tcW w:w="6948" w:type="dxa"/>
          </w:tcPr>
          <w:p w:rsidR="00EF0A82" w:rsidRDefault="00712525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thoát khỏi chế độ gam đang chơi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chính</w:t>
            </w:r>
          </w:p>
        </w:tc>
        <w:tc>
          <w:tcPr>
            <w:tcW w:w="6948" w:type="dxa"/>
          </w:tcPr>
          <w:p w:rsidR="00EF0A82" w:rsidRDefault="00712525" w:rsidP="003B0256">
            <w:pPr>
              <w:pStyle w:val="ListParagraph"/>
              <w:numPr>
                <w:ilvl w:val="0"/>
                <w:numId w:val="21"/>
              </w:numPr>
              <w:ind w:lef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bấm vào icon menu</w:t>
            </w:r>
          </w:p>
          <w:p w:rsidR="00712525" w:rsidRDefault="00712525" w:rsidP="003B0256">
            <w:pPr>
              <w:pStyle w:val="ListParagraph"/>
              <w:numPr>
                <w:ilvl w:val="0"/>
                <w:numId w:val="21"/>
              </w:numPr>
              <w:ind w:lef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chọn mục “Thoát game”</w:t>
            </w:r>
          </w:p>
          <w:p w:rsidR="00712525" w:rsidRDefault="00712525" w:rsidP="003B0256">
            <w:pPr>
              <w:pStyle w:val="ListParagraph"/>
              <w:numPr>
                <w:ilvl w:val="0"/>
                <w:numId w:val="21"/>
              </w:numPr>
              <w:ind w:lef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Chuyển về màn hình Game Menu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khác</w:t>
            </w:r>
          </w:p>
        </w:tc>
        <w:tc>
          <w:tcPr>
            <w:tcW w:w="6948" w:type="dxa"/>
          </w:tcPr>
          <w:p w:rsidR="00EF0A82" w:rsidRDefault="00EF0A82" w:rsidP="00EF0A82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bắt đầu Use-case</w:t>
            </w:r>
          </w:p>
        </w:tc>
        <w:tc>
          <w:tcPr>
            <w:tcW w:w="6948" w:type="dxa"/>
          </w:tcPr>
          <w:p w:rsidR="00EF0A82" w:rsidRDefault="00712525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đang trong 1 chế độ chơi bất kỳ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kết thúc Use-case</w:t>
            </w:r>
          </w:p>
        </w:tc>
        <w:tc>
          <w:tcPr>
            <w:tcW w:w="6948" w:type="dxa"/>
          </w:tcPr>
          <w:p w:rsidR="00EF0A82" w:rsidRDefault="00712525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màn hình game menu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Ghi chú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Use case ID</w:t>
            </w:r>
          </w:p>
        </w:tc>
        <w:tc>
          <w:tcPr>
            <w:tcW w:w="6948" w:type="dxa"/>
          </w:tcPr>
          <w:p w:rsidR="00EF0A82" w:rsidRDefault="00EF0A82" w:rsidP="008A7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12525">
              <w:t xml:space="preserve">18 – </w:t>
            </w:r>
            <w:r w:rsidR="000500C2">
              <w:t>Tính điể</w:t>
            </w:r>
            <w:r w:rsidR="008A7611">
              <w:t>m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Tên</w:t>
            </w:r>
          </w:p>
        </w:tc>
        <w:tc>
          <w:tcPr>
            <w:tcW w:w="6948" w:type="dxa"/>
          </w:tcPr>
          <w:p w:rsidR="00EF0A82" w:rsidRDefault="000500C2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Tính điể</w:t>
            </w:r>
            <w:r w:rsidR="008A7611">
              <w:t>m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Actor</w:t>
            </w:r>
          </w:p>
        </w:tc>
        <w:tc>
          <w:tcPr>
            <w:tcW w:w="6948" w:type="dxa"/>
          </w:tcPr>
          <w:p w:rsidR="00EF0A82" w:rsidRDefault="00712525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Tóm tắt</w:t>
            </w:r>
          </w:p>
        </w:tc>
        <w:tc>
          <w:tcPr>
            <w:tcW w:w="6948" w:type="dxa"/>
          </w:tcPr>
          <w:p w:rsidR="00EF0A82" w:rsidRDefault="00712525" w:rsidP="0010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Tính điểm số của người chơi khi kết thúc màn chơi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lastRenderedPageBreak/>
              <w:t>Dòng sự kiện chính</w:t>
            </w:r>
          </w:p>
        </w:tc>
        <w:tc>
          <w:tcPr>
            <w:tcW w:w="6948" w:type="dxa"/>
          </w:tcPr>
          <w:p w:rsidR="00EF0A82" w:rsidRDefault="001039FD" w:rsidP="003B0256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hoàn thành màn chơi</w:t>
            </w:r>
          </w:p>
          <w:p w:rsidR="001039FD" w:rsidRDefault="001039FD" w:rsidP="003B0256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tính điểm dựa trên thành tích của người chơi (sô xe tăng tiêu diệt được, thời gian hoàn thành màn chơi, …)</w:t>
            </w:r>
          </w:p>
          <w:p w:rsidR="001039FD" w:rsidRDefault="001039FD" w:rsidP="003B0256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điểm người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khác</w:t>
            </w:r>
          </w:p>
        </w:tc>
        <w:tc>
          <w:tcPr>
            <w:tcW w:w="6948" w:type="dxa"/>
          </w:tcPr>
          <w:p w:rsidR="00EF0A82" w:rsidRDefault="008A7611" w:rsidP="008A7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bắt đầu Use-case</w:t>
            </w:r>
          </w:p>
        </w:tc>
        <w:tc>
          <w:tcPr>
            <w:tcW w:w="6948" w:type="dxa"/>
          </w:tcPr>
          <w:p w:rsidR="00EF0A82" w:rsidRDefault="001039FD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vừa kết thúc màn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kết thúc Use-case</w:t>
            </w:r>
          </w:p>
        </w:tc>
        <w:tc>
          <w:tcPr>
            <w:tcW w:w="6948" w:type="dxa"/>
          </w:tcPr>
          <w:p w:rsidR="00EF0A82" w:rsidRDefault="001039FD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điểm người chơi vừa được cập nhật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Ghi chú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p w:rsidR="00EF0A82" w:rsidRDefault="00EF0A82" w:rsidP="001B25D4">
      <w:pPr>
        <w:pStyle w:val="BodyText"/>
      </w:pPr>
    </w:p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Use case ID</w:t>
            </w:r>
          </w:p>
        </w:tc>
        <w:tc>
          <w:tcPr>
            <w:tcW w:w="6948" w:type="dxa"/>
          </w:tcPr>
          <w:p w:rsidR="00EF0A82" w:rsidRDefault="00EF0A82" w:rsidP="008A7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0500C2">
              <w:t>19 – Điều khiển xe tă</w:t>
            </w:r>
            <w:r w:rsidR="008A7611">
              <w:t>ng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Tên</w:t>
            </w:r>
          </w:p>
        </w:tc>
        <w:tc>
          <w:tcPr>
            <w:tcW w:w="6948" w:type="dxa"/>
          </w:tcPr>
          <w:p w:rsidR="00EF0A82" w:rsidRDefault="000500C2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Điều khiển xe tă</w:t>
            </w:r>
            <w:r w:rsidR="008A7611">
              <w:t>ng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Actor</w:t>
            </w:r>
          </w:p>
        </w:tc>
        <w:tc>
          <w:tcPr>
            <w:tcW w:w="6948" w:type="dxa"/>
          </w:tcPr>
          <w:p w:rsidR="00EF0A82" w:rsidRDefault="00F02B6A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Tóm tắt</w:t>
            </w:r>
          </w:p>
        </w:tc>
        <w:tc>
          <w:tcPr>
            <w:tcW w:w="6948" w:type="dxa"/>
          </w:tcPr>
          <w:p w:rsidR="00EF0A82" w:rsidRDefault="00F02B6A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Điều khiển xe tăng bot di chuyển và bắn đạn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chính</w:t>
            </w:r>
          </w:p>
        </w:tc>
        <w:tc>
          <w:tcPr>
            <w:tcW w:w="6948" w:type="dxa"/>
          </w:tcPr>
          <w:p w:rsidR="00EF0A82" w:rsidRDefault="00332604" w:rsidP="003B025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Hệ thống di chuyển </w:t>
            </w:r>
            <w:r w:rsidR="00B430C1">
              <w:t>bot theo 1 thuật toán định sẵn</w:t>
            </w:r>
          </w:p>
          <w:p w:rsidR="00332604" w:rsidRDefault="00B430C1" w:rsidP="003B025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thông điều khiển bot bắn</w:t>
            </w:r>
          </w:p>
          <w:p w:rsidR="00332604" w:rsidRDefault="00332604" w:rsidP="003B025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Tiếp tục làm 2 bước trên cho đến khi bot bị hủy diệt 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khác</w:t>
            </w:r>
          </w:p>
        </w:tc>
        <w:tc>
          <w:tcPr>
            <w:tcW w:w="6948" w:type="dxa"/>
          </w:tcPr>
          <w:p w:rsidR="00EF0A82" w:rsidRDefault="00B430C1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bắt đầu Use-case</w:t>
            </w:r>
          </w:p>
        </w:tc>
        <w:tc>
          <w:tcPr>
            <w:tcW w:w="6948" w:type="dxa"/>
          </w:tcPr>
          <w:p w:rsidR="00EF0A82" w:rsidRDefault="00332604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Vừa hiện thị xong màn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kết thúc Use-case</w:t>
            </w:r>
          </w:p>
        </w:tc>
        <w:tc>
          <w:tcPr>
            <w:tcW w:w="6948" w:type="dxa"/>
          </w:tcPr>
          <w:p w:rsidR="00EF0A82" w:rsidRDefault="00332604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Ghi nhận bot bị hủy diệt 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Ghi chú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p w:rsidR="00EF0A82" w:rsidRDefault="00EF0A82" w:rsidP="001B25D4">
      <w:pPr>
        <w:pStyle w:val="BodyText"/>
      </w:pPr>
    </w:p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Use case ID</w:t>
            </w:r>
          </w:p>
        </w:tc>
        <w:tc>
          <w:tcPr>
            <w:tcW w:w="6948" w:type="dxa"/>
          </w:tcPr>
          <w:p w:rsidR="00EF0A82" w:rsidRDefault="00EF0A82" w:rsidP="008A7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332604">
              <w:t xml:space="preserve">20 – </w:t>
            </w:r>
            <w:r w:rsidR="000500C2">
              <w:t>Chuyển mà</w:t>
            </w:r>
            <w:r w:rsidR="008A7611">
              <w:t>n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Tên</w:t>
            </w:r>
          </w:p>
        </w:tc>
        <w:tc>
          <w:tcPr>
            <w:tcW w:w="6948" w:type="dxa"/>
          </w:tcPr>
          <w:p w:rsidR="00EF0A82" w:rsidRDefault="000500C2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Chuyển mà</w:t>
            </w:r>
            <w:r w:rsidR="008A7611">
              <w:t>n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Actor</w:t>
            </w:r>
          </w:p>
        </w:tc>
        <w:tc>
          <w:tcPr>
            <w:tcW w:w="6948" w:type="dxa"/>
          </w:tcPr>
          <w:p w:rsidR="00EF0A82" w:rsidRDefault="00332604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Tóm tắt</w:t>
            </w:r>
          </w:p>
        </w:tc>
        <w:tc>
          <w:tcPr>
            <w:tcW w:w="6948" w:type="dxa"/>
          </w:tcPr>
          <w:p w:rsidR="00EF0A82" w:rsidRDefault="00332604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Chuyển sang màn chơi kế tiếp sau khi kết thúc màn chơi cũ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chính</w:t>
            </w:r>
          </w:p>
        </w:tc>
        <w:tc>
          <w:tcPr>
            <w:tcW w:w="6948" w:type="dxa"/>
          </w:tcPr>
          <w:p w:rsidR="00332604" w:rsidRDefault="00332604" w:rsidP="003B025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chọn màn chơi tiếp theo</w:t>
            </w:r>
          </w:p>
          <w:p w:rsidR="00332604" w:rsidRDefault="00332604" w:rsidP="003B025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tải màn chơi mới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khác</w:t>
            </w:r>
          </w:p>
        </w:tc>
        <w:tc>
          <w:tcPr>
            <w:tcW w:w="6948" w:type="dxa"/>
          </w:tcPr>
          <w:p w:rsidR="00EF0A82" w:rsidRDefault="00B430C1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bắt đầu Use-case</w:t>
            </w:r>
          </w:p>
        </w:tc>
        <w:tc>
          <w:tcPr>
            <w:tcW w:w="6948" w:type="dxa"/>
          </w:tcPr>
          <w:p w:rsidR="00332604" w:rsidRDefault="00332604" w:rsidP="00332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hiển thi xong phần tính điểm</w:t>
            </w:r>
          </w:p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kết thúc Use-case</w:t>
            </w:r>
          </w:p>
        </w:tc>
        <w:tc>
          <w:tcPr>
            <w:tcW w:w="6948" w:type="dxa"/>
          </w:tcPr>
          <w:p w:rsidR="00EF0A82" w:rsidRDefault="00332604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màn hình “Loading” màn chơi mới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Ghi chú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lastRenderedPageBreak/>
              <w:t>Use case ID</w:t>
            </w:r>
          </w:p>
        </w:tc>
        <w:tc>
          <w:tcPr>
            <w:tcW w:w="6948" w:type="dxa"/>
          </w:tcPr>
          <w:p w:rsidR="00EF0A82" w:rsidRDefault="00EF0A82" w:rsidP="008A7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332604">
              <w:t xml:space="preserve">21 – </w:t>
            </w:r>
            <w:r w:rsidR="000500C2">
              <w:t>Thắ</w:t>
            </w:r>
            <w:r w:rsidR="008A7611">
              <w:t>ng game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Tên</w:t>
            </w:r>
          </w:p>
        </w:tc>
        <w:tc>
          <w:tcPr>
            <w:tcW w:w="6948" w:type="dxa"/>
          </w:tcPr>
          <w:p w:rsidR="00EF0A82" w:rsidRDefault="000500C2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Thắ</w:t>
            </w:r>
            <w:r w:rsidR="00332604">
              <w:t>ng game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Actor</w:t>
            </w:r>
          </w:p>
        </w:tc>
        <w:tc>
          <w:tcPr>
            <w:tcW w:w="6948" w:type="dxa"/>
          </w:tcPr>
          <w:p w:rsidR="00EF0A82" w:rsidRDefault="00332604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Tóm tắt</w:t>
            </w:r>
          </w:p>
        </w:tc>
        <w:tc>
          <w:tcPr>
            <w:tcW w:w="6948" w:type="dxa"/>
          </w:tcPr>
          <w:p w:rsidR="00EF0A82" w:rsidRDefault="00332604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04">
              <w:t>Hệ thống của phần mềm hiển thị màn hình thắng game khi người chơi hoàn thành hết tất cả các màn của trò chơi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chính</w:t>
            </w:r>
          </w:p>
        </w:tc>
        <w:tc>
          <w:tcPr>
            <w:tcW w:w="6948" w:type="dxa"/>
          </w:tcPr>
          <w:p w:rsidR="00EF0A82" w:rsidRDefault="00332604" w:rsidP="003B025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hoàn thành màn chơi cuối cùng</w:t>
            </w:r>
          </w:p>
          <w:p w:rsidR="00332604" w:rsidRDefault="00332604" w:rsidP="003B025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hiện thị thành tích của người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khác</w:t>
            </w:r>
          </w:p>
        </w:tc>
        <w:tc>
          <w:tcPr>
            <w:tcW w:w="6948" w:type="dxa"/>
          </w:tcPr>
          <w:p w:rsidR="00EF0A82" w:rsidRDefault="00EF0A82" w:rsidP="00EF0A82">
            <w:pPr>
              <w:pStyle w:val="ListParagraph"/>
              <w:ind w:left="1134" w:hanging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bắt đầu Use-case</w:t>
            </w:r>
          </w:p>
        </w:tc>
        <w:tc>
          <w:tcPr>
            <w:tcW w:w="6948" w:type="dxa"/>
          </w:tcPr>
          <w:p w:rsidR="00EF0A82" w:rsidRDefault="00332604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chơi cuối cùng được hoàn thành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kết thúc Use-case</w:t>
            </w:r>
          </w:p>
        </w:tc>
        <w:tc>
          <w:tcPr>
            <w:tcW w:w="6948" w:type="dxa"/>
          </w:tcPr>
          <w:p w:rsidR="00EF0A82" w:rsidRDefault="00A25763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trở về menu game 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Ghi chú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B430C1">
      <w:pPr>
        <w:pStyle w:val="BodyText"/>
        <w:ind w:left="0"/>
      </w:pPr>
    </w:p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Use case ID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B430C1">
              <w:t>22</w:t>
            </w:r>
            <w:r w:rsidR="008A7611">
              <w:t xml:space="preserve"> – Thua game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Tên</w:t>
            </w:r>
          </w:p>
        </w:tc>
        <w:tc>
          <w:tcPr>
            <w:tcW w:w="6948" w:type="dxa"/>
          </w:tcPr>
          <w:p w:rsidR="00EF0A82" w:rsidRDefault="00A25763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Thua game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Actor</w:t>
            </w:r>
          </w:p>
        </w:tc>
        <w:tc>
          <w:tcPr>
            <w:tcW w:w="6948" w:type="dxa"/>
          </w:tcPr>
          <w:p w:rsidR="00EF0A82" w:rsidRDefault="00A25763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Tóm tắt</w:t>
            </w:r>
          </w:p>
        </w:tc>
        <w:tc>
          <w:tcPr>
            <w:tcW w:w="6948" w:type="dxa"/>
          </w:tcPr>
          <w:p w:rsidR="00EF0A82" w:rsidRDefault="00A25763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Pr="00A25763">
              <w:t>ệ thống của phần mềm hiển thị màn hình thua game khi người chơi bị mất hết mạng hay đại bàng bị bắn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chính</w:t>
            </w:r>
          </w:p>
        </w:tc>
        <w:tc>
          <w:tcPr>
            <w:tcW w:w="6948" w:type="dxa"/>
          </w:tcPr>
          <w:p w:rsidR="00EF0A82" w:rsidRDefault="00A25763" w:rsidP="003B025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Đại bàng bị tiêu diệt</w:t>
            </w:r>
            <w:r w:rsidR="00B430C1">
              <w:t xml:space="preserve"> hay người chơi hết mạng</w:t>
            </w:r>
          </w:p>
          <w:p w:rsidR="00A25763" w:rsidRDefault="00A25763" w:rsidP="003B025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thua game</w:t>
            </w:r>
          </w:p>
          <w:p w:rsidR="00A25763" w:rsidRDefault="00A25763" w:rsidP="003B025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thành tích người chơi đã đạt được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khác</w:t>
            </w:r>
          </w:p>
        </w:tc>
        <w:tc>
          <w:tcPr>
            <w:tcW w:w="6948" w:type="dxa"/>
          </w:tcPr>
          <w:p w:rsidR="00EF0A82" w:rsidRDefault="00B430C1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bắt đầu Use-case</w:t>
            </w:r>
          </w:p>
        </w:tc>
        <w:tc>
          <w:tcPr>
            <w:tcW w:w="6948" w:type="dxa"/>
          </w:tcPr>
          <w:p w:rsidR="00EF0A82" w:rsidRDefault="00B430C1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người chơi mất hết mạng hay đại bàng bị bắn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kết thúc Use-case</w:t>
            </w:r>
          </w:p>
        </w:tc>
        <w:tc>
          <w:tcPr>
            <w:tcW w:w="6948" w:type="dxa"/>
          </w:tcPr>
          <w:p w:rsidR="00EF0A82" w:rsidRDefault="00A25763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Trở về màn hình menu game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Ghi chú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Use case ID</w:t>
            </w:r>
          </w:p>
        </w:tc>
        <w:tc>
          <w:tcPr>
            <w:tcW w:w="6948" w:type="dxa"/>
          </w:tcPr>
          <w:p w:rsidR="00EF0A82" w:rsidRDefault="00EF0A82" w:rsidP="00050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0500C2">
              <w:t>23 – Hiển thị thời gian của màn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Tên</w:t>
            </w:r>
          </w:p>
        </w:tc>
        <w:tc>
          <w:tcPr>
            <w:tcW w:w="6948" w:type="dxa"/>
          </w:tcPr>
          <w:p w:rsidR="00EF0A82" w:rsidRDefault="000500C2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thời gian của màn chơi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Actor</w:t>
            </w:r>
          </w:p>
        </w:tc>
        <w:tc>
          <w:tcPr>
            <w:tcW w:w="6948" w:type="dxa"/>
          </w:tcPr>
          <w:p w:rsidR="00EF0A82" w:rsidRDefault="00A25763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Tóm tắt</w:t>
            </w:r>
          </w:p>
        </w:tc>
        <w:tc>
          <w:tcPr>
            <w:tcW w:w="6948" w:type="dxa"/>
          </w:tcPr>
          <w:p w:rsidR="00EF0A82" w:rsidRDefault="00A25763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763">
              <w:t>Hệ thống của phần mềm hiển thị thời gian chơi của mỗi màn chơi cho người chơi xem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chính</w:t>
            </w:r>
          </w:p>
        </w:tc>
        <w:tc>
          <w:tcPr>
            <w:tcW w:w="6948" w:type="dxa"/>
          </w:tcPr>
          <w:p w:rsidR="00EF0A82" w:rsidRDefault="00A25763" w:rsidP="003B025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 đồ vừa được tải xong</w:t>
            </w:r>
          </w:p>
          <w:p w:rsidR="00A25763" w:rsidRDefault="00A25763" w:rsidP="003B025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hiển thị thời gian của màn chơi</w:t>
            </w:r>
          </w:p>
          <w:p w:rsidR="00A25763" w:rsidRDefault="00A25763" w:rsidP="003B025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chơi hoàn thành màn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khác</w:t>
            </w:r>
          </w:p>
        </w:tc>
        <w:tc>
          <w:tcPr>
            <w:tcW w:w="6948" w:type="dxa"/>
          </w:tcPr>
          <w:p w:rsidR="00A25763" w:rsidRDefault="00EF0A82" w:rsidP="003B025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A25763">
              <w:t>Bản đồ vừa được tải xong</w:t>
            </w:r>
          </w:p>
          <w:p w:rsidR="00A25763" w:rsidRDefault="00A25763" w:rsidP="003B025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hiển thị thời gian của màn chơi</w:t>
            </w:r>
          </w:p>
          <w:p w:rsidR="00EF0A82" w:rsidRDefault="00A25763" w:rsidP="003B025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chơi hoàn thành thua cuộc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bắt đầu Use-case</w:t>
            </w:r>
          </w:p>
        </w:tc>
        <w:tc>
          <w:tcPr>
            <w:tcW w:w="6948" w:type="dxa"/>
          </w:tcPr>
          <w:p w:rsidR="00A25763" w:rsidRDefault="00A25763" w:rsidP="00A25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 đồ vừa được tải xong</w:t>
            </w:r>
          </w:p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 xml:space="preserve">Trạng thái hệ </w:t>
            </w:r>
            <w:r>
              <w:lastRenderedPageBreak/>
              <w:t>thống khi kết thúc Use-case</w:t>
            </w:r>
          </w:p>
        </w:tc>
        <w:tc>
          <w:tcPr>
            <w:tcW w:w="6948" w:type="dxa"/>
          </w:tcPr>
          <w:p w:rsidR="00EF0A82" w:rsidRDefault="00A25763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Tải bản đồ tiếp theo hoặc trở về menu game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lastRenderedPageBreak/>
              <w:t>Ghi chú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p w:rsidR="00EF0A82" w:rsidRDefault="00EF0A82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EF0A82" w:rsidTr="00EF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Use case ID</w:t>
            </w:r>
          </w:p>
        </w:tc>
        <w:tc>
          <w:tcPr>
            <w:tcW w:w="6948" w:type="dxa"/>
          </w:tcPr>
          <w:p w:rsidR="00EF0A82" w:rsidRDefault="00EF0A82" w:rsidP="00050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B430C1">
              <w:t>24</w:t>
            </w:r>
            <w:r w:rsidR="000500C2">
              <w:t xml:space="preserve"> – Hiển thị hình ảnh các xe tăng địch còn lại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Tên</w:t>
            </w:r>
          </w:p>
        </w:tc>
        <w:tc>
          <w:tcPr>
            <w:tcW w:w="6948" w:type="dxa"/>
          </w:tcPr>
          <w:p w:rsidR="00EF0A82" w:rsidRDefault="000500C2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hình ảnh các xe tăng địch còn lại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Actor</w:t>
            </w:r>
          </w:p>
        </w:tc>
        <w:tc>
          <w:tcPr>
            <w:tcW w:w="6948" w:type="dxa"/>
          </w:tcPr>
          <w:p w:rsidR="00EF0A82" w:rsidRDefault="00A25763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Tóm tắt</w:t>
            </w:r>
          </w:p>
        </w:tc>
        <w:tc>
          <w:tcPr>
            <w:tcW w:w="6948" w:type="dxa"/>
          </w:tcPr>
          <w:p w:rsidR="00EF0A82" w:rsidRDefault="00A25763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763">
              <w:t>Hệ thống của phần mềm hiển thị các xe tăng địch còn lại bằng các icon nhỏ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chính</w:t>
            </w:r>
          </w:p>
        </w:tc>
        <w:tc>
          <w:tcPr>
            <w:tcW w:w="6948" w:type="dxa"/>
          </w:tcPr>
          <w:p w:rsidR="00EF0A82" w:rsidRDefault="0013551E" w:rsidP="003B025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đọc dữ liệu từ bản đồ</w:t>
            </w:r>
          </w:p>
          <w:p w:rsidR="0013551E" w:rsidRDefault="0013551E" w:rsidP="003B025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số lượng xe tăng tối đa trên bản đồ trong cùng thời gian</w:t>
            </w:r>
          </w:p>
          <w:p w:rsidR="0013551E" w:rsidRDefault="0013551E" w:rsidP="003B025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số lượng xe tăng trên bản đồ khi chúng bị tiêu diệt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Dòng sự kiện khác</w:t>
            </w:r>
          </w:p>
        </w:tc>
        <w:tc>
          <w:tcPr>
            <w:tcW w:w="6948" w:type="dxa"/>
          </w:tcPr>
          <w:p w:rsidR="00EF0A82" w:rsidRDefault="00EF0A82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bắt đầu Use-case</w:t>
            </w:r>
          </w:p>
        </w:tc>
        <w:tc>
          <w:tcPr>
            <w:tcW w:w="6948" w:type="dxa"/>
          </w:tcPr>
          <w:p w:rsidR="00EF0A82" w:rsidRDefault="00B430C1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Đang trong chế độ 1 người chơi hoặc 2 người chơi</w:t>
            </w:r>
          </w:p>
        </w:tc>
      </w:tr>
      <w:tr w:rsidR="00EF0A82" w:rsidTr="00EF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Trạng thái hệ thống khi kết thúc Use-case</w:t>
            </w:r>
          </w:p>
        </w:tc>
        <w:tc>
          <w:tcPr>
            <w:tcW w:w="6948" w:type="dxa"/>
          </w:tcPr>
          <w:p w:rsidR="00EF0A82" w:rsidRDefault="0013551E" w:rsidP="00EF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 tăng bị tiêu diệt hết hoặc người chơi thua cuộc</w:t>
            </w:r>
          </w:p>
        </w:tc>
      </w:tr>
      <w:tr w:rsidR="00EF0A82" w:rsidTr="00EF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F0A82" w:rsidRDefault="00EF0A82" w:rsidP="00EF0A82">
            <w:r>
              <w:t>Ghi chú</w:t>
            </w:r>
          </w:p>
        </w:tc>
        <w:tc>
          <w:tcPr>
            <w:tcW w:w="6948" w:type="dxa"/>
          </w:tcPr>
          <w:p w:rsidR="00EF0A82" w:rsidRDefault="00EF0A82" w:rsidP="00EF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A82" w:rsidRDefault="00EF0A82" w:rsidP="001B25D4">
      <w:pPr>
        <w:pStyle w:val="BodyText"/>
      </w:pPr>
    </w:p>
    <w:p w:rsidR="0013551E" w:rsidRDefault="0013551E" w:rsidP="001B25D4">
      <w:pPr>
        <w:pStyle w:val="BodyText"/>
      </w:pPr>
    </w:p>
    <w:tbl>
      <w:tblPr>
        <w:tblStyle w:val="GridTable4"/>
        <w:tblW w:w="8856" w:type="dxa"/>
        <w:tblInd w:w="805" w:type="dxa"/>
        <w:tblLook w:val="04A0" w:firstRow="1" w:lastRow="0" w:firstColumn="1" w:lastColumn="0" w:noHBand="0" w:noVBand="1"/>
      </w:tblPr>
      <w:tblGrid>
        <w:gridCol w:w="1908"/>
        <w:gridCol w:w="6948"/>
      </w:tblGrid>
      <w:tr w:rsidR="0013551E" w:rsidTr="00B43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3551E" w:rsidRDefault="0013551E" w:rsidP="00B430C1">
            <w:r>
              <w:t>Use case ID</w:t>
            </w:r>
          </w:p>
        </w:tc>
        <w:tc>
          <w:tcPr>
            <w:tcW w:w="6948" w:type="dxa"/>
          </w:tcPr>
          <w:p w:rsidR="0013551E" w:rsidRDefault="00B430C1" w:rsidP="00050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UC25</w:t>
            </w:r>
            <w:r w:rsidR="0013551E">
              <w:t xml:space="preserve"> – </w:t>
            </w:r>
            <w:r w:rsidR="000500C2">
              <w:t>Hiển thị random các item</w:t>
            </w:r>
          </w:p>
        </w:tc>
      </w:tr>
      <w:tr w:rsidR="0013551E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3551E" w:rsidRDefault="0013551E" w:rsidP="00B430C1">
            <w:r>
              <w:t>Tên</w:t>
            </w:r>
          </w:p>
        </w:tc>
        <w:tc>
          <w:tcPr>
            <w:tcW w:w="6948" w:type="dxa"/>
          </w:tcPr>
          <w:p w:rsidR="0013551E" w:rsidRDefault="000500C2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random các item</w:t>
            </w:r>
          </w:p>
        </w:tc>
      </w:tr>
      <w:tr w:rsidR="0013551E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3551E" w:rsidRDefault="0013551E" w:rsidP="00B430C1">
            <w:r>
              <w:t>Actor</w:t>
            </w:r>
          </w:p>
        </w:tc>
        <w:tc>
          <w:tcPr>
            <w:tcW w:w="6948" w:type="dxa"/>
          </w:tcPr>
          <w:p w:rsidR="0013551E" w:rsidRDefault="0013551E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</w:t>
            </w:r>
          </w:p>
        </w:tc>
      </w:tr>
      <w:tr w:rsidR="0013551E" w:rsidTr="0013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3551E" w:rsidRDefault="0013551E" w:rsidP="00B430C1">
            <w:r>
              <w:t>Tóm tắt</w:t>
            </w:r>
          </w:p>
        </w:tc>
        <w:tc>
          <w:tcPr>
            <w:tcW w:w="6948" w:type="dxa"/>
          </w:tcPr>
          <w:p w:rsidR="0013551E" w:rsidRDefault="0013551E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551E">
              <w:t>Hệ thống của phần mềm hiển thị random các item khi có 1 xe tăng địch đặc biệt bị tiêu diệt</w:t>
            </w:r>
          </w:p>
        </w:tc>
      </w:tr>
      <w:tr w:rsidR="0013551E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3551E" w:rsidRDefault="0013551E" w:rsidP="00B430C1">
            <w:r>
              <w:t>Dòng sự kiện chính</w:t>
            </w:r>
          </w:p>
        </w:tc>
        <w:tc>
          <w:tcPr>
            <w:tcW w:w="6948" w:type="dxa"/>
          </w:tcPr>
          <w:p w:rsidR="0013551E" w:rsidRDefault="0013551E" w:rsidP="003B0256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nhận thông báo 1 xe tăng đặc biệt của địch bị tiêu diệt</w:t>
            </w:r>
          </w:p>
          <w:p w:rsidR="0013551E" w:rsidRDefault="0013551E" w:rsidP="003B0256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hiển thị 1 item ngâu nhiên trên bản đồ</w:t>
            </w:r>
          </w:p>
          <w:p w:rsidR="0013551E" w:rsidRDefault="0013551E" w:rsidP="003B0256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thông xóa item bị các xe tăng nhặt</w:t>
            </w:r>
          </w:p>
        </w:tc>
      </w:tr>
      <w:tr w:rsidR="0013551E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3551E" w:rsidRDefault="0013551E" w:rsidP="00B430C1">
            <w:r>
              <w:t>Dòng sự kiện khác</w:t>
            </w:r>
          </w:p>
        </w:tc>
        <w:tc>
          <w:tcPr>
            <w:tcW w:w="6948" w:type="dxa"/>
          </w:tcPr>
          <w:p w:rsidR="0013551E" w:rsidRDefault="0013551E" w:rsidP="003B0256">
            <w:pPr>
              <w:pStyle w:val="ListParagraph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thông xóa item khi hết khoảng thời gian quy định hiển thị item</w:t>
            </w:r>
          </w:p>
        </w:tc>
      </w:tr>
      <w:tr w:rsidR="0013551E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3551E" w:rsidRDefault="0013551E" w:rsidP="00B430C1">
            <w:r>
              <w:t>Trạng thái hệ thống khi bắt đầu Use-case</w:t>
            </w:r>
          </w:p>
        </w:tc>
        <w:tc>
          <w:tcPr>
            <w:tcW w:w="6948" w:type="dxa"/>
          </w:tcPr>
          <w:p w:rsidR="0013551E" w:rsidRDefault="0013551E" w:rsidP="00135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Nhận thông báo 1 xe tăng đặc biệt của địch bị tiêu diệt</w:t>
            </w:r>
          </w:p>
        </w:tc>
      </w:tr>
      <w:tr w:rsidR="0013551E" w:rsidTr="00B4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3551E" w:rsidRDefault="0013551E" w:rsidP="00B430C1">
            <w:r>
              <w:t>Trạng thái hệ thống khi kết thúc Use-case</w:t>
            </w:r>
          </w:p>
        </w:tc>
        <w:tc>
          <w:tcPr>
            <w:tcW w:w="6948" w:type="dxa"/>
          </w:tcPr>
          <w:p w:rsidR="0013551E" w:rsidRDefault="000579E3" w:rsidP="00B4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1 xe tăng nhặt được item hay hết thời gian quy định mà vẫn không có xe tăng nào nhặt được item</w:t>
            </w:r>
          </w:p>
        </w:tc>
      </w:tr>
      <w:tr w:rsidR="0013551E" w:rsidTr="00B4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13551E" w:rsidRDefault="0013551E" w:rsidP="00B430C1">
            <w:r>
              <w:t>Ghi chú</w:t>
            </w:r>
          </w:p>
        </w:tc>
        <w:tc>
          <w:tcPr>
            <w:tcW w:w="6948" w:type="dxa"/>
          </w:tcPr>
          <w:p w:rsidR="0013551E" w:rsidRDefault="0013551E" w:rsidP="00B43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551E" w:rsidRPr="001B25D4" w:rsidRDefault="0013551E" w:rsidP="001B25D4">
      <w:pPr>
        <w:pStyle w:val="BodyText"/>
      </w:pPr>
    </w:p>
    <w:sectPr w:rsidR="0013551E" w:rsidRPr="001B25D4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309" w:rsidRDefault="00FF3309">
      <w:pPr>
        <w:spacing w:line="240" w:lineRule="auto"/>
      </w:pPr>
      <w:r>
        <w:separator/>
      </w:r>
    </w:p>
  </w:endnote>
  <w:endnote w:type="continuationSeparator" w:id="0">
    <w:p w:rsidR="00FF3309" w:rsidRDefault="00FF3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0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0BC" w:rsidRDefault="00F650B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0BC" w:rsidRDefault="00F650B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0BC" w:rsidRDefault="00F650B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500C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F650BC" w:rsidRDefault="00F650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309" w:rsidRDefault="00FF3309">
      <w:pPr>
        <w:spacing w:line="240" w:lineRule="auto"/>
      </w:pPr>
      <w:r>
        <w:separator/>
      </w:r>
    </w:p>
  </w:footnote>
  <w:footnote w:type="continuationSeparator" w:id="0">
    <w:p w:rsidR="00FF3309" w:rsidRDefault="00FF33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0BC" w:rsidRDefault="00F650BC">
    <w:pPr>
      <w:rPr>
        <w:sz w:val="24"/>
      </w:rPr>
    </w:pPr>
  </w:p>
  <w:p w:rsidR="00F650BC" w:rsidRDefault="00F650BC">
    <w:pPr>
      <w:pBdr>
        <w:top w:val="single" w:sz="6" w:space="1" w:color="auto"/>
      </w:pBdr>
      <w:rPr>
        <w:sz w:val="24"/>
      </w:rPr>
    </w:pPr>
  </w:p>
  <w:p w:rsidR="00F650BC" w:rsidRDefault="00F650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NHÓM 7</w:t>
    </w:r>
  </w:p>
  <w:p w:rsidR="00F650BC" w:rsidRDefault="00F650BC">
    <w:pPr>
      <w:pBdr>
        <w:bottom w:val="single" w:sz="6" w:space="1" w:color="auto"/>
      </w:pBdr>
      <w:jc w:val="right"/>
      <w:rPr>
        <w:sz w:val="24"/>
      </w:rPr>
    </w:pPr>
  </w:p>
  <w:p w:rsidR="00F650BC" w:rsidRDefault="00F650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0BC" w:rsidTr="00F650BC">
      <w:tc>
        <w:tcPr>
          <w:tcW w:w="6379" w:type="dxa"/>
        </w:tcPr>
        <w:p w:rsidR="00F650BC" w:rsidRDefault="00F650BC">
          <w:r>
            <w:t>Battle City</w:t>
          </w:r>
        </w:p>
      </w:tc>
      <w:tc>
        <w:tcPr>
          <w:tcW w:w="3179" w:type="dxa"/>
        </w:tcPr>
        <w:p w:rsidR="00F650BC" w:rsidRDefault="00F650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650BC" w:rsidTr="00F650BC">
      <w:tc>
        <w:tcPr>
          <w:tcW w:w="6379" w:type="dxa"/>
        </w:tcPr>
        <w:p w:rsidR="00F650BC" w:rsidRDefault="00F650BC" w:rsidP="00F650BC">
          <w:fldSimple w:instr="title  \* Mergeformat ">
            <w:r>
              <w:t xml:space="preserve">Use-Case Specification </w:t>
            </w:r>
          </w:fldSimple>
        </w:p>
      </w:tc>
      <w:tc>
        <w:tcPr>
          <w:tcW w:w="3179" w:type="dxa"/>
        </w:tcPr>
        <w:p w:rsidR="00F650BC" w:rsidRDefault="00F650BC" w:rsidP="00F650BC">
          <w:r>
            <w:t xml:space="preserve">  Date:  5/10/2014</w:t>
          </w:r>
        </w:p>
      </w:tc>
    </w:tr>
  </w:tbl>
  <w:p w:rsidR="00F650BC" w:rsidRDefault="00F650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5B5113"/>
    <w:multiLevelType w:val="multilevel"/>
    <w:tmpl w:val="CB6EC2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2">
    <w:nsid w:val="0F1E1493"/>
    <w:multiLevelType w:val="hybridMultilevel"/>
    <w:tmpl w:val="E7FE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81A58"/>
    <w:multiLevelType w:val="hybridMultilevel"/>
    <w:tmpl w:val="AFE0CCB0"/>
    <w:lvl w:ilvl="0" w:tplc="440E518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04820"/>
    <w:multiLevelType w:val="multilevel"/>
    <w:tmpl w:val="8146F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1A014EE3"/>
    <w:multiLevelType w:val="hybridMultilevel"/>
    <w:tmpl w:val="AFF6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E070D"/>
    <w:multiLevelType w:val="multilevel"/>
    <w:tmpl w:val="39CA65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24BE5887"/>
    <w:multiLevelType w:val="hybridMultilevel"/>
    <w:tmpl w:val="12B04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67B4B"/>
    <w:multiLevelType w:val="multilevel"/>
    <w:tmpl w:val="72C2D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>
    <w:nsid w:val="2B965EC0"/>
    <w:multiLevelType w:val="hybridMultilevel"/>
    <w:tmpl w:val="9DD8F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F030A"/>
    <w:multiLevelType w:val="multilevel"/>
    <w:tmpl w:val="93E669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2E937D5A"/>
    <w:multiLevelType w:val="multilevel"/>
    <w:tmpl w:val="8320D79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C153179"/>
    <w:multiLevelType w:val="multilevel"/>
    <w:tmpl w:val="8146F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>
    <w:nsid w:val="3E492901"/>
    <w:multiLevelType w:val="multilevel"/>
    <w:tmpl w:val="8146F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47A71CBF"/>
    <w:multiLevelType w:val="hybridMultilevel"/>
    <w:tmpl w:val="CF661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74C43"/>
    <w:multiLevelType w:val="multilevel"/>
    <w:tmpl w:val="8146F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>
    <w:nsid w:val="4D7C4D1A"/>
    <w:multiLevelType w:val="multilevel"/>
    <w:tmpl w:val="CDA0F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>
    <w:nsid w:val="52FC676F"/>
    <w:multiLevelType w:val="hybridMultilevel"/>
    <w:tmpl w:val="37E81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A90CB7"/>
    <w:multiLevelType w:val="hybridMultilevel"/>
    <w:tmpl w:val="0928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DB1A8A"/>
    <w:multiLevelType w:val="multilevel"/>
    <w:tmpl w:val="217E4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>
    <w:nsid w:val="582E1B94"/>
    <w:multiLevelType w:val="hybridMultilevel"/>
    <w:tmpl w:val="C242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24F18"/>
    <w:multiLevelType w:val="multilevel"/>
    <w:tmpl w:val="31748FE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>
    <w:nsid w:val="5A9F5E8F"/>
    <w:multiLevelType w:val="multilevel"/>
    <w:tmpl w:val="2B129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3">
    <w:nsid w:val="629653B2"/>
    <w:multiLevelType w:val="multilevel"/>
    <w:tmpl w:val="8146F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>
    <w:nsid w:val="63CD6953"/>
    <w:multiLevelType w:val="hybridMultilevel"/>
    <w:tmpl w:val="CA2A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D55D1B"/>
    <w:multiLevelType w:val="multilevel"/>
    <w:tmpl w:val="8146F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>
    <w:nsid w:val="6BB41A82"/>
    <w:multiLevelType w:val="hybridMultilevel"/>
    <w:tmpl w:val="5D84E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6B37D8"/>
    <w:multiLevelType w:val="hybridMultilevel"/>
    <w:tmpl w:val="39FC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D62E53"/>
    <w:multiLevelType w:val="multilevel"/>
    <w:tmpl w:val="8146F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>
    <w:nsid w:val="7EDF0C4B"/>
    <w:multiLevelType w:val="multilevel"/>
    <w:tmpl w:val="ABDE0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20"/>
  </w:num>
  <w:num w:numId="7">
    <w:abstractNumId w:val="10"/>
  </w:num>
  <w:num w:numId="8">
    <w:abstractNumId w:val="14"/>
  </w:num>
  <w:num w:numId="9">
    <w:abstractNumId w:val="21"/>
  </w:num>
  <w:num w:numId="10">
    <w:abstractNumId w:val="16"/>
  </w:num>
  <w:num w:numId="11">
    <w:abstractNumId w:val="22"/>
  </w:num>
  <w:num w:numId="12">
    <w:abstractNumId w:val="17"/>
  </w:num>
  <w:num w:numId="13">
    <w:abstractNumId w:val="6"/>
  </w:num>
  <w:num w:numId="14">
    <w:abstractNumId w:val="5"/>
  </w:num>
  <w:num w:numId="15">
    <w:abstractNumId w:val="29"/>
  </w:num>
  <w:num w:numId="16">
    <w:abstractNumId w:val="24"/>
  </w:num>
  <w:num w:numId="17">
    <w:abstractNumId w:val="18"/>
  </w:num>
  <w:num w:numId="18">
    <w:abstractNumId w:val="27"/>
  </w:num>
  <w:num w:numId="19">
    <w:abstractNumId w:val="7"/>
  </w:num>
  <w:num w:numId="20">
    <w:abstractNumId w:val="2"/>
  </w:num>
  <w:num w:numId="21">
    <w:abstractNumId w:val="25"/>
  </w:num>
  <w:num w:numId="22">
    <w:abstractNumId w:val="4"/>
  </w:num>
  <w:num w:numId="23">
    <w:abstractNumId w:val="12"/>
  </w:num>
  <w:num w:numId="24">
    <w:abstractNumId w:val="13"/>
  </w:num>
  <w:num w:numId="25">
    <w:abstractNumId w:val="28"/>
  </w:num>
  <w:num w:numId="26">
    <w:abstractNumId w:val="23"/>
  </w:num>
  <w:num w:numId="27">
    <w:abstractNumId w:val="15"/>
  </w:num>
  <w:num w:numId="28">
    <w:abstractNumId w:val="9"/>
  </w:num>
  <w:num w:numId="29">
    <w:abstractNumId w:val="26"/>
  </w:num>
  <w:num w:numId="30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6D"/>
    <w:rsid w:val="000500C2"/>
    <w:rsid w:val="0005470B"/>
    <w:rsid w:val="000579E3"/>
    <w:rsid w:val="0007031F"/>
    <w:rsid w:val="000E6BAC"/>
    <w:rsid w:val="001039FD"/>
    <w:rsid w:val="001068D8"/>
    <w:rsid w:val="0013551E"/>
    <w:rsid w:val="001570A3"/>
    <w:rsid w:val="00181D89"/>
    <w:rsid w:val="001863A1"/>
    <w:rsid w:val="001B25D4"/>
    <w:rsid w:val="002902E8"/>
    <w:rsid w:val="00305837"/>
    <w:rsid w:val="00332604"/>
    <w:rsid w:val="00393068"/>
    <w:rsid w:val="003B0256"/>
    <w:rsid w:val="003E4DF8"/>
    <w:rsid w:val="00442DDB"/>
    <w:rsid w:val="00447288"/>
    <w:rsid w:val="004D5E7E"/>
    <w:rsid w:val="00524C95"/>
    <w:rsid w:val="0064065E"/>
    <w:rsid w:val="00661975"/>
    <w:rsid w:val="006E06C7"/>
    <w:rsid w:val="00712525"/>
    <w:rsid w:val="0073326D"/>
    <w:rsid w:val="00844A3A"/>
    <w:rsid w:val="008A7611"/>
    <w:rsid w:val="008C36EC"/>
    <w:rsid w:val="008E258C"/>
    <w:rsid w:val="00A25763"/>
    <w:rsid w:val="00A349DC"/>
    <w:rsid w:val="00B430C1"/>
    <w:rsid w:val="00C6583A"/>
    <w:rsid w:val="00CF6AE6"/>
    <w:rsid w:val="00D167DF"/>
    <w:rsid w:val="00D5303D"/>
    <w:rsid w:val="00DA2B0B"/>
    <w:rsid w:val="00EF0A82"/>
    <w:rsid w:val="00F02B6A"/>
    <w:rsid w:val="00F650BC"/>
    <w:rsid w:val="00FB7D2B"/>
    <w:rsid w:val="00FE1EC2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7AABC7-2DDB-46A6-AAFB-CEF42AE3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eGrid">
    <w:name w:val="Table Grid"/>
    <w:basedOn w:val="TableNormal"/>
    <w:uiPriority w:val="39"/>
    <w:rsid w:val="00733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1068D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E2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650B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oc%20Tap\HK7\QLDAPM\DoAn\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A5602-3EBF-4253-9E19-9A8D1D08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ucspec.dot</Template>
  <TotalTime>297</TotalTime>
  <Pages>14</Pages>
  <Words>2669</Words>
  <Characters>15216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TrungNghia</dc:creator>
  <cp:keywords/>
  <dc:description/>
  <cp:lastModifiedBy>TrungNghia</cp:lastModifiedBy>
  <cp:revision>16</cp:revision>
  <cp:lastPrinted>1899-12-31T17:00:00Z</cp:lastPrinted>
  <dcterms:created xsi:type="dcterms:W3CDTF">2014-10-05T10:13:00Z</dcterms:created>
  <dcterms:modified xsi:type="dcterms:W3CDTF">2014-10-07T11:52:00Z</dcterms:modified>
</cp:coreProperties>
</file>