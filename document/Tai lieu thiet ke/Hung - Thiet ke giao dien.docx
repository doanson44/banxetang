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Pr="00FB5F89" w:rsidRDefault="003548A8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548A8" w:rsidRPr="00FB5F89" w:rsidRDefault="003548A8" w:rsidP="003548A8">
      <w:pPr>
        <w:rPr>
          <w:lang w:val="en-US"/>
        </w:rPr>
      </w:pPr>
    </w:p>
    <w:p w:rsidR="00D234F3" w:rsidRPr="00FB5F89" w:rsidRDefault="00CE749B" w:rsidP="007A1DE8">
      <w:pPr>
        <w:pStyle w:val="Title"/>
        <w:jc w:val="right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Tài liệu thiết kế giao diện</w:t>
      </w:r>
    </w:p>
    <w:p w:rsidR="007A1DE8" w:rsidRPr="00FB5F89" w:rsidRDefault="00CE749B" w:rsidP="007A1DE8">
      <w:pPr>
        <w:jc w:val="right"/>
        <w:rPr>
          <w:rFonts w:ascii="Arial" w:hAnsi="Arial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Ngày 07/10</w:t>
      </w:r>
      <w:r w:rsidR="00B62C5A" w:rsidRPr="00FB5F89">
        <w:rPr>
          <w:sz w:val="28"/>
          <w:szCs w:val="28"/>
          <w:lang w:val="en-US"/>
        </w:rPr>
        <w:t>/201</w:t>
      </w:r>
      <w:r>
        <w:rPr>
          <w:sz w:val="28"/>
          <w:szCs w:val="28"/>
          <w:lang w:val="en-US"/>
        </w:rPr>
        <w:t>4</w:t>
      </w:r>
    </w:p>
    <w:p w:rsidR="00D234F3" w:rsidRPr="00FB5F89" w:rsidRDefault="00D234F3">
      <w:pPr>
        <w:pStyle w:val="Title"/>
        <w:jc w:val="both"/>
        <w:rPr>
          <w:lang w:val="en-US"/>
        </w:rPr>
      </w:pPr>
    </w:p>
    <w:p w:rsidR="003548A8" w:rsidRPr="00FB5F89" w:rsidRDefault="003548A8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01562" w:rsidRPr="00FB5F89" w:rsidRDefault="00301562" w:rsidP="003548A8">
      <w:pPr>
        <w:rPr>
          <w:lang w:val="en-US"/>
        </w:rPr>
      </w:pPr>
    </w:p>
    <w:p w:rsidR="003548A8" w:rsidRPr="00FB5F89" w:rsidRDefault="003548A8" w:rsidP="003548A8">
      <w:pPr>
        <w:rPr>
          <w:lang w:val="en-US"/>
        </w:rPr>
      </w:pPr>
    </w:p>
    <w:p w:rsidR="003548A8" w:rsidRPr="00FB5F89" w:rsidRDefault="003548A8" w:rsidP="003548A8">
      <w:pPr>
        <w:rPr>
          <w:lang w:val="en-US"/>
        </w:rPr>
      </w:pPr>
    </w:p>
    <w:p w:rsidR="003548A8" w:rsidRPr="00FB5F89" w:rsidRDefault="003548A8" w:rsidP="003548A8">
      <w:pPr>
        <w:rPr>
          <w:lang w:val="en-US"/>
        </w:rPr>
      </w:pPr>
    </w:p>
    <w:p w:rsidR="003548A8" w:rsidRPr="00FB5F89" w:rsidRDefault="003548A8" w:rsidP="003548A8">
      <w:pPr>
        <w:rPr>
          <w:lang w:val="en-US"/>
        </w:rPr>
      </w:pPr>
    </w:p>
    <w:p w:rsidR="003548A8" w:rsidRPr="00FB5F89" w:rsidRDefault="003548A8" w:rsidP="003548A8">
      <w:pPr>
        <w:rPr>
          <w:lang w:val="en-US"/>
        </w:rPr>
      </w:pPr>
    </w:p>
    <w:p w:rsidR="00DC363E" w:rsidRPr="00FB5F89" w:rsidRDefault="003548A8" w:rsidP="00B62C5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FB5F89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B62C5A" w:rsidRPr="00FB5F89" w:rsidRDefault="00B62C5A" w:rsidP="00B62C5A">
      <w:pPr>
        <w:rPr>
          <w:rFonts w:ascii="Arial" w:hAnsi="Arial" w:cs="Arial"/>
          <w:sz w:val="30"/>
          <w:szCs w:val="30"/>
          <w:lang w:val="en-US"/>
        </w:rPr>
      </w:pPr>
    </w:p>
    <w:p w:rsidR="00B62C5A" w:rsidRPr="00FB5F89" w:rsidRDefault="00B62C5A" w:rsidP="00B62C5A">
      <w:pPr>
        <w:jc w:val="center"/>
        <w:rPr>
          <w:rFonts w:ascii="Arial" w:hAnsi="Arial" w:cs="Arial"/>
          <w:sz w:val="30"/>
          <w:szCs w:val="30"/>
          <w:lang w:val="en-US"/>
        </w:rPr>
        <w:sectPr w:rsidR="00B62C5A" w:rsidRPr="00FB5F89" w:rsidSect="00301562">
          <w:head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FB5F89">
        <w:rPr>
          <w:rFonts w:ascii="Arial" w:hAnsi="Arial" w:cs="Arial"/>
          <w:sz w:val="30"/>
          <w:szCs w:val="30"/>
          <w:lang w:val="en-US"/>
        </w:rPr>
        <w:t>1112119 – Phạm Văn Hùng</w:t>
      </w:r>
    </w:p>
    <w:p w:rsidR="007A1DE8" w:rsidRPr="00FB5F89" w:rsidRDefault="007A1DE8" w:rsidP="007A1DE8">
      <w:pPr>
        <w:jc w:val="both"/>
        <w:rPr>
          <w:rFonts w:eastAsia="SimSun"/>
          <w:lang w:val="en-US"/>
        </w:rPr>
      </w:pPr>
    </w:p>
    <w:p w:rsidR="00CE749B" w:rsidRPr="00BB346D" w:rsidRDefault="00385E6D" w:rsidP="00BB346D">
      <w:pPr>
        <w:pStyle w:val="Title"/>
        <w:rPr>
          <w:lang w:val="en-US"/>
        </w:rPr>
      </w:pPr>
      <w:r>
        <w:rPr>
          <w:lang w:val="en-US"/>
        </w:rPr>
        <w:t>Mục Lục</w:t>
      </w:r>
    </w:p>
    <w:p w:rsidR="00CE749B" w:rsidRDefault="00CE749B" w:rsidP="00BB346D">
      <w:pPr>
        <w:pStyle w:val="Paragraph1"/>
      </w:pPr>
    </w:p>
    <w:sdt>
      <w:sdtPr>
        <w:id w:val="-4304343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:rsidR="00BB346D" w:rsidRDefault="00BB346D">
          <w:pPr>
            <w:pStyle w:val="TOCHeading"/>
          </w:pPr>
        </w:p>
        <w:p w:rsidR="00BB346D" w:rsidRDefault="00BB34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78864" w:history="1">
            <w:r w:rsidRPr="0076670B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670B">
              <w:rPr>
                <w:rStyle w:val="Hyperlink"/>
                <w:noProof/>
                <w:lang w:val="en-US"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6D" w:rsidRDefault="00BB34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0478865" w:history="1">
            <w:r w:rsidRPr="0076670B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670B">
              <w:rPr>
                <w:rStyle w:val="Hyperlink"/>
                <w:noProof/>
                <w:lang w:val="en-US"/>
              </w:rPr>
              <w:t>Màn hình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6D" w:rsidRDefault="00BB34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0478866" w:history="1">
            <w:r w:rsidRPr="0076670B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670B">
              <w:rPr>
                <w:rStyle w:val="Hyperlink"/>
                <w:noProof/>
                <w:lang w:val="en-US"/>
              </w:rPr>
              <w:t>Màn hình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6D" w:rsidRDefault="00BB34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0478867" w:history="1">
            <w:r w:rsidRPr="0076670B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670B">
              <w:rPr>
                <w:rStyle w:val="Hyperlink"/>
                <w:noProof/>
                <w:lang w:val="en-US"/>
              </w:rPr>
              <w:t>Màn hình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6D" w:rsidRDefault="00BB34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0478868" w:history="1">
            <w:r w:rsidRPr="0076670B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6670B">
              <w:rPr>
                <w:rStyle w:val="Hyperlink"/>
                <w:noProof/>
                <w:lang w:val="en-US"/>
              </w:rPr>
              <w:t>Dialog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6D" w:rsidRDefault="00BB346D">
          <w:r>
            <w:rPr>
              <w:b/>
              <w:bCs/>
              <w:noProof/>
            </w:rPr>
            <w:fldChar w:fldCharType="end"/>
          </w:r>
        </w:p>
      </w:sdtContent>
    </w:sdt>
    <w:p w:rsidR="00CE749B" w:rsidRDefault="00CE749B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Default="00BB346D" w:rsidP="00385E6D">
      <w:pPr>
        <w:rPr>
          <w:sz w:val="28"/>
          <w:szCs w:val="28"/>
        </w:rPr>
      </w:pPr>
    </w:p>
    <w:p w:rsidR="00BB346D" w:rsidRPr="00BB346D" w:rsidRDefault="00BB346D" w:rsidP="00385E6D">
      <w:pPr>
        <w:rPr>
          <w:sz w:val="28"/>
          <w:szCs w:val="28"/>
        </w:rPr>
      </w:pPr>
    </w:p>
    <w:p w:rsidR="00D234F3" w:rsidRPr="00BB346D" w:rsidRDefault="00CE749B" w:rsidP="00BB346D">
      <w:pPr>
        <w:pStyle w:val="Heading1"/>
        <w:rPr>
          <w:color w:val="00B0F0"/>
          <w:szCs w:val="32"/>
          <w:lang w:val="en-US"/>
        </w:rPr>
      </w:pPr>
      <w:bookmarkStart w:id="0" w:name="_Toc400478864"/>
      <w:r w:rsidRPr="00BB346D">
        <w:rPr>
          <w:color w:val="00B0F0"/>
          <w:szCs w:val="32"/>
          <w:lang w:val="en-US"/>
        </w:rPr>
        <w:lastRenderedPageBreak/>
        <w:t>Tổng Quan</w:t>
      </w:r>
      <w:bookmarkEnd w:id="0"/>
    </w:p>
    <w:p w:rsidR="00CE749B" w:rsidRPr="00BB346D" w:rsidRDefault="00CE749B" w:rsidP="00CE749B">
      <w:pPr>
        <w:ind w:firstLine="270"/>
        <w:jc w:val="both"/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Game gồm có 3 màn hình chính và 1 dialog:</w:t>
      </w:r>
    </w:p>
    <w:p w:rsidR="00CE749B" w:rsidRPr="00BB346D" w:rsidRDefault="00CE749B" w:rsidP="00CE749B">
      <w:pPr>
        <w:pStyle w:val="ListParagraph"/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Màn hình menu:</w:t>
      </w:r>
      <w:r w:rsidR="00811EF2" w:rsidRPr="00BB346D">
        <w:rPr>
          <w:sz w:val="28"/>
          <w:szCs w:val="28"/>
          <w:lang w:val="en-US"/>
        </w:rPr>
        <w:t xml:space="preserve"> có các button cho phép chọn các chức năng chính của game như bắt đầu 1 game mới, load một màn chơi đã lưu, xây dựng thành phố, cài đặt và thoát</w:t>
      </w:r>
    </w:p>
    <w:p w:rsidR="00811EF2" w:rsidRPr="00BB346D" w:rsidRDefault="00811EF2" w:rsidP="00CE749B">
      <w:pPr>
        <w:pStyle w:val="ListParagraph"/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Màn hình construction: cho phép người chơi có thể tùy chọn xây dựng thành phố với gạch, biển, rừng caaym xi măng…….</w:t>
      </w:r>
    </w:p>
    <w:p w:rsidR="00811EF2" w:rsidRPr="00BB346D" w:rsidRDefault="00811EF2" w:rsidP="00CE749B">
      <w:pPr>
        <w:pStyle w:val="ListParagraph"/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Mà hình play game: là nói người dùng sử dụng xe tăng của mình để bắn các xe tăng khác</w:t>
      </w:r>
    </w:p>
    <w:p w:rsidR="00811EF2" w:rsidRPr="00BB346D" w:rsidRDefault="00811EF2" w:rsidP="00CE749B">
      <w:pPr>
        <w:pStyle w:val="ListParagraph"/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Dialog setting: cho phép cài đặt âm lượng, mầu sắc nhân vật</w:t>
      </w:r>
    </w:p>
    <w:p w:rsidR="00A92ECE" w:rsidRDefault="00A92ECE" w:rsidP="00CE749B">
      <w:pPr>
        <w:pStyle w:val="ListParagraph"/>
        <w:numPr>
          <w:ilvl w:val="0"/>
          <w:numId w:val="40"/>
        </w:num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CE" w:rsidRPr="00CE749B" w:rsidRDefault="00A92ECE" w:rsidP="00A92ECE">
      <w:pPr>
        <w:pStyle w:val="ListParagraph"/>
        <w:ind w:left="2880"/>
        <w:jc w:val="both"/>
        <w:rPr>
          <w:lang w:val="en-US"/>
        </w:rPr>
      </w:pPr>
      <w:r>
        <w:rPr>
          <w:lang w:val="en-US"/>
        </w:rPr>
        <w:t>Chiều mũi tên thể hiện sự chuyển đổ giữa các giao diện</w:t>
      </w:r>
    </w:p>
    <w:p w:rsidR="00CE749B" w:rsidRPr="00BB346D" w:rsidRDefault="00CE749B" w:rsidP="00BB346D">
      <w:pPr>
        <w:pStyle w:val="Heading1"/>
        <w:rPr>
          <w:color w:val="00B0F0"/>
          <w:lang w:val="en-US"/>
        </w:rPr>
      </w:pPr>
      <w:bookmarkStart w:id="1" w:name="_Toc400478865"/>
      <w:r w:rsidRPr="00BB346D">
        <w:rPr>
          <w:color w:val="00B0F0"/>
          <w:lang w:val="en-US"/>
        </w:rPr>
        <w:t>Màn hình menu</w:t>
      </w:r>
      <w:bookmarkEnd w:id="1"/>
    </w:p>
    <w:p w:rsidR="00A92ECE" w:rsidRDefault="00A92ECE" w:rsidP="00A92ECE">
      <w:pPr>
        <w:pStyle w:val="ListParagraph"/>
        <w:ind w:left="990"/>
        <w:rPr>
          <w:lang w:val="en-US"/>
        </w:rPr>
      </w:pPr>
    </w:p>
    <w:p w:rsidR="00A92ECE" w:rsidRDefault="00673114" w:rsidP="00A92E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F14572" wp14:editId="4B01E5CE">
            <wp:extent cx="6096000" cy="3695700"/>
            <wp:effectExtent l="0" t="0" r="0" b="0"/>
            <wp:docPr id="5" name="Picture 5" descr="C:\Users\Pham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am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766" cy="370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14" w:rsidRPr="00A92ECE" w:rsidRDefault="00673114" w:rsidP="00A92ECE">
      <w:pPr>
        <w:rPr>
          <w:lang w:val="en-US"/>
        </w:rPr>
      </w:pPr>
    </w:p>
    <w:p w:rsidR="00A92ECE" w:rsidRPr="00BB346D" w:rsidRDefault="00A92ECE" w:rsidP="00A92ECE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Để có các chức năng tương ứng người dùng có thể chọn vào các button tương ứng</w:t>
      </w:r>
    </w:p>
    <w:p w:rsidR="00A92ECE" w:rsidRPr="00BB346D" w:rsidRDefault="00673114" w:rsidP="00A92ECE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Chọn vào biểu tượng setting để hiển thị dialog setting</w:t>
      </w:r>
    </w:p>
    <w:p w:rsidR="00CE749B" w:rsidRPr="00BB346D" w:rsidRDefault="00CE749B" w:rsidP="00BB346D">
      <w:pPr>
        <w:pStyle w:val="Heading1"/>
        <w:rPr>
          <w:color w:val="00B0F0"/>
          <w:lang w:val="en-US"/>
        </w:rPr>
      </w:pPr>
      <w:bookmarkStart w:id="2" w:name="_Toc400478866"/>
      <w:r w:rsidRPr="00BB346D">
        <w:rPr>
          <w:color w:val="00B0F0"/>
          <w:lang w:val="en-US"/>
        </w:rPr>
        <w:t>Màn hình construction</w:t>
      </w:r>
      <w:bookmarkEnd w:id="2"/>
    </w:p>
    <w:p w:rsidR="00673114" w:rsidRDefault="00673114" w:rsidP="00673114">
      <w:pPr>
        <w:pStyle w:val="ListParagraph"/>
        <w:ind w:left="99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72.25pt">
            <v:imagedata r:id="rId11" o:title="construction"/>
          </v:shape>
        </w:pict>
      </w:r>
    </w:p>
    <w:p w:rsidR="00673114" w:rsidRDefault="00673114" w:rsidP="00673114">
      <w:pPr>
        <w:pStyle w:val="ListParagraph"/>
        <w:ind w:left="990"/>
        <w:rPr>
          <w:lang w:val="en-US"/>
        </w:rPr>
      </w:pPr>
    </w:p>
    <w:p w:rsidR="00673114" w:rsidRPr="00BB346D" w:rsidRDefault="00673114" w:rsidP="0067311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 xml:space="preserve">Để xây dựng thành phố, người dùng chạm vào màn hình nơi cần xây </w:t>
      </w:r>
      <w:r w:rsidRPr="00BB346D">
        <w:rPr>
          <w:sz w:val="28"/>
          <w:szCs w:val="28"/>
          <w:lang w:val="en-US"/>
        </w:rPr>
        <w:lastRenderedPageBreak/>
        <w:t>dựng. Lần chạm đầu tiên game sẽ xây unit trước đó. Để xây unit khác người chơi chạm thêm vào địa điểm vừa xây dựn.</w:t>
      </w:r>
    </w:p>
    <w:p w:rsidR="00673114" w:rsidRPr="00BB346D" w:rsidRDefault="00673114" w:rsidP="0067311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Khi xây dựng xong thành phố người chơi chọn play để được chơi game</w:t>
      </w:r>
    </w:p>
    <w:p w:rsidR="00CE749B" w:rsidRPr="00BB346D" w:rsidRDefault="00CE749B" w:rsidP="00BB346D">
      <w:pPr>
        <w:pStyle w:val="Heading1"/>
        <w:rPr>
          <w:color w:val="00B0F0"/>
          <w:lang w:val="en-US"/>
        </w:rPr>
      </w:pPr>
      <w:bookmarkStart w:id="3" w:name="_Toc400478867"/>
      <w:r w:rsidRPr="00BB346D">
        <w:rPr>
          <w:color w:val="00B0F0"/>
          <w:lang w:val="en-US"/>
        </w:rPr>
        <w:t>Màn hình play game</w:t>
      </w:r>
      <w:bookmarkEnd w:id="3"/>
    </w:p>
    <w:p w:rsidR="00673114" w:rsidRDefault="008C13CD" w:rsidP="00673114">
      <w:pPr>
        <w:pStyle w:val="ListParagraph"/>
        <w:ind w:left="990"/>
        <w:rPr>
          <w:lang w:val="en-US"/>
        </w:rPr>
      </w:pPr>
      <w:r>
        <w:rPr>
          <w:lang w:val="en-US"/>
        </w:rPr>
        <w:pict>
          <v:shape id="_x0000_i1026" type="#_x0000_t75" style="width:451.5pt;height:272.25pt">
            <v:imagedata r:id="rId12" o:title="choi game"/>
          </v:shape>
        </w:pict>
      </w:r>
    </w:p>
    <w:p w:rsidR="00673114" w:rsidRDefault="00673114" w:rsidP="008C13CD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lang w:val="en-US"/>
        </w:rPr>
      </w:pPr>
    </w:p>
    <w:p w:rsidR="008C13CD" w:rsidRPr="00BB346D" w:rsidRDefault="008C13CD" w:rsidP="00BB346D">
      <w:pPr>
        <w:ind w:left="720"/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1 thể hiện số lượng xe tăng còn lại của địch</w:t>
      </w:r>
    </w:p>
    <w:p w:rsidR="008C13CD" w:rsidRPr="00BB346D" w:rsidRDefault="008C13CD" w:rsidP="00BB346D">
      <w:pPr>
        <w:ind w:left="720"/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2 các phím di chuyển nhân vật của người chơi</w:t>
      </w:r>
    </w:p>
    <w:p w:rsidR="008C13CD" w:rsidRPr="00BB346D" w:rsidRDefault="008C13CD" w:rsidP="00BB346D">
      <w:pPr>
        <w:ind w:left="720"/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 xml:space="preserve">3 nút điều khiển bắn </w:t>
      </w:r>
    </w:p>
    <w:p w:rsidR="006C653E" w:rsidRPr="00BB346D" w:rsidRDefault="006C653E" w:rsidP="00BB346D">
      <w:pPr>
        <w:ind w:left="720"/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4 số mạng còn lại của người chơi.</w:t>
      </w:r>
    </w:p>
    <w:p w:rsidR="006C653E" w:rsidRPr="00BB346D" w:rsidRDefault="00A9442D" w:rsidP="00BB346D">
      <w:pPr>
        <w:pStyle w:val="Heading1"/>
        <w:rPr>
          <w:color w:val="00B0F0"/>
          <w:lang w:val="en-US"/>
        </w:rPr>
      </w:pPr>
      <w:bookmarkStart w:id="4" w:name="_Toc400478868"/>
      <w:r w:rsidRPr="00BB346D">
        <w:rPr>
          <w:color w:val="00B0F0"/>
          <w:lang w:val="en-US"/>
        </w:rPr>
        <w:lastRenderedPageBreak/>
        <w:t>Dialog setting</w:t>
      </w:r>
      <w:bookmarkEnd w:id="4"/>
    </w:p>
    <w:p w:rsidR="00A9442D" w:rsidRPr="00BB346D" w:rsidRDefault="00A9442D" w:rsidP="00A9442D">
      <w:pPr>
        <w:ind w:left="270"/>
        <w:rPr>
          <w:color w:val="00B0F0"/>
          <w:lang w:val="en-US"/>
        </w:rPr>
      </w:pPr>
      <w:r w:rsidRPr="00BB346D">
        <w:rPr>
          <w:color w:val="00B0F0"/>
          <w:lang w:val="en-US"/>
        </w:rPr>
        <w:pict>
          <v:shape id="_x0000_i1027" type="#_x0000_t75" style="width:447.75pt;height:270pt">
            <v:imagedata r:id="rId13" o:title="menu setting"/>
          </v:shape>
        </w:pict>
      </w:r>
    </w:p>
    <w:p w:rsidR="00A9442D" w:rsidRDefault="00A9442D" w:rsidP="00A9442D">
      <w:pPr>
        <w:ind w:left="270"/>
        <w:rPr>
          <w:lang w:val="en-US"/>
        </w:rPr>
      </w:pPr>
    </w:p>
    <w:p w:rsidR="00A9442D" w:rsidRPr="00BB346D" w:rsidRDefault="00A9442D" w:rsidP="00A9442D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Người dùng có thể:</w:t>
      </w:r>
    </w:p>
    <w:p w:rsidR="00A9442D" w:rsidRPr="00BB346D" w:rsidRDefault="00A9442D" w:rsidP="00A9442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bật tắt âm nhạc.</w:t>
      </w:r>
    </w:p>
    <w:p w:rsidR="00A9442D" w:rsidRPr="00BB346D" w:rsidRDefault="00A9442D" w:rsidP="00A9442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bật tắt hiệu ứng âm thanh</w:t>
      </w:r>
    </w:p>
    <w:p w:rsidR="00A9442D" w:rsidRPr="00BB346D" w:rsidRDefault="00A9442D" w:rsidP="00A9442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chỉnh ngôn ngữ</w:t>
      </w:r>
    </w:p>
    <w:p w:rsidR="00A9442D" w:rsidRPr="00BB346D" w:rsidRDefault="00A9442D" w:rsidP="00A9442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kết nối Facebook</w:t>
      </w:r>
    </w:p>
    <w:p w:rsidR="00A9442D" w:rsidRPr="00BB346D" w:rsidRDefault="00A9442D" w:rsidP="00A9442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xem thông tin nhà phát triển</w:t>
      </w:r>
    </w:p>
    <w:p w:rsidR="00A9442D" w:rsidRPr="00BB346D" w:rsidRDefault="00A9442D" w:rsidP="00A9442D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BB346D">
        <w:rPr>
          <w:sz w:val="28"/>
          <w:szCs w:val="28"/>
          <w:lang w:val="en-US"/>
        </w:rPr>
        <w:t>Để tắt setting người dùng có thể chạm vào biểu tượng setting hoặc biểu tượng x trên dialog</w:t>
      </w:r>
      <w:bookmarkStart w:id="5" w:name="_GoBack"/>
      <w:bookmarkEnd w:id="5"/>
    </w:p>
    <w:sectPr w:rsidR="00A9442D" w:rsidRPr="00BB346D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52D" w:rsidRDefault="00D5452D">
      <w:r>
        <w:separator/>
      </w:r>
    </w:p>
  </w:endnote>
  <w:endnote w:type="continuationSeparator" w:id="0">
    <w:p w:rsidR="00D5452D" w:rsidRDefault="00D5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E95D0C" w:rsidP="007A1DE8">
          <w:pPr>
            <w:rPr>
              <w:lang w:val="en-US"/>
            </w:rPr>
          </w:pPr>
          <w:r>
            <w:rPr>
              <w:lang w:val="en-US"/>
            </w:rPr>
            <w:t>FIT-</w:t>
          </w:r>
          <w:r w:rsidR="008243D9">
            <w:rPr>
              <w:lang w:val="en-US"/>
            </w:rPr>
            <w:t>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B346D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52D" w:rsidRDefault="00D5452D">
      <w:r>
        <w:separator/>
      </w:r>
    </w:p>
  </w:footnote>
  <w:footnote w:type="continuationSeparator" w:id="0">
    <w:p w:rsidR="00D5452D" w:rsidRDefault="00D54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1D7" w:rsidRDefault="00143DAF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1AC11B" wp14:editId="366F15C1">
              <wp:simplePos x="0" y="0"/>
              <wp:positionH relativeFrom="page">
                <wp:posOffset>-20955</wp:posOffset>
              </wp:positionH>
              <wp:positionV relativeFrom="page">
                <wp:posOffset>17145</wp:posOffset>
              </wp:positionV>
              <wp:extent cx="1183005" cy="106553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6553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052BE4" id="Freeform 1" o:spid="_x0000_s1026" style="position:absolute;margin-left:-1.65pt;margin-top:1.35pt;width:93.15pt;height:83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mRw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655300;1183005,10655300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3701D7" w:rsidTr="00BE4660">
      <w:tc>
        <w:tcPr>
          <w:tcW w:w="3078" w:type="dxa"/>
          <w:shd w:val="clear" w:color="auto" w:fill="auto"/>
        </w:tcPr>
        <w:p w:rsidR="00DC363E" w:rsidRPr="00457209" w:rsidRDefault="00143DAF" w:rsidP="00DC363E">
          <w:r>
            <w:rPr>
              <w:noProof/>
              <w:lang w:val="en-US"/>
            </w:rPr>
            <w:drawing>
              <wp:inline distT="0" distB="0" distL="0" distR="0" wp14:anchorId="5EA26B26" wp14:editId="17F56913">
                <wp:extent cx="828675" cy="647700"/>
                <wp:effectExtent l="0" t="0" r="9525" b="0"/>
                <wp:docPr id="1" name="Picture 20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3CCCB054" wp14:editId="139569B9">
                <wp:extent cx="885825" cy="561975"/>
                <wp:effectExtent l="0" t="0" r="9525" b="9525"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701D7" w:rsidRPr="004E21B2" w:rsidRDefault="003701D7" w:rsidP="004E4257">
          <w:pPr>
            <w:rPr>
              <w:lang w:val="en-US"/>
            </w:rPr>
          </w:pPr>
        </w:p>
        <w:p w:rsidR="003701D7" w:rsidRPr="004E21B2" w:rsidRDefault="003701D7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  <w:vAlign w:val="center"/>
        </w:tcPr>
        <w:p w:rsidR="003701D7" w:rsidRPr="004E21B2" w:rsidRDefault="00DC363E" w:rsidP="004E21B2">
          <w:pPr>
            <w:jc w:val="right"/>
            <w:rPr>
              <w:rFonts w:ascii="Arial" w:hAnsi="Arial"/>
              <w:b/>
              <w:sz w:val="36"/>
            </w:rPr>
          </w:pPr>
          <w:r w:rsidRPr="004E21B2">
            <w:rPr>
              <w:rFonts w:ascii="Arial" w:hAnsi="Arial"/>
              <w:b/>
              <w:sz w:val="36"/>
              <w:lang w:val="en-US"/>
            </w:rPr>
            <w:t xml:space="preserve">TRƯỜNG ĐH </w:t>
          </w:r>
          <w:r w:rsidR="003701D7" w:rsidRPr="004E21B2">
            <w:rPr>
              <w:rFonts w:ascii="Arial" w:hAnsi="Arial"/>
              <w:b/>
              <w:sz w:val="36"/>
            </w:rPr>
            <w:t xml:space="preserve">KHOA HỌC TỰ NHIÊN </w:t>
          </w:r>
        </w:p>
        <w:p w:rsidR="003701D7" w:rsidRPr="004E21B2" w:rsidRDefault="003701D7" w:rsidP="004E21B2">
          <w:pPr>
            <w:jc w:val="right"/>
            <w:rPr>
              <w:rFonts w:ascii="Arial" w:hAnsi="Arial"/>
              <w:b/>
              <w:sz w:val="36"/>
            </w:rPr>
          </w:pPr>
          <w:r w:rsidRPr="004E21B2">
            <w:rPr>
              <w:rFonts w:ascii="Arial" w:hAnsi="Arial"/>
              <w:b/>
              <w:sz w:val="36"/>
            </w:rPr>
            <w:t>KHOA CÔNG NGHỆ THÔNG TIN</w:t>
          </w:r>
        </w:p>
        <w:p w:rsidR="003701D7" w:rsidRPr="004E21B2" w:rsidRDefault="003701D7" w:rsidP="004E21B2">
          <w:pPr>
            <w:spacing w:line="240" w:lineRule="auto"/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4E21B2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3701D7" w:rsidRPr="00435847" w:rsidRDefault="003701D7" w:rsidP="003701D7">
    <w:pPr>
      <w:pStyle w:val="Title"/>
    </w:pPr>
  </w:p>
  <w:p w:rsidR="003701D7" w:rsidRPr="00F53DBB" w:rsidRDefault="003701D7" w:rsidP="00B62C5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 w:rsidR="00CE749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Quản lý dự án phần mềm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CE749B">
          <w:pPr>
            <w:pStyle w:val="Header"/>
            <w:rPr>
              <w:color w:val="0000FF"/>
              <w:lang w:val="en-US"/>
            </w:rPr>
          </w:pPr>
          <w:r w:rsidRPr="00BB346D">
            <w:rPr>
              <w:color w:val="00B050"/>
              <w:lang w:val="en-US"/>
            </w:rPr>
            <w:t>Game Battle city</w:t>
          </w:r>
        </w:p>
      </w:tc>
      <w:tc>
        <w:tcPr>
          <w:tcW w:w="2845" w:type="dxa"/>
          <w:shd w:val="clear" w:color="auto" w:fill="auto"/>
        </w:tcPr>
        <w:p w:rsidR="00E95D0C" w:rsidRPr="00CE749B" w:rsidRDefault="00E570C7">
          <w:pPr>
            <w:pStyle w:val="Header"/>
            <w:rPr>
              <w:color w:val="00B0F0"/>
              <w:lang w:val="en-US"/>
            </w:rPr>
          </w:pPr>
          <w:r w:rsidRPr="00BB346D">
            <w:rPr>
              <w:color w:val="00B050"/>
              <w:lang w:val="en-US"/>
            </w:rPr>
            <w:t xml:space="preserve">Ngày: </w:t>
          </w:r>
          <w:r w:rsidR="00CE749B" w:rsidRPr="00BB346D">
            <w:rPr>
              <w:color w:val="00B050"/>
              <w:lang w:val="en-US"/>
            </w:rPr>
            <w:t>07/10/2014</w:t>
          </w:r>
        </w:p>
      </w:tc>
    </w:tr>
    <w:tr w:rsidR="00E95D0C" w:rsidTr="00CE749B">
      <w:trPr>
        <w:trHeight w:val="152"/>
      </w:trPr>
      <w:tc>
        <w:tcPr>
          <w:tcW w:w="6623" w:type="dxa"/>
          <w:shd w:val="clear" w:color="auto" w:fill="auto"/>
        </w:tcPr>
        <w:p w:rsidR="00E95D0C" w:rsidRPr="00E570C7" w:rsidRDefault="00CE749B">
          <w:pPr>
            <w:pStyle w:val="Header"/>
            <w:rPr>
              <w:lang w:val="en-US"/>
            </w:rPr>
          </w:pPr>
          <w:r w:rsidRPr="00BB346D">
            <w:rPr>
              <w:color w:val="00B050"/>
              <w:lang w:val="en-US"/>
            </w:rPr>
            <w:t>Tài liệu thiết kế giao diện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C003FF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B0F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AC4885"/>
    <w:multiLevelType w:val="hybridMultilevel"/>
    <w:tmpl w:val="9F621A3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07305B3C"/>
    <w:multiLevelType w:val="hybridMultilevel"/>
    <w:tmpl w:val="1792B9AA"/>
    <w:lvl w:ilvl="0" w:tplc="692AE074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4457C7"/>
    <w:multiLevelType w:val="hybridMultilevel"/>
    <w:tmpl w:val="4076540A"/>
    <w:lvl w:ilvl="0" w:tplc="A0C8AE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0482F4D"/>
    <w:multiLevelType w:val="hybridMultilevel"/>
    <w:tmpl w:val="B3C2C3EA"/>
    <w:lvl w:ilvl="0" w:tplc="314CBFC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7881346"/>
    <w:multiLevelType w:val="hybridMultilevel"/>
    <w:tmpl w:val="915C235E"/>
    <w:lvl w:ilvl="0" w:tplc="B934A38A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8D442AC"/>
    <w:multiLevelType w:val="hybridMultilevel"/>
    <w:tmpl w:val="14E289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08A60C8"/>
    <w:multiLevelType w:val="hybridMultilevel"/>
    <w:tmpl w:val="D77AF46A"/>
    <w:lvl w:ilvl="0" w:tplc="AF18D8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7586191"/>
    <w:multiLevelType w:val="hybridMultilevel"/>
    <w:tmpl w:val="A6602C64"/>
    <w:lvl w:ilvl="0" w:tplc="47C4B2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F6D6EFF"/>
    <w:multiLevelType w:val="hybridMultilevel"/>
    <w:tmpl w:val="181A06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03D21F4"/>
    <w:multiLevelType w:val="hybridMultilevel"/>
    <w:tmpl w:val="2CB80088"/>
    <w:lvl w:ilvl="0" w:tplc="692AE0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20"/>
  </w:num>
  <w:num w:numId="5">
    <w:abstractNumId w:val="22"/>
  </w:num>
  <w:num w:numId="6">
    <w:abstractNumId w:val="13"/>
  </w:num>
  <w:num w:numId="7">
    <w:abstractNumId w:val="24"/>
  </w:num>
  <w:num w:numId="8">
    <w:abstractNumId w:val="30"/>
  </w:num>
  <w:num w:numId="9">
    <w:abstractNumId w:val="15"/>
  </w:num>
  <w:num w:numId="10">
    <w:abstractNumId w:val="10"/>
  </w:num>
  <w:num w:numId="11">
    <w:abstractNumId w:val="37"/>
  </w:num>
  <w:num w:numId="12">
    <w:abstractNumId w:val="33"/>
  </w:num>
  <w:num w:numId="13">
    <w:abstractNumId w:val="29"/>
  </w:num>
  <w:num w:numId="14">
    <w:abstractNumId w:val="5"/>
  </w:num>
  <w:num w:numId="15">
    <w:abstractNumId w:val="8"/>
  </w:num>
  <w:num w:numId="16">
    <w:abstractNumId w:val="28"/>
  </w:num>
  <w:num w:numId="17">
    <w:abstractNumId w:val="35"/>
  </w:num>
  <w:num w:numId="18">
    <w:abstractNumId w:val="14"/>
  </w:num>
  <w:num w:numId="19">
    <w:abstractNumId w:val="26"/>
  </w:num>
  <w:num w:numId="20">
    <w:abstractNumId w:val="34"/>
  </w:num>
  <w:num w:numId="21">
    <w:abstractNumId w:val="36"/>
  </w:num>
  <w:num w:numId="22">
    <w:abstractNumId w:val="11"/>
  </w:num>
  <w:num w:numId="23">
    <w:abstractNumId w:val="19"/>
  </w:num>
  <w:num w:numId="24">
    <w:abstractNumId w:val="9"/>
  </w:num>
  <w:num w:numId="25">
    <w:abstractNumId w:val="7"/>
  </w:num>
  <w:num w:numId="26">
    <w:abstractNumId w:val="17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7"/>
  </w:num>
  <w:num w:numId="33">
    <w:abstractNumId w:val="32"/>
  </w:num>
  <w:num w:numId="34">
    <w:abstractNumId w:val="31"/>
  </w:num>
  <w:num w:numId="35">
    <w:abstractNumId w:val="18"/>
  </w:num>
  <w:num w:numId="36">
    <w:abstractNumId w:val="3"/>
  </w:num>
  <w:num w:numId="37">
    <w:abstractNumId w:val="12"/>
  </w:num>
  <w:num w:numId="38">
    <w:abstractNumId w:val="6"/>
  </w:num>
  <w:num w:numId="39">
    <w:abstractNumId w:val="23"/>
  </w:num>
  <w:num w:numId="40">
    <w:abstractNumId w:val="4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40187"/>
    <w:rsid w:val="000519D9"/>
    <w:rsid w:val="000C0CA8"/>
    <w:rsid w:val="00143DAF"/>
    <w:rsid w:val="001716C0"/>
    <w:rsid w:val="00221A67"/>
    <w:rsid w:val="002707EB"/>
    <w:rsid w:val="00301562"/>
    <w:rsid w:val="0031511D"/>
    <w:rsid w:val="003426D9"/>
    <w:rsid w:val="003548A8"/>
    <w:rsid w:val="003701D7"/>
    <w:rsid w:val="003747E6"/>
    <w:rsid w:val="00385E6D"/>
    <w:rsid w:val="003A6528"/>
    <w:rsid w:val="004176B5"/>
    <w:rsid w:val="00435847"/>
    <w:rsid w:val="004B7CC9"/>
    <w:rsid w:val="004E21B2"/>
    <w:rsid w:val="004E4257"/>
    <w:rsid w:val="00534BCA"/>
    <w:rsid w:val="005802A5"/>
    <w:rsid w:val="006257BE"/>
    <w:rsid w:val="00673114"/>
    <w:rsid w:val="006855DC"/>
    <w:rsid w:val="006C653E"/>
    <w:rsid w:val="006E420F"/>
    <w:rsid w:val="006E56E2"/>
    <w:rsid w:val="007338F6"/>
    <w:rsid w:val="00754720"/>
    <w:rsid w:val="007A1DE8"/>
    <w:rsid w:val="007C2500"/>
    <w:rsid w:val="007F21C9"/>
    <w:rsid w:val="00811EF2"/>
    <w:rsid w:val="008243D9"/>
    <w:rsid w:val="008C13CD"/>
    <w:rsid w:val="00984338"/>
    <w:rsid w:val="0099744F"/>
    <w:rsid w:val="009B2AFC"/>
    <w:rsid w:val="009F3A0B"/>
    <w:rsid w:val="009F47F5"/>
    <w:rsid w:val="00A544E7"/>
    <w:rsid w:val="00A638EF"/>
    <w:rsid w:val="00A92ECE"/>
    <w:rsid w:val="00A9442D"/>
    <w:rsid w:val="00B62C5A"/>
    <w:rsid w:val="00B871C5"/>
    <w:rsid w:val="00BB346D"/>
    <w:rsid w:val="00BB5444"/>
    <w:rsid w:val="00BE4660"/>
    <w:rsid w:val="00C012AE"/>
    <w:rsid w:val="00C539E5"/>
    <w:rsid w:val="00C74D6D"/>
    <w:rsid w:val="00CA52C8"/>
    <w:rsid w:val="00CB5042"/>
    <w:rsid w:val="00CE749B"/>
    <w:rsid w:val="00D234F3"/>
    <w:rsid w:val="00D5452D"/>
    <w:rsid w:val="00DA2A6D"/>
    <w:rsid w:val="00DC363E"/>
    <w:rsid w:val="00E570C7"/>
    <w:rsid w:val="00E95D0C"/>
    <w:rsid w:val="00F53DBB"/>
    <w:rsid w:val="00FA2327"/>
    <w:rsid w:val="00FB3FFD"/>
    <w:rsid w:val="00F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146608-43E4-4A1F-8AF9-2D2D1E28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rsid w:val="00BB346D"/>
    <w:pPr>
      <w:keepNext/>
      <w:numPr>
        <w:numId w:val="1"/>
      </w:numPr>
      <w:spacing w:before="120" w:after="60"/>
      <w:outlineLvl w:val="0"/>
    </w:pPr>
    <w:rPr>
      <w:rFonts w:ascii="Arial" w:hAnsi="Arial"/>
      <w:b/>
      <w:color w:val="000000" w:themeColor="text1"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B62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E6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346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9114-43A7-46F3-9BF6-70FBAF5B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149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Pham Hung</cp:lastModifiedBy>
  <cp:revision>7</cp:revision>
  <cp:lastPrinted>2013-11-23T03:42:00Z</cp:lastPrinted>
  <dcterms:created xsi:type="dcterms:W3CDTF">2013-11-23T02:28:00Z</dcterms:created>
  <dcterms:modified xsi:type="dcterms:W3CDTF">2014-10-07T14:01:00Z</dcterms:modified>
</cp:coreProperties>
</file>