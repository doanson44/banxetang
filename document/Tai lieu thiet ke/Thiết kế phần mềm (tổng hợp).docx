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20" w:rsidRDefault="00BA7ECA" w:rsidP="00AE2D5F">
      <w:r>
        <w:rPr>
          <w:noProof/>
          <w:lang w:bidi="ar-SA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margin">
              <wp:posOffset>1343025</wp:posOffset>
            </wp:positionH>
            <wp:positionV relativeFrom="paragraph">
              <wp:posOffset>-100965</wp:posOffset>
            </wp:positionV>
            <wp:extent cx="693420" cy="1033145"/>
            <wp:effectExtent l="19050" t="0" r="0" b="0"/>
            <wp:wrapSquare wrapText="bothSides"/>
            <wp:docPr id="8" name="Picture 1" descr="C:\Users\HTThanh\Desktop\Logo-KHTN 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Thanh\Desktop\Logo-KHTN 20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77470</wp:posOffset>
                </wp:positionV>
                <wp:extent cx="4666615" cy="5474335"/>
                <wp:effectExtent l="3810" t="1270" r="0" b="1270"/>
                <wp:wrapNone/>
                <wp:docPr id="69" name="Text Box 216" descr="Text Box: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6615" cy="547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 w:val="0"/>
                                <w:color w:val="0D0D0D" w:themeColor="text1" w:themeTint="F2"/>
                                <w:sz w:val="22"/>
                                <w:szCs w:val="22"/>
                              </w:rPr>
                              <w:tag w:val="Class Name"/>
                              <w:id w:val="42592448"/>
                            </w:sdtPr>
                            <w:sdtEndPr/>
                            <w:sdtContent>
                              <w:p w:rsidR="00FA75BD" w:rsidRDefault="00FA75BD" w:rsidP="000F0AF9">
                                <w:pPr>
                                  <w:pStyle w:val="2Spine"/>
                                  <w:jc w:val="left"/>
                                  <w:rPr>
                                    <w:rStyle w:val="Heading1Char"/>
                                  </w:rPr>
                                </w:pPr>
                                <w:r w:rsidRPr="000F0AF9">
                                  <w:rPr>
                                    <w:rStyle w:val="Heading1Char"/>
                                  </w:rPr>
                                  <w:t>TRƯỜNG ĐẠI HỌC KHOA HỌC TỰ NHIÊN</w:t>
                                </w:r>
                              </w:p>
                              <w:p w:rsidR="00FA75BD" w:rsidRDefault="00FA75BD" w:rsidP="000F0AF9">
                                <w:pPr>
                                  <w:pStyle w:val="2Spine"/>
                                  <w:jc w:val="left"/>
                                  <w:rPr>
                                    <w:rStyle w:val="Heading1Char"/>
                                  </w:rPr>
                                </w:pPr>
                                <w:bookmarkStart w:id="0" w:name="_Toc383597653"/>
                                <w:bookmarkStart w:id="1" w:name="_Toc385001093"/>
                                <w:bookmarkStart w:id="2" w:name="_Toc385162134"/>
                                <w:bookmarkStart w:id="3" w:name="_Toc385162423"/>
                                <w:bookmarkStart w:id="4" w:name="_Toc399089264"/>
                                <w:bookmarkStart w:id="5" w:name="_Toc400491046"/>
                                <w:r>
                                  <w:rPr>
                                    <w:rStyle w:val="Heading1Char"/>
                                  </w:rPr>
                                  <w:t>KHOA: CÔNG NGHỆ THÔNG TIN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</w:p>
                              <w:p w:rsidR="00FA75BD" w:rsidRDefault="00FA75BD" w:rsidP="000F0AF9">
                                <w:pPr>
                                  <w:pStyle w:val="2Spine"/>
                                  <w:jc w:val="left"/>
                                  <w:rPr>
                                    <w:rStyle w:val="Heading1Char"/>
                                  </w:rPr>
                                </w:pPr>
                                <w:bookmarkStart w:id="6" w:name="_Toc383597654"/>
                                <w:bookmarkStart w:id="7" w:name="_Toc385001094"/>
                                <w:bookmarkStart w:id="8" w:name="_Toc385162135"/>
                                <w:bookmarkStart w:id="9" w:name="_Toc385162424"/>
                                <w:bookmarkStart w:id="10" w:name="_Toc399089265"/>
                                <w:bookmarkStart w:id="11" w:name="_Toc400491047"/>
                                <w:r>
                                  <w:rPr>
                                    <w:rStyle w:val="Heading1Char"/>
                                  </w:rPr>
                                  <w:t>HỆ CHÍNH QUY</w:t>
                                </w:r>
                                <w:bookmarkEnd w:id="6"/>
                                <w:bookmarkEnd w:id="7"/>
                                <w:bookmarkEnd w:id="8"/>
                                <w:bookmarkEnd w:id="9"/>
                                <w:bookmarkEnd w:id="10"/>
                                <w:bookmarkEnd w:id="11"/>
                              </w:p>
                              <w:p w:rsidR="00FA75BD" w:rsidRDefault="00FA75BD" w:rsidP="000F0AF9">
                                <w:pPr>
                                  <w:pStyle w:val="2Spine"/>
                                  <w:jc w:val="left"/>
                                </w:pPr>
                                <w:bookmarkStart w:id="12" w:name="_Toc383597655"/>
                                <w:bookmarkStart w:id="13" w:name="_Toc385001095"/>
                                <w:bookmarkStart w:id="14" w:name="_Toc385162136"/>
                                <w:bookmarkStart w:id="15" w:name="_Toc385162425"/>
                                <w:bookmarkStart w:id="16" w:name="_Toc399089266"/>
                                <w:bookmarkStart w:id="17" w:name="_Toc400491048"/>
                                <w:r>
                                  <w:rPr>
                                    <w:rStyle w:val="Heading1Char"/>
                                  </w:rPr>
                                  <w:t xml:space="preserve">MÔN: </w:t>
                                </w:r>
                                <w:bookmarkEnd w:id="12"/>
                                <w:bookmarkEnd w:id="13"/>
                                <w:bookmarkEnd w:id="14"/>
                                <w:bookmarkEnd w:id="15"/>
                                <w:bookmarkEnd w:id="16"/>
                                <w:bookmarkEnd w:id="17"/>
                                <w:r>
                                  <w:rPr>
                                    <w:rStyle w:val="Heading1Char"/>
                                  </w:rPr>
                                  <w:t>QUẢN LÝ QUY TRÌNH PHẦN MỀM</w:t>
                                </w:r>
                              </w:p>
                              <w:p w:rsidR="00FA75BD" w:rsidRPr="000F0AF9" w:rsidRDefault="00494CB3" w:rsidP="000F0AF9">
                                <w:pPr>
                                  <w:rPr>
                                    <w:lang w:bidi="ar-SA"/>
                                  </w:rPr>
                                </w:pPr>
                              </w:p>
                            </w:sdtContent>
                          </w:sdt>
                          <w:p w:rsidR="00FA75BD" w:rsidRPr="00FA75BD" w:rsidRDefault="00494CB3" w:rsidP="00FA75BD">
                            <w:pPr>
                              <w:pStyle w:val="TitleCover"/>
                              <w:jc w:val="both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sdt>
                              <w:sdtPr>
                                <w:tag w:val="Room Number"/>
                                <w:id w:val="42592451"/>
                              </w:sdtPr>
                              <w:sdtEndPr>
                                <w:rPr>
                                  <w:rFonts w:ascii="Times New Roman" w:hAnsi="Times New Roman"/>
                                  <w:b w:val="0"/>
                                </w:rPr>
                              </w:sdtEndPr>
                              <w:sdtContent>
                                <w:r w:rsidR="00FA75BD">
                                  <w:rPr>
                                    <w:rFonts w:ascii="Times New Roman" w:hAnsi="Times New Roman"/>
                                    <w:b w:val="0"/>
                                  </w:rPr>
                                  <w:t>ĐỀ tài: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tag w:val="Report Notebook"/>
                              <w:id w:val="42592449"/>
                            </w:sdtPr>
                            <w:sdtEndPr>
                              <w:rPr>
                                <w:b w:val="0"/>
                                <w:sz w:val="40"/>
                                <w:szCs w:val="40"/>
                              </w:rPr>
                            </w:sdtEndPr>
                            <w:sdtContent>
                              <w:p w:rsidR="00FA75BD" w:rsidRDefault="00FA75BD" w:rsidP="000F0AF9">
                                <w:pPr>
                                  <w:pStyle w:val="3Spine"/>
                                  <w:rPr>
                                    <w:rStyle w:val="Heading2Char"/>
                                    <w:rFonts w:eastAsiaTheme="minorHAnsi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Style w:val="Heading2Char"/>
                                    <w:rFonts w:eastAsiaTheme="minorHAnsi"/>
                                    <w:sz w:val="80"/>
                                    <w:szCs w:val="80"/>
                                  </w:rPr>
                                  <w:t>Game Battle City</w:t>
                                </w:r>
                              </w:p>
                              <w:p w:rsidR="008E3E2F" w:rsidRDefault="008E3E2F" w:rsidP="000F0AF9">
                                <w:pPr>
                                  <w:pStyle w:val="3Spine"/>
                                  <w:rPr>
                                    <w:rStyle w:val="Heading2Char"/>
                                    <w:rFonts w:eastAsiaTheme="minorHAnsi"/>
                                    <w:sz w:val="80"/>
                                    <w:szCs w:val="80"/>
                                  </w:rPr>
                                </w:pPr>
                              </w:p>
                              <w:p w:rsidR="00FA75BD" w:rsidRPr="00FA75BD" w:rsidRDefault="00FA75BD" w:rsidP="000F0AF9">
                                <w:pPr>
                                  <w:pStyle w:val="3Spine"/>
                                  <w:rPr>
                                    <w:b w:val="0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>--</w:t>
                                </w:r>
                                <w:proofErr w:type="spellStart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>Tài</w:t>
                                </w:r>
                                <w:proofErr w:type="spellEnd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>liệu</w:t>
                                </w:r>
                                <w:proofErr w:type="spellEnd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>thiết</w:t>
                                </w:r>
                                <w:proofErr w:type="spellEnd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>kế</w:t>
                                </w:r>
                                <w:proofErr w:type="spellEnd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>phần</w:t>
                                </w:r>
                                <w:proofErr w:type="spellEnd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FA75BD"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>mềm</w:t>
                                </w:r>
                                <w:proofErr w:type="spellEnd"/>
                                <w:r>
                                  <w:rPr>
                                    <w:rStyle w:val="Heading2Char"/>
                                    <w:rFonts w:eastAsiaTheme="minorHAnsi"/>
                                    <w:b w:val="0"/>
                                    <w:sz w:val="40"/>
                                    <w:szCs w:val="40"/>
                                  </w:rPr>
                                  <w:t>--</w:t>
                                </w:r>
                              </w:p>
                            </w:sdtContent>
                          </w:sdt>
                          <w:p w:rsidR="00FA75BD" w:rsidRDefault="00FA75BD" w:rsidP="00CE5606">
                            <w:pPr>
                              <w:pStyle w:val="TitleCover"/>
                            </w:pPr>
                          </w:p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i w:val="0"/>
                                <w:iCs w:val="0"/>
                                <w:color w:val="auto"/>
                                <w:spacing w:val="0"/>
                                <w:sz w:val="22"/>
                                <w:szCs w:val="22"/>
                              </w:rPr>
                              <w:tag w:val="Student Name"/>
                              <w:id w:val="42592450"/>
                            </w:sdtPr>
                            <w:sdtEndPr/>
                            <w:sdtContent>
                              <w:p w:rsidR="00FA75BD" w:rsidRPr="008E3E2F" w:rsidRDefault="008E3E2F" w:rsidP="008E3E2F">
                                <w:pPr>
                                  <w:pStyle w:val="Subtitle"/>
                                  <w:jc w:val="center"/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8E3E2F">
                                  <w:rPr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Nhóm</w:t>
                                </w:r>
                                <w:proofErr w:type="spellEnd"/>
                                <w:r w:rsidRPr="008E3E2F">
                                  <w:rPr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7</w:t>
                                </w:r>
                              </w:p>
                              <w:p w:rsidR="00FA75BD" w:rsidRPr="003565CB" w:rsidRDefault="00494CB3" w:rsidP="003565CB"/>
                            </w:sdtContent>
                          </w:sdt>
                          <w:p w:rsidR="00FA75BD" w:rsidRDefault="00FA75BD" w:rsidP="00CE5606">
                            <w:pPr>
                              <w:pStyle w:val="TitleCover"/>
                            </w:pPr>
                          </w:p>
                          <w:p w:rsidR="00FA75BD" w:rsidRPr="00C764F2" w:rsidRDefault="00FA75BD" w:rsidP="00CE5606">
                            <w:pPr>
                              <w:pStyle w:val="SubtitleCov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26" type="#_x0000_t202" alt="Text Box:" style="position:absolute;margin-left:182.55pt;margin-top:6.1pt;width:367.45pt;height:43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TytwIAAL8FAAAOAAAAZHJzL2Uyb0RvYy54bWysVG1vmzAQ/j5p/8Hyd8pLgQRUUrUhTJO6&#10;F6ndD3DABGtgM9sJdNP++84mpGmrSdM2PliH7Xv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" filled="f" stroked="f">
                <v:textbox inset="0,0,0,0">
                  <w:txbxContent>
                    <w:sdt>
                      <w:sdtPr>
                        <w:rPr>
                          <w:b w:val="0"/>
                          <w:color w:val="0D0D0D" w:themeColor="text1" w:themeTint="F2"/>
                          <w:sz w:val="22"/>
                          <w:szCs w:val="22"/>
                        </w:rPr>
                        <w:tag w:val="Class Name"/>
                        <w:id w:val="42592448"/>
                      </w:sdtPr>
                      <w:sdtEndPr/>
                      <w:sdtContent>
                        <w:p w:rsidR="00FA75BD" w:rsidRDefault="00FA75BD" w:rsidP="000F0AF9">
                          <w:pPr>
                            <w:pStyle w:val="2Spine"/>
                            <w:jc w:val="left"/>
                            <w:rPr>
                              <w:rStyle w:val="Heading1Char"/>
                            </w:rPr>
                          </w:pPr>
                          <w:r w:rsidRPr="000F0AF9">
                            <w:rPr>
                              <w:rStyle w:val="Heading1Char"/>
                            </w:rPr>
                            <w:t>TRƯỜNG ĐẠI HỌC KHOA HỌC TỰ NHIÊN</w:t>
                          </w:r>
                        </w:p>
                        <w:p w:rsidR="00FA75BD" w:rsidRDefault="00FA75BD" w:rsidP="000F0AF9">
                          <w:pPr>
                            <w:pStyle w:val="2Spine"/>
                            <w:jc w:val="left"/>
                            <w:rPr>
                              <w:rStyle w:val="Heading1Char"/>
                            </w:rPr>
                          </w:pPr>
                          <w:bookmarkStart w:id="18" w:name="_Toc383597653"/>
                          <w:bookmarkStart w:id="19" w:name="_Toc385001093"/>
                          <w:bookmarkStart w:id="20" w:name="_Toc385162134"/>
                          <w:bookmarkStart w:id="21" w:name="_Toc385162423"/>
                          <w:bookmarkStart w:id="22" w:name="_Toc399089264"/>
                          <w:bookmarkStart w:id="23" w:name="_Toc400491046"/>
                          <w:r>
                            <w:rPr>
                              <w:rStyle w:val="Heading1Char"/>
                            </w:rPr>
                            <w:t>KHOA: CÔNG NGHỆ THÔNG TIN</w:t>
                          </w:r>
                          <w:bookmarkEnd w:id="18"/>
                          <w:bookmarkEnd w:id="19"/>
                          <w:bookmarkEnd w:id="20"/>
                          <w:bookmarkEnd w:id="21"/>
                          <w:bookmarkEnd w:id="22"/>
                          <w:bookmarkEnd w:id="23"/>
                        </w:p>
                        <w:p w:rsidR="00FA75BD" w:rsidRDefault="00FA75BD" w:rsidP="000F0AF9">
                          <w:pPr>
                            <w:pStyle w:val="2Spine"/>
                            <w:jc w:val="left"/>
                            <w:rPr>
                              <w:rStyle w:val="Heading1Char"/>
                            </w:rPr>
                          </w:pPr>
                          <w:bookmarkStart w:id="24" w:name="_Toc383597654"/>
                          <w:bookmarkStart w:id="25" w:name="_Toc385001094"/>
                          <w:bookmarkStart w:id="26" w:name="_Toc385162135"/>
                          <w:bookmarkStart w:id="27" w:name="_Toc385162424"/>
                          <w:bookmarkStart w:id="28" w:name="_Toc399089265"/>
                          <w:bookmarkStart w:id="29" w:name="_Toc400491047"/>
                          <w:r>
                            <w:rPr>
                              <w:rStyle w:val="Heading1Char"/>
                            </w:rPr>
                            <w:t>HỆ CHÍNH QUY</w:t>
                          </w:r>
                          <w:bookmarkEnd w:id="24"/>
                          <w:bookmarkEnd w:id="25"/>
                          <w:bookmarkEnd w:id="26"/>
                          <w:bookmarkEnd w:id="27"/>
                          <w:bookmarkEnd w:id="28"/>
                          <w:bookmarkEnd w:id="29"/>
                        </w:p>
                        <w:p w:rsidR="00FA75BD" w:rsidRDefault="00FA75BD" w:rsidP="000F0AF9">
                          <w:pPr>
                            <w:pStyle w:val="2Spine"/>
                            <w:jc w:val="left"/>
                          </w:pPr>
                          <w:bookmarkStart w:id="30" w:name="_Toc383597655"/>
                          <w:bookmarkStart w:id="31" w:name="_Toc385001095"/>
                          <w:bookmarkStart w:id="32" w:name="_Toc385162136"/>
                          <w:bookmarkStart w:id="33" w:name="_Toc385162425"/>
                          <w:bookmarkStart w:id="34" w:name="_Toc399089266"/>
                          <w:bookmarkStart w:id="35" w:name="_Toc400491048"/>
                          <w:r>
                            <w:rPr>
                              <w:rStyle w:val="Heading1Char"/>
                            </w:rPr>
                            <w:t xml:space="preserve">MÔN: </w:t>
                          </w:r>
                          <w:bookmarkEnd w:id="30"/>
                          <w:bookmarkEnd w:id="31"/>
                          <w:bookmarkEnd w:id="32"/>
                          <w:bookmarkEnd w:id="33"/>
                          <w:bookmarkEnd w:id="34"/>
                          <w:bookmarkEnd w:id="35"/>
                          <w:r>
                            <w:rPr>
                              <w:rStyle w:val="Heading1Char"/>
                            </w:rPr>
                            <w:t>QUẢN LÝ QUY TRÌNH PHẦN MỀM</w:t>
                          </w:r>
                        </w:p>
                        <w:p w:rsidR="00FA75BD" w:rsidRPr="000F0AF9" w:rsidRDefault="00494CB3" w:rsidP="000F0AF9">
                          <w:pPr>
                            <w:rPr>
                              <w:lang w:bidi="ar-SA"/>
                            </w:rPr>
                          </w:pPr>
                        </w:p>
                      </w:sdtContent>
                    </w:sdt>
                    <w:p w:rsidR="00FA75BD" w:rsidRPr="00FA75BD" w:rsidRDefault="00494CB3" w:rsidP="00FA75BD">
                      <w:pPr>
                        <w:pStyle w:val="TitleCover"/>
                        <w:jc w:val="both"/>
                        <w:rPr>
                          <w:rFonts w:ascii="Times New Roman" w:hAnsi="Times New Roman"/>
                          <w:b w:val="0"/>
                        </w:rPr>
                      </w:pPr>
                      <w:sdt>
                        <w:sdtPr>
                          <w:tag w:val="Room Number"/>
                          <w:id w:val="42592451"/>
                        </w:sdtPr>
                        <w:sdtEndPr>
                          <w:rPr>
                            <w:rFonts w:ascii="Times New Roman" w:hAnsi="Times New Roman"/>
                            <w:b w:val="0"/>
                          </w:rPr>
                        </w:sdtEndPr>
                        <w:sdtContent>
                          <w:r w:rsidR="00FA75BD">
                            <w:rPr>
                              <w:rFonts w:ascii="Times New Roman" w:hAnsi="Times New Roman"/>
                              <w:b w:val="0"/>
                            </w:rPr>
                            <w:t>ĐỀ tài:</w:t>
                          </w:r>
                        </w:sdtContent>
                      </w:sdt>
                    </w:p>
                    <w:sdt>
                      <w:sdtPr>
                        <w:rPr>
                          <w:color w:val="FFFFFF" w:themeColor="background1"/>
                        </w:rPr>
                        <w:tag w:val="Report Notebook"/>
                        <w:id w:val="42592449"/>
                      </w:sdtPr>
                      <w:sdtEndPr>
                        <w:rPr>
                          <w:b w:val="0"/>
                          <w:sz w:val="40"/>
                          <w:szCs w:val="40"/>
                        </w:rPr>
                      </w:sdtEndPr>
                      <w:sdtContent>
                        <w:p w:rsidR="00FA75BD" w:rsidRDefault="00FA75BD" w:rsidP="000F0AF9">
                          <w:pPr>
                            <w:pStyle w:val="3Spine"/>
                            <w:rPr>
                              <w:rStyle w:val="Heading2Char"/>
                              <w:rFonts w:eastAsiaTheme="minorHAnsi"/>
                              <w:sz w:val="80"/>
                              <w:szCs w:val="80"/>
                            </w:rPr>
                          </w:pPr>
                          <w:r>
                            <w:rPr>
                              <w:rStyle w:val="Heading2Char"/>
                              <w:rFonts w:eastAsiaTheme="minorHAnsi"/>
                              <w:sz w:val="80"/>
                              <w:szCs w:val="80"/>
                            </w:rPr>
                            <w:t>Game Battle City</w:t>
                          </w:r>
                        </w:p>
                        <w:p w:rsidR="008E3E2F" w:rsidRDefault="008E3E2F" w:rsidP="000F0AF9">
                          <w:pPr>
                            <w:pStyle w:val="3Spine"/>
                            <w:rPr>
                              <w:rStyle w:val="Heading2Char"/>
                              <w:rFonts w:eastAsiaTheme="minorHAnsi"/>
                              <w:sz w:val="80"/>
                              <w:szCs w:val="80"/>
                            </w:rPr>
                          </w:pPr>
                        </w:p>
                        <w:p w:rsidR="00FA75BD" w:rsidRPr="00FA75BD" w:rsidRDefault="00FA75BD" w:rsidP="000F0AF9">
                          <w:pPr>
                            <w:pStyle w:val="3Spine"/>
                            <w:rPr>
                              <w:b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>--</w:t>
                          </w:r>
                          <w:proofErr w:type="spellStart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>Tài</w:t>
                          </w:r>
                          <w:proofErr w:type="spellEnd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>liệu</w:t>
                          </w:r>
                          <w:proofErr w:type="spellEnd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>thiết</w:t>
                          </w:r>
                          <w:proofErr w:type="spellEnd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>kế</w:t>
                          </w:r>
                          <w:proofErr w:type="spellEnd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>phần</w:t>
                          </w:r>
                          <w:proofErr w:type="spellEnd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FA75BD"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>mềm</w:t>
                          </w:r>
                          <w:proofErr w:type="spellEnd"/>
                          <w:r>
                            <w:rPr>
                              <w:rStyle w:val="Heading2Char"/>
                              <w:rFonts w:eastAsiaTheme="minorHAnsi"/>
                              <w:b w:val="0"/>
                              <w:sz w:val="40"/>
                              <w:szCs w:val="40"/>
                            </w:rPr>
                            <w:t>--</w:t>
                          </w:r>
                        </w:p>
                      </w:sdtContent>
                    </w:sdt>
                    <w:p w:rsidR="00FA75BD" w:rsidRDefault="00FA75BD" w:rsidP="00CE5606">
                      <w:pPr>
                        <w:pStyle w:val="TitleCover"/>
                      </w:pPr>
                    </w:p>
                    <w:sdt>
                      <w:sdtPr>
                        <w:rPr>
                          <w:rFonts w:asciiTheme="minorHAnsi" w:eastAsiaTheme="minorHAnsi" w:hAnsiTheme="minorHAnsi" w:cstheme="minorBidi"/>
                          <w:i w:val="0"/>
                          <w:iCs w:val="0"/>
                          <w:color w:val="auto"/>
                          <w:spacing w:val="0"/>
                          <w:sz w:val="22"/>
                          <w:szCs w:val="22"/>
                        </w:rPr>
                        <w:tag w:val="Student Name"/>
                        <w:id w:val="42592450"/>
                      </w:sdtPr>
                      <w:sdtEndPr/>
                      <w:sdtContent>
                        <w:p w:rsidR="00FA75BD" w:rsidRPr="008E3E2F" w:rsidRDefault="008E3E2F" w:rsidP="008E3E2F">
                          <w:pPr>
                            <w:pStyle w:val="Subtitle"/>
                            <w:jc w:val="center"/>
                            <w:rPr>
                              <w:rFonts w:cs="Times New Roman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8E3E2F">
                            <w:rPr>
                              <w:color w:val="365F91" w:themeColor="accent1" w:themeShade="BF"/>
                              <w:sz w:val="48"/>
                              <w:szCs w:val="48"/>
                            </w:rPr>
                            <w:t>Nhóm</w:t>
                          </w:r>
                          <w:proofErr w:type="spellEnd"/>
                          <w:r w:rsidRPr="008E3E2F">
                            <w:rPr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7</w:t>
                          </w:r>
                        </w:p>
                        <w:p w:rsidR="00FA75BD" w:rsidRPr="003565CB" w:rsidRDefault="00494CB3" w:rsidP="003565CB"/>
                      </w:sdtContent>
                    </w:sdt>
                    <w:p w:rsidR="00FA75BD" w:rsidRDefault="00FA75BD" w:rsidP="00CE5606">
                      <w:pPr>
                        <w:pStyle w:val="TitleCover"/>
                      </w:pPr>
                    </w:p>
                    <w:p w:rsidR="00FA75BD" w:rsidRPr="00C764F2" w:rsidRDefault="00FA75BD" w:rsidP="00CE5606">
                      <w:pPr>
                        <w:pStyle w:val="SubtitleCover"/>
                      </w:pPr>
                    </w:p>
                  </w:txbxContent>
                </v:textbox>
              </v:shape>
            </w:pict>
          </mc:Fallback>
        </mc:AlternateContent>
      </w:r>
      <w:r w:rsidR="00A20DD3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1983105</wp:posOffset>
                </wp:positionV>
                <wp:extent cx="8256270" cy="6780530"/>
                <wp:effectExtent l="4445" t="1905" r="6985" b="1218565"/>
                <wp:wrapNone/>
                <wp:docPr id="56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6270" cy="6780530"/>
                          <a:chOff x="-398" y="3843"/>
                          <a:chExt cx="13002" cy="10678"/>
                        </a:xfrm>
                      </wpg:grpSpPr>
                      <wpg:grpSp>
                        <wpg:cNvPr id="57" name="Group 760"/>
                        <wpg:cNvGrpSpPr>
                          <a:grpSpLocks/>
                        </wpg:cNvGrpSpPr>
                        <wpg:grpSpPr bwMode="auto">
                          <a:xfrm>
                            <a:off x="-398" y="8243"/>
                            <a:ext cx="13002" cy="6278"/>
                            <a:chOff x="-398" y="8243"/>
                            <a:chExt cx="13002" cy="6278"/>
                          </a:xfrm>
                        </wpg:grpSpPr>
                        <wps:wsp>
                          <wps:cNvPr id="58" name="AutoShap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8" y="8243"/>
                              <a:ext cx="13002" cy="5760"/>
                            </a:xfrm>
                            <a:prstGeom prst="wave">
                              <a:avLst>
                                <a:gd name="adj1" fmla="val 13005"/>
                                <a:gd name="adj2" fmla="val 778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accent3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758"/>
                          <wpg:cNvGrpSpPr>
                            <a:grpSpLocks/>
                          </wpg:cNvGrpSpPr>
                          <wpg:grpSpPr bwMode="auto">
                            <a:xfrm>
                              <a:off x="-8" y="8675"/>
                              <a:ext cx="12254" cy="5846"/>
                              <a:chOff x="-8" y="8675"/>
                              <a:chExt cx="12254" cy="5846"/>
                            </a:xfrm>
                          </wpg:grpSpPr>
                          <wps:wsp>
                            <wps:cNvPr id="60" name="AutoShape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8" y="8675"/>
                                <a:ext cx="12240" cy="576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3">
                                        <a:lumMod val="7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AutoShape 7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8761"/>
                                <a:ext cx="12240" cy="576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3">
                                        <a:lumMod val="7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2" name="Group 524"/>
                        <wpg:cNvGrpSpPr>
                          <a:grpSpLocks/>
                        </wpg:cNvGrpSpPr>
                        <wpg:grpSpPr bwMode="auto">
                          <a:xfrm>
                            <a:off x="1133" y="3843"/>
                            <a:ext cx="2489" cy="7443"/>
                            <a:chOff x="1133" y="3843"/>
                            <a:chExt cx="2489" cy="7443"/>
                          </a:xfrm>
                        </wpg:grpSpPr>
                        <wpg:grpSp>
                          <wpg:cNvPr id="63" name="Group 232"/>
                          <wpg:cNvGrpSpPr>
                            <a:grpSpLocks/>
                          </wpg:cNvGrpSpPr>
                          <wpg:grpSpPr bwMode="auto">
                            <a:xfrm>
                              <a:off x="1184" y="3843"/>
                              <a:ext cx="2438" cy="7158"/>
                              <a:chOff x="1084" y="3502"/>
                              <a:chExt cx="2434" cy="7358"/>
                            </a:xfrm>
                          </wpg:grpSpPr>
                          <wps:wsp>
                            <wps:cNvPr id="64" name="Freeform 233"/>
                            <wps:cNvSpPr>
                              <a:spLocks/>
                            </wps:cNvSpPr>
                            <wps:spPr bwMode="auto">
                              <a:xfrm>
                                <a:off x="1084" y="4765"/>
                                <a:ext cx="2434" cy="6095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  <a:lumOff val="0"/>
                                  <a:alpha val="89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234"/>
                            <wps:cNvSpPr>
                              <a:spLocks/>
                            </wps:cNvSpPr>
                            <wps:spPr bwMode="auto">
                              <a:xfrm>
                                <a:off x="1252" y="3502"/>
                                <a:ext cx="1579" cy="3954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  <a:lumOff val="0"/>
                                  <a:alpha val="89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6" name="Group 219"/>
                          <wpg:cNvGrpSpPr>
                            <a:grpSpLocks/>
                          </wpg:cNvGrpSpPr>
                          <wpg:grpSpPr bwMode="auto">
                            <a:xfrm>
                              <a:off x="1133" y="4128"/>
                              <a:ext cx="2438" cy="7158"/>
                              <a:chOff x="1084" y="3502"/>
                              <a:chExt cx="2434" cy="7358"/>
                            </a:xfrm>
                          </wpg:grpSpPr>
                          <wps:wsp>
                            <wps:cNvPr id="67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1084" y="4765"/>
                                <a:ext cx="2434" cy="6095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1252" y="3502"/>
                                <a:ext cx="1579" cy="3954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FD8C295" id="Group 761" o:spid="_x0000_s1026" style="position:absolute;margin-left:-55.9pt;margin-top:156.15pt;width:650.1pt;height:533.9pt;z-index:251720704" coordorigin="-398,3843" coordsize="13002,1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">
                <v:group id="Group 760" o:spid="_x0000_s1027" style="position:absolute;left:-398;top:8243;width:13002;height:6278" coordorigin="-398,8243" coordsize="13002,6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type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AutoShape 224" o:spid="_x0000_s1028" type="#_x0000_t64" style="position:absolute;left:-398;top:8243;width:13002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3hcEA&#10;AADbAAAADwAAAGRycy9kb3ducmV2LnhtbERPy4rCMBTdC/5DuMJsRFMHlVIbZRgZmJUwKqK7S3P7&#10;wOamNKlWv94sBlwezjvd9KYWN2pdZVnBbBqBIM6srrhQcDz8TGIQziNrrC2Tggc52KyHgxQTbe/8&#10;R7e9L0QIYZeggtL7JpHSZSUZdFPbEAcut61BH2BbSN3iPYSbWn5G0VIarDg0lNjQd0nZdd8ZBd35&#10;kceHk/az7fY5lpeui4v5TqmPUf+1AuGp92/xv/tXK1iEseFL+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sd4XBAAAA2wAAAA8AAAAAAAAAAAAAAAAAmAIAAGRycy9kb3du&#10;cmV2LnhtbFBLBQYAAAAABAAEAPUAAACGAwAAAAA=&#10;" adj=",12482" fillcolor="#f2f2f2 [3052]" stroked="f" strokecolor="#76923c [2406]"/>
                  <v:group id="Group 758" o:spid="_x0000_s1029" style="position:absolute;left:-8;top:8675;width:12254;height:5846" coordorigin="-8,8675" coordsize="12254,5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shape id="AutoShape 222" o:spid="_x0000_s1030" type="#_x0000_t64" style="position:absolute;left:-8;top:8675;width:12240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X9b8A&#10;AADbAAAADwAAAGRycy9kb3ducmV2LnhtbERPz2vCMBS+D/wfwhN2W1OHdFIbRQRhR3U7eHw0z6ba&#10;vNQk1c6/fjkMdvz4flfr0XbiTj60jhXMshwEce10y42C76/d2wJEiMgaO8ek4IcCrFeTlwpL7R58&#10;oPsxNiKFcChRgYmxL6UMtSGLIXM9ceLOzluMCfpGao+PFG47+Z7nhbTYcmow2NPWUH09DlbByXzY&#10;+UUON9rd3P7ZDmGMRVDqdTpuliAijfFf/Of+1AqKtD59ST9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lZf1vwAAANsAAAAPAAAAAAAAAAAAAAAAAJgCAABkcnMvZG93bnJl&#10;di54bWxQSwUGAAAAAAQABAD1AAAAhAMAAAAA&#10;" fillcolor="#95b3d7 [1940]" stroked="f" strokecolor="#76923c [2406]"/>
                    <v:shape id="AutoShape 757" o:spid="_x0000_s1031" type="#_x0000_t64" style="position:absolute;left:6;top:8761;width:12240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sjcYA&#10;AADbAAAADwAAAGRycy9kb3ducmV2LnhtbESPQWsCMRSE74L/ITyhF9GsrUhZjWJLW1rBQ9dSr8/N&#10;c3dx87Jsosb++kYQPA4z8w0zWwRTixO1rrKsYDRMQBDnVldcKPjZvA+eQTiPrLG2TAou5GAx73Zm&#10;mGp75m86Zb4QEcIuRQWl900qpctLMuiGtiGO3t62Bn2UbSF1i+cIN7V8TJKJNFhxXCixodeS8kN2&#10;NAq+7Gr8e9zpl4+wfQv9y9/aPeVrpR56YTkF4Sn4e/jW/tQKJiO4fo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3sjcYAAADbAAAADwAAAAAAAAAAAAAAAACYAgAAZHJz&#10;L2Rvd25yZXYueG1sUEsFBgAAAAAEAAQA9QAAAIsDAAAAAA==&#10;" fillcolor="#365f91 [2404]" stroked="f" strokecolor="#76923c [2406]"/>
                  </v:group>
                </v:group>
                <v:group id="Group 524" o:spid="_x0000_s1032" style="position:absolute;left:1133;top:3843;width:2489;height:7443" coordorigin="1133,3843" coordsize="2489,7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232" o:spid="_x0000_s1033" style="position:absolute;left:1184;top:3843;width:2438;height:7158" coordorigin="1084,3502" coordsize="2434,7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Freeform 233" o:spid="_x0000_s1034" style="position:absolute;left:1084;top:4765;width:2434;height:6095;visibility:visible;mso-wrap-style:square;v-text-anchor:top" coordsize="4856,1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sEn8IA&#10;AADbAAAADwAAAGRycy9kb3ducmV2LnhtbESPzWrDMBCE74G8g9hAb7HcUkxwo4QSMBTf6vxdF2tj&#10;m1orI6mJnaevCoEch5n5hllvR9OLKznfWVbwmqQgiGurO24UHPbFcgXCB2SNvWVSMJGH7WY+W2Ou&#10;7Y2/6VqFRkQI+xwVtCEMuZS+bsmgT+xAHL2LdQZDlK6R2uEtwk0v39I0kwY7jgstDrRrqf6pfo2C&#10;+92sfH90p5TLSynPxW5fF5NSL4vx8wNEoDE8w4/2l1aQvcP/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wSfwgAAANsAAAAPAAAAAAAAAAAAAAAAAJgCAABkcnMvZG93&#10;bnJldi54bWxQSwUGAAAAAAQABAD1AAAAhwM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<v:fill opacity="58853f"/>
    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    </v:shape>
                    <v:shape id="Freeform 234" o:spid="_x0000_s1035" style="position:absolute;left:1252;top:3502;width:1579;height:3954;visibility:visible;mso-wrap-style:square;v-text-anchor:top" coordsize="4856,1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hBMIA&#10;AADbAAAADwAAAGRycy9kb3ducmV2LnhtbESPzWrDMBCE74G8g9hAb7HcQk1wo4QSMBTf6vxdF2tj&#10;m1orI6mJnaevCoEch5n5hllvR9OLKznfWVbwmqQgiGurO24UHPbFcgXCB2SNvWVSMJGH7WY+W2Ou&#10;7Y2/6VqFRkQI+xwVtCEMuZS+bsmgT+xAHL2LdQZDlK6R2uEtwk0v39I0kwY7jgstDrRrqf6pfo2C&#10;+92sfH90p5TLSynPxW5fF5NSL4vx8wNEoDE8w4/2l1aQvcP/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N6EEwgAAANsAAAAPAAAAAAAAAAAAAAAAAJgCAABkcnMvZG93&#10;bnJldi54bWxQSwUGAAAAAAQABAD1AAAAhwM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<v:fill opacity="58853f"/>
    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    </v:shape>
                  </v:group>
                  <v:group id="Group 219" o:spid="_x0000_s1036" style="position:absolute;left:1133;top:4128;width:2438;height:7158" coordorigin="1084,3502" coordsize="2434,7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Freeform 213" o:spid="_x0000_s1037" style="position:absolute;left:1084;top:4765;width:2434;height:6095;visibility:visible;mso-wrap-style:square;v-text-anchor:top" coordsize="4856,1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Qw8MA&#10;AADbAAAADwAAAGRycy9kb3ducmV2LnhtbESPQYvCMBSE74L/ITxhbzbVgy5dYymisBQPWv0Bb5tn&#10;W2xeShNt/febBWGPw8x8w2zS0bTiSb1rLCtYRDEI4tLqhisF18th/gnCeWSNrWVS8CIH6XY62WCi&#10;7cBneha+EgHCLkEFtfddIqUrazLoItsRB+9me4M+yL6SuschwE0rl3G8kgYbDgs1drSrqbwXD6PA&#10;DkWTV/m5O/1k7RLz0/74Ou6V+piN2RcIT6P/D7/b31rBag1/X8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Qw8MAAADbAAAADwAAAAAAAAAAAAAAAACYAgAAZHJzL2Rv&#10;d25yZXYueG1sUEsFBgAAAAAEAAQA9QAAAIgDAAAAAA=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    </v:shape>
                    <v:shape id="Freeform 214" o:spid="_x0000_s1038" style="position:absolute;left:1252;top:3502;width:1579;height:3954;visibility:visible;mso-wrap-style:square;v-text-anchor:top" coordsize="4856,1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Esb0A&#10;AADbAAAADwAAAGRycy9kb3ducmV2LnhtbERPSwrCMBDdC94hjOBOU12I1EYRUZDiQqsHGJuxLTaT&#10;0kRbb28WgsvH+yeb3tTiTa2rLCuYTSMQxLnVFRcKbtfDZAnCeWSNtWVS8CEHm/VwkGCsbccXeme+&#10;ECGEXYwKSu+bWEqXl2TQTW1DHLiHbQ36ANtC6ha7EG5qOY+ihTRYcWgosaFdSfkzexkFtsuqtEgv&#10;zfm+reeYnvenz2mv1HjUb1cgPPX+L/65j1rBIowNX8IPkO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niEsb0AAADbAAAADwAAAAAAAAAAAAAAAACYAgAAZHJzL2Rvd25yZXYu&#10;eG1sUEsFBgAAAAAEAAQA9QAAAIIDAAAAAA=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    </v:shape>
                  </v:group>
                </v:group>
              </v:group>
            </w:pict>
          </mc:Fallback>
        </mc:AlternateContent>
      </w:r>
      <w:r w:rsidR="00A20DD3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7357110</wp:posOffset>
                </wp:positionV>
                <wp:extent cx="1863725" cy="1847850"/>
                <wp:effectExtent l="1270" t="3810" r="1905" b="5715"/>
                <wp:wrapNone/>
                <wp:docPr id="37" name="Group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3725" cy="1847850"/>
                          <a:chOff x="8612" y="12306"/>
                          <a:chExt cx="2935" cy="2910"/>
                        </a:xfrm>
                      </wpg:grpSpPr>
                      <wpg:grpSp>
                        <wpg:cNvPr id="38" name="Group 239"/>
                        <wpg:cNvGrpSpPr>
                          <a:grpSpLocks/>
                        </wpg:cNvGrpSpPr>
                        <wpg:grpSpPr bwMode="auto">
                          <a:xfrm>
                            <a:off x="8637" y="12306"/>
                            <a:ext cx="2910" cy="2910"/>
                            <a:chOff x="9200" y="12760"/>
                            <a:chExt cx="2910" cy="2910"/>
                          </a:xfrm>
                        </wpg:grpSpPr>
                        <wps:wsp>
                          <wps:cNvPr id="39" name="Oval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00" y="13710"/>
                              <a:ext cx="1510" cy="151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60" y="12760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60" y="14040"/>
                              <a:ext cx="500" cy="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00" y="14730"/>
                              <a:ext cx="780" cy="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640" y="13270"/>
                              <a:ext cx="680" cy="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0" y="1297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Oval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00" y="1529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30" y="14990"/>
                              <a:ext cx="680" cy="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248"/>
                        <wpg:cNvGrpSpPr>
                          <a:grpSpLocks/>
                        </wpg:cNvGrpSpPr>
                        <wpg:grpSpPr bwMode="auto">
                          <a:xfrm>
                            <a:off x="8612" y="12318"/>
                            <a:ext cx="2847" cy="2831"/>
                            <a:chOff x="8858" y="12606"/>
                            <a:chExt cx="2847" cy="2831"/>
                          </a:xfrm>
                        </wpg:grpSpPr>
                        <wps:wsp>
                          <wps:cNvPr id="48" name="Oval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0" y="13561"/>
                              <a:ext cx="1247" cy="124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74" y="12606"/>
                              <a:ext cx="743" cy="74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Oval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0" y="13876"/>
                              <a:ext cx="412" cy="41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Oval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8" y="14635"/>
                              <a:ext cx="644" cy="644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8" y="13197"/>
                              <a:ext cx="561" cy="56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78" y="12801"/>
                              <a:ext cx="297" cy="2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834" y="15140"/>
                              <a:ext cx="297" cy="2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Oval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4" y="14808"/>
                              <a:ext cx="561" cy="56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147BBC3" id="Group 759" o:spid="_x0000_s1026" style="position:absolute;margin-left:394.6pt;margin-top:579.3pt;width:146.75pt;height:145.5pt;z-index:251721728" coordorigin="8612,12306" coordsize="2935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">
                <v:group id="Group 239" o:spid="_x0000_s1027" style="position:absolute;left:8637;top:12306;width:2910;height:2910" coordorigin="9200,12760" coordsize="2910,2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240" o:spid="_x0000_s1028" style="position:absolute;left:10200;top:13710;width:151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AvsMA&#10;AADbAAAADwAAAGRycy9kb3ducmV2LnhtbESPS4vCMBSF94L/IVzB3Zj6QMZqFJmh4G7wMbO+01yb&#10;0uamNFGrv34iDLg8nMfHWW06W4srtb50rGA8SkAQ506XXCg4HbO3dxA+IGusHZOCO3nYrPu9Faba&#10;3XhP10MoRBxhn6ICE0KTSulzQxb9yDXE0Tu71mKIsi2kbvEWx20tJ0kylxZLjgSDDX0YyqvDxUbu&#10;3WQ/s68wq7LJfIG/u+r783FSajjotksQgbrwCv+3d1rBdAH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OAvsMAAADbAAAADwAAAAAAAAAAAAAAAACYAgAAZHJzL2Rv&#10;d25yZXYueG1sUEsFBgAAAAAEAAQA9QAAAIgDAAAAAA==&#10;" fillcolor="#dbe5f1 [660]" stroked="f" strokecolor="#365f91 [2404]" strokeweight="1pt"/>
                  <v:oval id="Oval 241" o:spid="_x0000_s1029" style="position:absolute;left:11060;top:12760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aXsAA&#10;AADbAAAADwAAAGRycy9kb3ducmV2LnhtbERPS2vCQBC+F/oflin0VjeVIJq6SmkJeJP66HmanWZD&#10;srMhu9Xor+8cBI8f33u5Hn2nTjTEJrCB10kGirgKtuHawGFfvsxBxYRssQtMBi4UYb16fFhiYcOZ&#10;v+i0S7WSEI4FGnAp9YXWsXLkMU5CTyzcbxg8JoFDre2AZwn3nZ5m2Ux7bFgaHPb04ahqd39eei+u&#10;/M63KW/L6WyBP5v2+Hk9GPP8NL6/gUo0prv45t5YA7msly/yA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9aXsAAAADbAAAADwAAAAAAAAAAAAAAAACYAgAAZHJzL2Rvd25y&#10;ZXYueG1sUEsFBgAAAAAEAAQA9QAAAIUDAAAAAA==&#10;" fillcolor="#dbe5f1 [660]" stroked="f" strokecolor="#365f91 [2404]" strokeweight="1pt"/>
                  <v:oval id="Oval 242" o:spid="_x0000_s1030" style="position:absolute;left:9260;top:14040;width:50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/xcIA&#10;AADbAAAADwAAAGRycy9kb3ducmV2LnhtbESPX2vCMBTF3wd+h3AF32aqFNmqUUQp+CZzzudrc21K&#10;m5vSRK1+ejMY7PFw/vw4i1VvG3GjzleOFUzGCQjiwumKSwXH7/z9A4QPyBobx6TgQR5Wy8HbAjPt&#10;7vxFt0MoRRxhn6ECE0KbSekLQxb92LXE0bu4zmKIsiul7vAex20jp0kykxYrjgSDLW0MFfXhaiP3&#10;YfJTug9pnU9nn3je1T/b51Gp0bBfz0EE6sN/+K+90wrSCfx+i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//FwgAAANsAAAAPAAAAAAAAAAAAAAAAAJgCAABkcnMvZG93&#10;bnJldi54bWxQSwUGAAAAAAQABAD1AAAAhwMAAAAA&#10;" fillcolor="#dbe5f1 [660]" stroked="f" strokecolor="#365f91 [2404]" strokeweight="1pt"/>
                  <v:oval id="Oval 243" o:spid="_x0000_s1031" style="position:absolute;left:9200;top:14730;width:7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hssIA&#10;AADbAAAADwAAAGRycy9kb3ducmV2LnhtbESPX2vCMBTF3wd+h3AF32ZqKTI7owyl4JvMqc93zV1T&#10;2tyUJmr105vBYI+H8+fHWa4H24or9b52rGA2TUAQl07XXCk4fhWvbyB8QNbYOiYFd/KwXo1elphr&#10;d+NPuh5CJeII+xwVmBC6XEpfGrLop64jjt6P6y2GKPtK6h5vcdy2Mk2SubRYcyQY7GhjqGwOFxu5&#10;d1Ocs33ImiKdL/B715y2j6NSk/Hw8Q4i0BD+w3/tnVaQpfD7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WGywgAAANsAAAAPAAAAAAAAAAAAAAAAAJgCAABkcnMvZG93&#10;bnJldi54bWxQSwUGAAAAAAQABAD1AAAAhwMAAAAA&#10;" fillcolor="#dbe5f1 [660]" stroked="f" strokecolor="#365f91 [2404]" strokeweight="1pt"/>
                  <v:oval id="Oval 244" o:spid="_x0000_s1032" style="position:absolute;left:9640;top:13270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3EKcMA&#10;AADbAAAADwAAAGRycy9kb3ducmV2LnhtbESPS2vCQBSF9wX/w3AL7nRSDaKpo0hLwF3x0a6vmdtM&#10;SOZOyIwa/fUdQejycB4fZ7nubSMu1PnKsYK3cQKCuHC64lLB8ZCP5iB8QNbYOCYFN/KwXg1elphp&#10;d+UdXfahFHGEfYYKTAhtJqUvDFn0Y9cSR+/XdRZDlF0pdYfXOG4bOUmSmbRYcSQYbOnDUFHvzzZy&#10;byb/Sb9CWueT2QJP2/r7835Uavjab95BBOrDf/jZ3moF6RQ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3EKcMAAADbAAAADwAAAAAAAAAAAAAAAACYAgAAZHJzL2Rv&#10;d25yZXYueG1sUEsFBgAAAAAEAAQA9QAAAIgDAAAAAA==&#10;" fillcolor="#dbe5f1 [660]" stroked="f" strokecolor="#365f91 [2404]" strokeweight="1pt"/>
                  <v:oval id="Oval 245" o:spid="_x0000_s1033" style="position:absolute;left:10490;top:1297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RcXcIA&#10;AADbAAAADwAAAGRycy9kb3ducmV2LnhtbESPX2vCMBTF3wd+h3AF32aqFJnVKOIo+CZz6vO1uTal&#10;zU1pMq1+ejMY7PFw/vw4y3VvG3GjzleOFUzGCQjiwumKSwXH7/z9A4QPyBobx6TgQR7Wq8HbEjPt&#10;7vxFt0MoRRxhn6ECE0KbSekLQxb92LXE0bu6zmKIsiul7vAex20jp0kykxYrjgSDLW0NFfXhx0bu&#10;w+TndB/SOp/O5njZ1afP51Gp0bDfLEAE6sN/+K+90wrSFH6/x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ZFxdwgAAANsAAAAPAAAAAAAAAAAAAAAAAJgCAABkcnMvZG93&#10;bnJldi54bWxQSwUGAAAAAAQABAD1AAAAhwMAAAAA&#10;" fillcolor="#dbe5f1 [660]" stroked="f" strokecolor="#365f91 [2404]" strokeweight="1pt"/>
                  <v:oval id="Oval 246" o:spid="_x0000_s1034" style="position:absolute;left:10100;top:1529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5xsMA&#10;AADbAAAADwAAAGRycy9kb3ducmV2LnhtbESPS2vCQBSF90L/w3AL7nRSSUVTRyktAXfio11fM7eZ&#10;kMydkBk1+us7guDycB4fZ7HqbSPO1PnKsYK3cQKCuHC64lLBYZ+PZiB8QNbYOCYFV/KwWr4MFphp&#10;d+EtnXehFHGEfYYKTAhtJqUvDFn0Y9cSR+/PdRZDlF0pdYeXOG4bOUmSqbRYcSQYbOnLUFHvTjZy&#10;ryb/TTchrfPJdI7Hdf3zfTsoNXztPz9ABOrDM/xor7WC9B3u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j5xsMAAADbAAAADwAAAAAAAAAAAAAAAACYAgAAZHJzL2Rv&#10;d25yZXYueG1sUEsFBgAAAAAEAAQA9QAAAIgDAAAAAA==&#10;" fillcolor="#dbe5f1 [660]" stroked="f" strokecolor="#365f91 [2404]" strokeweight="1pt"/>
                  <v:oval id="Oval 247" o:spid="_x0000_s1035" style="position:absolute;left:11430;top:14990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nscIA&#10;AADbAAAADwAAAGRycy9kb3ducmV2LnhtbESPX2vCMBTF3wd+h3AF32aqlDI7owxHwTfRqc93zV1T&#10;2tyUJtPqpzfCYI+H8+fHWa4H24oL9b52rGA2TUAQl07XXCk4fhWvbyB8QNbYOiYFN/KwXo1elphr&#10;d+U9XQ6hEnGEfY4KTAhdLqUvDVn0U9cRR+/H9RZDlH0ldY/XOG5bOU+STFqsORIMdrQxVDaHXxu5&#10;N1Oc011Im2KeLfB725w+70elJuPh4x1EoCH8h//aW60gzeD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+mexwgAAANsAAAAPAAAAAAAAAAAAAAAAAJgCAABkcnMvZG93&#10;bnJldi54bWxQSwUGAAAAAAQABAD1AAAAhwMAAAAA&#10;" fillcolor="#dbe5f1 [660]" stroked="f" strokecolor="#365f91 [2404]" strokeweight="1pt"/>
                </v:group>
                <v:group id="Group 248" o:spid="_x0000_s1036" style="position:absolute;left:8612;top:12318;width:2847;height:2831" coordorigin="8858,12606" coordsize="2847,2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oval id="Oval 199" o:spid="_x0000_s1037" style="position:absolute;left:10000;top:13561;width:1247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z2cMA&#10;AADbAAAADwAAAGRycy9kb3ducmV2LnhtbERPXWvCMBR9H/gfwhV8GWuqjCGdqehgOnBj2A3x8dJc&#10;m2pzU5qo9d+bh8EeD+d7Nu9tIy7U+dqxgnGSgiAuna65UvD78/40BeEDssbGMSm4kYd5PniYYabd&#10;lbd0KUIlYgj7DBWYENpMSl8asugT1xJH7uA6iyHCrpK6w2sMt42cpOmLtFhzbDDY0puh8lScrYLv&#10;yedmXO5vX9Vu1Z6P9Gj2q/VSqdGwX7yCCNSHf/Gf+0MreI5j45f4A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mz2cMAAADbAAAADwAAAAAAAAAAAAAAAACYAgAAZHJzL2Rv&#10;d25yZXYueG1sUEsFBgAAAAAEAAQA9QAAAIgDAAAAAA==&#10;" fillcolor="white [3212]" stroked="f" strokecolor="#365f91 [2404]" strokeweight="1pt"/>
                  <v:oval id="Oval 200" o:spid="_x0000_s1038" style="position:absolute;left:10774;top:12606;width:743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WQsYA&#10;AADbAAAADwAAAGRycy9kb3ducmV2LnhtbESPQWsCMRSE7wX/Q3hCL6JZpRS7GsUWagUV6VqKx8fm&#10;uVm7eVk2Udd/3xSEHoeZ+YaZzltbiQs1vnSsYDhIQBDnTpdcKPjav/fHIHxA1lg5JgU38jCfdR6m&#10;mGp35U+6ZKEQEcI+RQUmhDqV0ueGLPqBq4mjd3SNxRBlU0jd4DXCbSVHSfIsLZYcFwzW9GYo/8nO&#10;VsFutFkP88NtW3wv6/OJeuaw/HhV6rHbLiYgArXhP3xvr7SCpxf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UWQsYAAADbAAAADwAAAAAAAAAAAAAAAACYAgAAZHJz&#10;L2Rvd25yZXYueG1sUEsFBgAAAAAEAAQA9QAAAIsDAAAAAA==&#10;" fillcolor="white [3212]" stroked="f" strokecolor="#365f91 [2404]" strokeweight="1pt"/>
                  <v:oval id="Oval 202" o:spid="_x0000_s1039" style="position:absolute;left:8950;top:13876;width:412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pAsMA&#10;AADbAAAADwAAAGRycy9kb3ducmV2LnhtbERPXWvCMBR9H/gfwhV8GWuqsCGdqehgOnBj2A3x8dJc&#10;m2pzU5qo9d+bh8EeD+d7Nu9tIy7U+dqxgnGSgiAuna65UvD78/40BeEDssbGMSm4kYd5PniYYabd&#10;lbd0KUIlYgj7DBWYENpMSl8asugT1xJH7uA6iyHCrpK6w2sMt42cpOmLtFhzbDDY0puh8lScrYLv&#10;yedmXO5vX9Vu1Z6P9Gj2q/VSqdGwX7yCCNSHf/Gf+0MreI7r45f4A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pAsMAAADbAAAADwAAAAAAAAAAAAAAAACYAgAAZHJzL2Rv&#10;d25yZXYueG1sUEsFBgAAAAAEAAQA9QAAAIgDAAAAAA==&#10;" fillcolor="white [3212]" stroked="f" strokecolor="#365f91 [2404]" strokeweight="1pt"/>
                  <v:oval id="Oval 203" o:spid="_x0000_s1040" style="position:absolute;left:8858;top:14635;width:644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MmcYA&#10;AADbAAAADwAAAGRycy9kb3ducmV2LnhtbESPQWvCQBSE70L/w/IKvRTdRKhI6ioq1BZaEdNSPD6y&#10;z2w0+zZkV43/visUPA4z8w0zmXW2FmdqfeVYQTpIQBAXTldcKvj5fuuPQfiArLF2TAqu5GE2fehN&#10;MNPuwls656EUEcI+QwUmhCaT0heGLPqBa4ijt3etxRBlW0rd4iXCbS2HSTKSFiuOCwYbWhoqjvnJ&#10;KtgMvz7TYnddl7+r5nSgZ7NbvS+Uenrs5q8gAnXhHv5vf2gFLyncvs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qMmcYAAADbAAAADwAAAAAAAAAAAAAAAACYAgAAZHJz&#10;L2Rvd25yZXYueG1sUEsFBgAAAAAEAAQA9QAAAIsDAAAAAA==&#10;" fillcolor="white [3212]" stroked="f" strokecolor="#365f91 [2404]" strokeweight="1pt"/>
                  <v:oval id="Oval 205" o:spid="_x0000_s1041" style="position:absolute;left:9368;top:13197;width:561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gS7sYA&#10;AADbAAAADwAAAGRycy9kb3ducmV2LnhtbESPQWvCQBSE70L/w/IKvRTdGKhI6ioq1BZaEdNSPD6y&#10;z2w0+zZkV43/visUPA4z8w0zmXW2FmdqfeVYwXCQgCAunK64VPDz/dYfg/ABWWPtmBRcycNs+tCb&#10;YKbdhbd0zkMpIoR9hgpMCE0mpS8MWfQD1xBHb+9aiyHKtpS6xUuE21qmSTKSFiuOCwYbWhoqjvnJ&#10;KtikX5/DYnddl7+r5nSgZ7NbvS+Uenrs5q8gAnXhHv5vf2gFLyncvs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gS7sYAAADbAAAADwAAAAAAAAAAAAAAAACYAgAAZHJz&#10;L2Rvd25yZXYueG1sUEsFBgAAAAAEAAQA9QAAAIsDAAAAAA==&#10;" fillcolor="white [3212]" stroked="f" strokecolor="#365f91 [2404]" strokeweight="1pt"/>
                  <v:oval id="Oval 207" o:spid="_x0000_s1042" style="position:absolute;left:10178;top:12801;width:297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S3dcYA&#10;AADbAAAADwAAAGRycy9kb3ducmV2LnhtbESPQWsCMRSE7wX/Q3hCL6JZLZWyGsUWagUV6VqKx8fm&#10;uVm7eVk2Udd/3xSEHoeZ+YaZzltbiQs1vnSsYDhIQBDnTpdcKPjav/dfQPiArLFyTApu5GE+6zxM&#10;MdXuyp90yUIhIoR9igpMCHUqpc8NWfQDVxNH7+gaiyHKppC6wWuE20qOkmQsLZYcFwzW9GYo/8nO&#10;VsFutFkP88NtW3wv6/OJeuaw/HhV6rHbLiYgArXhP3xvr7SC5yf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S3dcYAAADbAAAADwAAAAAAAAAAAAAAAACYAgAAZHJz&#10;L2Rvd25yZXYueG1sUEsFBgAAAAAEAAQA9QAAAIsDAAAAAA==&#10;" fillcolor="white [3212]" stroked="f" strokecolor="#365f91 [2404]" strokeweight="1pt"/>
                  <v:oval id="Oval 208" o:spid="_x0000_s1043" style="position:absolute;left:9834;top:15140;width:297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0vAcYA&#10;AADbAAAADwAAAGRycy9kb3ducmV2LnhtbESPQWsCMRSE7wX/Q3hCL6JZpZWyGsUWagUV6VqKx8fm&#10;uVm7eVk2Udd/3xSEHoeZ+YaZzltbiQs1vnSsYDhIQBDnTpdcKPjav/dfQPiArLFyTApu5GE+6zxM&#10;MdXuyp90yUIhIoR9igpMCHUqpc8NWfQDVxNH7+gaiyHKppC6wWuE20qOkmQsLZYcFwzW9GYo/8nO&#10;VsFutFkP88NtW3wv6/OJeuaw/HhV6rHbLiYgArXhP3xvr7SC5yf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0vAcYAAADbAAAADwAAAAAAAAAAAAAAAACYAgAAZHJz&#10;L2Rvd25yZXYueG1sUEsFBgAAAAAEAAQA9QAAAIsDAAAAAA==&#10;" fillcolor="white [3212]" stroked="f" strokecolor="#365f91 [2404]" strokeweight="1pt"/>
                  <v:oval id="Oval 211" o:spid="_x0000_s1044" style="position:absolute;left:11144;top:14808;width:561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GKmsYA&#10;AADbAAAADwAAAGRycy9kb3ducmV2LnhtbESPQWvCQBSE74X+h+UJvYjZKCgluooWagutSFVKjo/s&#10;azY1+zZkV43/visIPQ4z8w0zW3S2FmdqfeVYwTBJQRAXTldcKjjsXwfPIHxA1lg7JgVX8rCYPz7M&#10;MNPuwl903oVSRAj7DBWYEJpMSl8YsugT1xBH78e1FkOUbSl1i5cIt7UcpelEWqw4Lhhs6MVQcdyd&#10;rILt6PNjWOTXTfm9bk6/1Df5+m2l1FOvW05BBOrCf/jeftcKxmO4fY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GKmsYAAADbAAAADwAAAAAAAAAAAAAAAACYAgAAZHJz&#10;L2Rvd25yZXYueG1sUEsFBgAAAAAEAAQA9QAAAIsDAAAAAA==&#10;" fillcolor="white [3212]" stroked="f" strokecolor="#365f91 [2404]" strokeweight="1pt"/>
                </v:group>
              </v:group>
            </w:pict>
          </mc:Fallback>
        </mc:AlternateContent>
      </w:r>
    </w:p>
    <w:p w:rsidR="00654620" w:rsidRDefault="00654620" w:rsidP="00654620"/>
    <w:p w:rsidR="00654620" w:rsidRDefault="00654620" w:rsidP="00654620"/>
    <w:p w:rsidR="00353EAE" w:rsidRPr="00654620" w:rsidRDefault="00353EAE" w:rsidP="00654620">
      <w:pPr>
        <w:sectPr w:rsidR="00353EAE" w:rsidRPr="00654620" w:rsidSect="00D87D0C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i-IN"/>
        </w:rPr>
        <w:id w:val="385166265"/>
        <w:docPartObj>
          <w:docPartGallery w:val="Table of Contents"/>
          <w:docPartUnique/>
        </w:docPartObj>
      </w:sdtPr>
      <w:sdtEndPr/>
      <w:sdtContent>
        <w:p w:rsidR="0031327B" w:rsidRDefault="009C3F70" w:rsidP="00AE2D5F">
          <w:pPr>
            <w:pStyle w:val="TOCHeading"/>
            <w:ind w:right="1276" w:firstLine="720"/>
            <w:jc w:val="center"/>
          </w:pPr>
          <w:r>
            <w:t>MỤC LỤC:</w:t>
          </w:r>
        </w:p>
        <w:p w:rsidR="00331F4D" w:rsidRDefault="00BA62DE" w:rsidP="00B55B41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r>
            <w:fldChar w:fldCharType="begin"/>
          </w:r>
          <w:r w:rsidR="0031327B">
            <w:instrText xml:space="preserve"> TOC \o "1-3" \h \z \u </w:instrText>
          </w:r>
          <w:r>
            <w:fldChar w:fldCharType="separate"/>
          </w:r>
        </w:p>
        <w:p w:rsidR="00331F4D" w:rsidRDefault="00494CB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0" w:history="1">
            <w:r w:rsidR="00331F4D" w:rsidRPr="00861DCD">
              <w:rPr>
                <w:rStyle w:val="Hyperlink"/>
                <w:noProof/>
              </w:rPr>
              <w:t>I.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noProof/>
              </w:rPr>
              <w:t>Thiết kế kiến trúc phần mềm: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_Toc400491050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4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1" w:history="1"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Kiến trúc hệ thống: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_Toc400491051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4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2" w:history="1"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Đặc tả thành phần hệ thống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_Toc400491052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4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3" w:history="1">
            <w:r w:rsidR="00331F4D" w:rsidRPr="00861DCD">
              <w:rPr>
                <w:rStyle w:val="Hyperlink"/>
                <w:noProof/>
              </w:rPr>
              <w:t>II.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noProof/>
              </w:rPr>
              <w:t>Thiết kế đối tượng: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_Toc400491053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5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4" w:history="1"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Sơ đồ lớp: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_Toc400491054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5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5" w:history="1"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Các đối tượng, quan hệ: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_Toc400491055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6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6" w:history="1"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Đặc tả lớp đối tượng: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_Toc400491056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6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7" w:history="1">
            <w:r w:rsidR="00331F4D" w:rsidRPr="00861DCD">
              <w:rPr>
                <w:rStyle w:val="Hyperlink"/>
                <w:noProof/>
              </w:rPr>
              <w:t>III.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noProof/>
              </w:rPr>
              <w:t>Thiết kế dữ liệu: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_Toc400491057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7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8" w:history="1"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Thông tin ngôn ngữ: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_Toc400491058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7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59" w:history="1"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Cấu trúc dữ liệu: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_Toc400491059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8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60" w:history="1"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Đặc tả dữ liệu: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_Toc400491060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8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61" w:history="1">
            <w:r w:rsidR="00331F4D" w:rsidRPr="00861DCD">
              <w:rPr>
                <w:rStyle w:val="Hyperlink"/>
                <w:noProof/>
              </w:rPr>
              <w:t>IV.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noProof/>
              </w:rPr>
              <w:t>Thiết kế giao diện: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_Toc400491061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9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00491062" w:history="1"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331F4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331F4D" w:rsidRPr="00861DCD">
              <w:rPr>
                <w:rStyle w:val="Hyperlink"/>
                <w:rFonts w:ascii="Times New Roman" w:hAnsi="Times New Roman" w:cs="Times New Roman"/>
                <w:noProof/>
              </w:rPr>
              <w:t>Tổng quan:</w:t>
            </w:r>
            <w:r w:rsidR="00331F4D">
              <w:rPr>
                <w:noProof/>
                <w:webHidden/>
              </w:rPr>
              <w:tab/>
            </w:r>
            <w:r w:rsidR="00331F4D">
              <w:rPr>
                <w:noProof/>
                <w:webHidden/>
              </w:rPr>
              <w:fldChar w:fldCharType="begin"/>
            </w:r>
            <w:r w:rsidR="00331F4D">
              <w:rPr>
                <w:noProof/>
                <w:webHidden/>
              </w:rPr>
              <w:instrText xml:space="preserve"> PAGEREF _Toc400491062 \h </w:instrText>
            </w:r>
            <w:r w:rsidR="00331F4D">
              <w:rPr>
                <w:noProof/>
                <w:webHidden/>
              </w:rPr>
            </w:r>
            <w:r w:rsidR="00331F4D">
              <w:rPr>
                <w:noProof/>
                <w:webHidden/>
              </w:rPr>
              <w:fldChar w:fldCharType="separate"/>
            </w:r>
            <w:r w:rsidR="009B5B8D">
              <w:rPr>
                <w:noProof/>
                <w:webHidden/>
              </w:rPr>
              <w:t>9</w:t>
            </w:r>
            <w:r w:rsidR="00331F4D">
              <w:rPr>
                <w:noProof/>
                <w:webHidden/>
              </w:rPr>
              <w:fldChar w:fldCharType="end"/>
            </w:r>
          </w:hyperlink>
        </w:p>
        <w:p w:rsidR="00331F4D" w:rsidRDefault="00494CB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"_Toc400491063" </w:instrText>
          </w:r>
          <w:r w:rsidR="009B5B8D">
            <w:rPr>
              <w:noProof/>
            </w:rPr>
          </w:r>
          <w:r>
            <w:rPr>
              <w:noProof/>
            </w:rPr>
            <w:fldChar w:fldCharType="separate"/>
          </w:r>
          <w:r w:rsidR="00331F4D" w:rsidRPr="00861DCD">
            <w:rPr>
              <w:rStyle w:val="Hyperlink"/>
              <w:rFonts w:ascii="Times New Roman" w:hAnsi="Times New Roman" w:cs="Times New Roman"/>
              <w:noProof/>
            </w:rPr>
            <w:t>3.5.</w:t>
          </w:r>
          <w:r w:rsidR="00331F4D">
            <w:rPr>
              <w:rFonts w:eastAsiaTheme="minorEastAsia" w:cstheme="minorBidi"/>
              <w:noProof/>
              <w:szCs w:val="22"/>
              <w:lang w:bidi="ar-SA"/>
            </w:rPr>
            <w:tab/>
          </w:r>
          <w:r w:rsidR="00331F4D" w:rsidRPr="00861DCD">
            <w:rPr>
              <w:rStyle w:val="Hyperlink"/>
              <w:rFonts w:ascii="Times New Roman" w:hAnsi="Times New Roman" w:cs="Times New Roman"/>
              <w:noProof/>
            </w:rPr>
            <w:t>Giao diện:</w:t>
          </w:r>
          <w:r w:rsidR="00331F4D">
            <w:rPr>
              <w:noProof/>
              <w:webHidden/>
            </w:rPr>
            <w:tab/>
          </w:r>
          <w:r w:rsidR="00331F4D">
            <w:rPr>
              <w:noProof/>
              <w:webHidden/>
            </w:rPr>
            <w:fldChar w:fldCharType="begin"/>
          </w:r>
          <w:r w:rsidR="00331F4D">
            <w:rPr>
              <w:noProof/>
              <w:webHidden/>
            </w:rPr>
            <w:instrText xml:space="preserve"> PAGEREF _Toc400491063 \h </w:instrText>
          </w:r>
          <w:r w:rsidR="00331F4D">
            <w:rPr>
              <w:noProof/>
              <w:webHidden/>
            </w:rPr>
          </w:r>
          <w:r w:rsidR="00331F4D">
            <w:rPr>
              <w:noProof/>
              <w:webHidden/>
            </w:rPr>
            <w:fldChar w:fldCharType="separate"/>
          </w:r>
          <w:r w:rsidR="009B5B8D">
            <w:rPr>
              <w:noProof/>
              <w:webHidden/>
            </w:rPr>
            <w:t>10</w:t>
          </w:r>
          <w:r w:rsidR="00331F4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331F4D" w:rsidRPr="00331F4D" w:rsidRDefault="00494CB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"_Toc400491064" </w:instrText>
          </w:r>
          <w:r w:rsidR="009B5B8D">
            <w:rPr>
              <w:noProof/>
            </w:rPr>
          </w:r>
          <w:r>
            <w:rPr>
              <w:noProof/>
            </w:rPr>
            <w:fldChar w:fldCharType="separate"/>
          </w:r>
          <w:r w:rsidR="00331F4D" w:rsidRPr="00331F4D">
            <w:rPr>
              <w:rStyle w:val="Hyperlink"/>
              <w:rFonts w:ascii="Times New Roman" w:hAnsi="Times New Roman" w:cs="Times New Roman"/>
              <w:noProof/>
              <w:color w:val="auto"/>
            </w:rPr>
            <w:t>3.5.1.</w:t>
          </w:r>
          <w:r w:rsidR="00331F4D" w:rsidRPr="00331F4D">
            <w:rPr>
              <w:rFonts w:eastAsiaTheme="minorEastAsia" w:cstheme="minorBidi"/>
              <w:noProof/>
              <w:szCs w:val="22"/>
              <w:lang w:bidi="ar-SA"/>
            </w:rPr>
            <w:tab/>
          </w:r>
          <w:r w:rsidR="00331F4D" w:rsidRPr="00331F4D">
            <w:rPr>
              <w:rStyle w:val="Hyperlink"/>
              <w:rFonts w:ascii="Times New Roman" w:hAnsi="Times New Roman" w:cs="Times New Roman"/>
              <w:noProof/>
              <w:color w:val="auto"/>
            </w:rPr>
            <w:t>Màn hình menu:</w:t>
          </w:r>
          <w:r w:rsidR="00331F4D" w:rsidRPr="00331F4D">
            <w:rPr>
              <w:noProof/>
              <w:webHidden/>
            </w:rPr>
            <w:tab/>
          </w:r>
          <w:r w:rsidR="00331F4D" w:rsidRPr="00331F4D">
            <w:rPr>
              <w:noProof/>
              <w:webHidden/>
            </w:rPr>
            <w:fldChar w:fldCharType="begin"/>
          </w:r>
          <w:r w:rsidR="00331F4D" w:rsidRPr="00331F4D">
            <w:rPr>
              <w:noProof/>
              <w:webHidden/>
            </w:rPr>
            <w:instrText xml:space="preserve"> PAGEREF _Toc400491064 \h </w:instrText>
          </w:r>
          <w:r w:rsidR="00331F4D" w:rsidRPr="00331F4D">
            <w:rPr>
              <w:noProof/>
              <w:webHidden/>
            </w:rPr>
          </w:r>
          <w:r w:rsidR="00331F4D" w:rsidRPr="00331F4D">
            <w:rPr>
              <w:noProof/>
              <w:webHidden/>
            </w:rPr>
            <w:fldChar w:fldCharType="separate"/>
          </w:r>
          <w:r w:rsidR="009B5B8D">
            <w:rPr>
              <w:noProof/>
              <w:webHidden/>
            </w:rPr>
            <w:t>10</w:t>
          </w:r>
          <w:r w:rsidR="00331F4D" w:rsidRPr="00331F4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331F4D" w:rsidRPr="00331F4D" w:rsidRDefault="00494CB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"_Toc400491065" </w:instrText>
          </w:r>
          <w:r w:rsidR="009B5B8D">
            <w:rPr>
              <w:noProof/>
            </w:rPr>
          </w:r>
          <w:r>
            <w:rPr>
              <w:noProof/>
            </w:rPr>
            <w:fldChar w:fldCharType="separate"/>
          </w:r>
          <w:r w:rsidR="00331F4D" w:rsidRPr="00331F4D">
            <w:rPr>
              <w:rStyle w:val="Hyperlink"/>
              <w:rFonts w:ascii="Times New Roman" w:hAnsi="Times New Roman" w:cs="Times New Roman"/>
              <w:noProof/>
              <w:color w:val="auto"/>
            </w:rPr>
            <w:t>3.5.2.</w:t>
          </w:r>
          <w:r w:rsidR="00331F4D" w:rsidRPr="00331F4D">
            <w:rPr>
              <w:rFonts w:eastAsiaTheme="minorEastAsia" w:cstheme="minorBidi"/>
              <w:noProof/>
              <w:szCs w:val="22"/>
              <w:lang w:bidi="ar-SA"/>
            </w:rPr>
            <w:tab/>
          </w:r>
          <w:r w:rsidR="00331F4D" w:rsidRPr="00331F4D">
            <w:rPr>
              <w:rStyle w:val="Hyperlink"/>
              <w:rFonts w:ascii="Times New Roman" w:hAnsi="Times New Roman" w:cs="Times New Roman"/>
              <w:noProof/>
              <w:color w:val="auto"/>
            </w:rPr>
            <w:t>Màn hình construction:</w:t>
          </w:r>
          <w:r w:rsidR="00331F4D" w:rsidRPr="00331F4D">
            <w:rPr>
              <w:noProof/>
              <w:webHidden/>
            </w:rPr>
            <w:tab/>
          </w:r>
          <w:r w:rsidR="00331F4D" w:rsidRPr="00331F4D">
            <w:rPr>
              <w:noProof/>
              <w:webHidden/>
            </w:rPr>
            <w:fldChar w:fldCharType="begin"/>
          </w:r>
          <w:r w:rsidR="00331F4D" w:rsidRPr="00331F4D">
            <w:rPr>
              <w:noProof/>
              <w:webHidden/>
            </w:rPr>
            <w:instrText xml:space="preserve"> PAGEREF _Toc400491065 \h </w:instrText>
          </w:r>
          <w:r w:rsidR="00331F4D" w:rsidRPr="00331F4D">
            <w:rPr>
              <w:noProof/>
              <w:webHidden/>
            </w:rPr>
          </w:r>
          <w:r w:rsidR="00331F4D" w:rsidRPr="00331F4D">
            <w:rPr>
              <w:noProof/>
              <w:webHidden/>
            </w:rPr>
            <w:fldChar w:fldCharType="separate"/>
          </w:r>
          <w:r w:rsidR="009B5B8D">
            <w:rPr>
              <w:noProof/>
              <w:webHidden/>
            </w:rPr>
            <w:t>11</w:t>
          </w:r>
          <w:r w:rsidR="00331F4D" w:rsidRPr="00331F4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331F4D" w:rsidRPr="00331F4D" w:rsidRDefault="00494CB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"_Toc400491066" </w:instrText>
          </w:r>
          <w:r w:rsidR="009B5B8D">
            <w:rPr>
              <w:noProof/>
            </w:rPr>
          </w:r>
          <w:r>
            <w:rPr>
              <w:noProof/>
            </w:rPr>
            <w:fldChar w:fldCharType="separate"/>
          </w:r>
          <w:r w:rsidR="00331F4D" w:rsidRPr="00331F4D">
            <w:rPr>
              <w:rStyle w:val="Hyperlink"/>
              <w:rFonts w:ascii="Times New Roman" w:hAnsi="Times New Roman" w:cs="Times New Roman"/>
              <w:noProof/>
              <w:color w:val="auto"/>
            </w:rPr>
            <w:t>3.5.3.</w:t>
          </w:r>
          <w:r w:rsidR="00331F4D" w:rsidRPr="00331F4D">
            <w:rPr>
              <w:rFonts w:eastAsiaTheme="minorEastAsia" w:cstheme="minorBidi"/>
              <w:noProof/>
              <w:szCs w:val="22"/>
              <w:lang w:bidi="ar-SA"/>
            </w:rPr>
            <w:tab/>
          </w:r>
          <w:r w:rsidR="00331F4D" w:rsidRPr="00331F4D">
            <w:rPr>
              <w:rStyle w:val="Hyperlink"/>
              <w:rFonts w:ascii="Times New Roman" w:hAnsi="Times New Roman" w:cs="Times New Roman"/>
              <w:noProof/>
              <w:color w:val="auto"/>
            </w:rPr>
            <w:t>Màn hình play game:</w:t>
          </w:r>
          <w:r w:rsidR="00331F4D" w:rsidRPr="00331F4D">
            <w:rPr>
              <w:noProof/>
              <w:webHidden/>
            </w:rPr>
            <w:tab/>
          </w:r>
          <w:r w:rsidR="00331F4D" w:rsidRPr="00331F4D">
            <w:rPr>
              <w:noProof/>
              <w:webHidden/>
            </w:rPr>
            <w:fldChar w:fldCharType="begin"/>
          </w:r>
          <w:r w:rsidR="00331F4D" w:rsidRPr="00331F4D">
            <w:rPr>
              <w:noProof/>
              <w:webHidden/>
            </w:rPr>
            <w:instrText xml:space="preserve"> PAGEREF _Toc400491066 \h </w:instrText>
          </w:r>
          <w:r w:rsidR="00331F4D" w:rsidRPr="00331F4D">
            <w:rPr>
              <w:noProof/>
              <w:webHidden/>
            </w:rPr>
          </w:r>
          <w:r w:rsidR="00331F4D" w:rsidRPr="00331F4D">
            <w:rPr>
              <w:noProof/>
              <w:webHidden/>
            </w:rPr>
            <w:fldChar w:fldCharType="separate"/>
          </w:r>
          <w:r w:rsidR="009B5B8D">
            <w:rPr>
              <w:noProof/>
              <w:webHidden/>
            </w:rPr>
            <w:t>12</w:t>
          </w:r>
          <w:r w:rsidR="00331F4D" w:rsidRPr="00331F4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331F4D" w:rsidRPr="00331F4D" w:rsidRDefault="00494CB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"_Toc400491067" </w:instrText>
          </w:r>
          <w:r w:rsidR="009B5B8D">
            <w:rPr>
              <w:noProof/>
            </w:rPr>
          </w:r>
          <w:r>
            <w:rPr>
              <w:noProof/>
            </w:rPr>
            <w:fldChar w:fldCharType="separate"/>
          </w:r>
          <w:r w:rsidR="00331F4D" w:rsidRPr="00331F4D">
            <w:rPr>
              <w:rStyle w:val="Hyperlink"/>
              <w:rFonts w:ascii="Times New Roman" w:hAnsi="Times New Roman" w:cs="Times New Roman"/>
              <w:noProof/>
              <w:color w:val="auto"/>
            </w:rPr>
            <w:t>3.5.4.</w:t>
          </w:r>
          <w:r w:rsidR="00331F4D" w:rsidRPr="00331F4D">
            <w:rPr>
              <w:rFonts w:eastAsiaTheme="minorEastAsia" w:cstheme="minorBidi"/>
              <w:noProof/>
              <w:szCs w:val="22"/>
              <w:lang w:bidi="ar-SA"/>
            </w:rPr>
            <w:tab/>
          </w:r>
          <w:r w:rsidR="00331F4D" w:rsidRPr="00331F4D">
            <w:rPr>
              <w:rStyle w:val="Hyperlink"/>
              <w:rFonts w:ascii="Times New Roman" w:hAnsi="Times New Roman" w:cs="Times New Roman"/>
              <w:noProof/>
              <w:color w:val="auto"/>
            </w:rPr>
            <w:t>Dialog Setting:</w:t>
          </w:r>
          <w:r w:rsidR="00331F4D" w:rsidRPr="00331F4D">
            <w:rPr>
              <w:noProof/>
              <w:webHidden/>
            </w:rPr>
            <w:tab/>
          </w:r>
          <w:r w:rsidR="00331F4D" w:rsidRPr="00331F4D">
            <w:rPr>
              <w:noProof/>
              <w:webHidden/>
            </w:rPr>
            <w:fldChar w:fldCharType="begin"/>
          </w:r>
          <w:r w:rsidR="00331F4D" w:rsidRPr="00331F4D">
            <w:rPr>
              <w:noProof/>
              <w:webHidden/>
            </w:rPr>
            <w:instrText xml:space="preserve"> PAGEREF _Toc400491067 \h </w:instrText>
          </w:r>
          <w:r w:rsidR="00331F4D" w:rsidRPr="00331F4D">
            <w:rPr>
              <w:noProof/>
              <w:webHidden/>
            </w:rPr>
          </w:r>
          <w:r w:rsidR="00331F4D" w:rsidRPr="00331F4D">
            <w:rPr>
              <w:noProof/>
              <w:webHidden/>
            </w:rPr>
            <w:fldChar w:fldCharType="separate"/>
          </w:r>
          <w:r w:rsidR="009B5B8D">
            <w:rPr>
              <w:noProof/>
              <w:webHidden/>
            </w:rPr>
            <w:t>13</w:t>
          </w:r>
          <w:r w:rsidR="00331F4D" w:rsidRPr="00331F4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6B40B4" w:rsidRDefault="00BA62DE" w:rsidP="00CB795A">
          <w:pPr>
            <w:ind w:right="1276"/>
            <w:jc w:val="both"/>
          </w:pPr>
          <w:r>
            <w:fldChar w:fldCharType="end"/>
          </w:r>
        </w:p>
      </w:sdtContent>
    </w:sdt>
    <w:p w:rsidR="006B7D55" w:rsidRPr="006B7D55" w:rsidRDefault="006B7D55" w:rsidP="006B40B4">
      <w:pPr>
        <w:rPr>
          <w:rFonts w:asciiTheme="majorHAnsi" w:hAnsiTheme="majorHAnsi"/>
          <w:b/>
          <w:color w:val="4F81BD" w:themeColor="accent1"/>
          <w:sz w:val="26"/>
          <w:szCs w:val="26"/>
        </w:rPr>
        <w:sectPr w:rsidR="006B7D55" w:rsidRPr="006B7D55" w:rsidSect="00D2605C">
          <w:pgSz w:w="12240" w:h="15840"/>
          <w:pgMar w:top="1276" w:right="1080" w:bottom="1440" w:left="1080" w:header="720" w:footer="720" w:gutter="0"/>
          <w:cols w:space="720"/>
          <w:noEndnote/>
          <w:titlePg/>
          <w:docGrid w:linePitch="299"/>
        </w:sectPr>
      </w:pPr>
    </w:p>
    <w:p w:rsidR="00415C06" w:rsidRDefault="00415C06" w:rsidP="00CB795A">
      <w:pPr>
        <w:ind w:right="1276"/>
        <w:jc w:val="both"/>
      </w:pPr>
    </w:p>
    <w:p w:rsidR="00D2605C" w:rsidRDefault="00D2605C" w:rsidP="00D2605C">
      <w:pPr>
        <w:pStyle w:val="TOCHeading"/>
        <w:ind w:left="2160" w:right="1276" w:firstLine="720"/>
        <w:jc w:val="center"/>
      </w:pPr>
      <w:r>
        <w:t>REVISION HISTORY</w:t>
      </w:r>
      <w:r>
        <w:t>:</w:t>
      </w:r>
    </w:p>
    <w:p w:rsidR="00D2605C" w:rsidRDefault="00D2605C" w:rsidP="00CB795A">
      <w:pPr>
        <w:ind w:right="1276"/>
        <w:jc w:val="both"/>
      </w:pPr>
    </w:p>
    <w:tbl>
      <w:tblPr>
        <w:tblStyle w:val="GridTable4Accent1"/>
        <w:tblW w:w="9282" w:type="dxa"/>
        <w:tblInd w:w="1818" w:type="dxa"/>
        <w:tblLayout w:type="fixed"/>
        <w:tblLook w:val="04A0" w:firstRow="1" w:lastRow="0" w:firstColumn="1" w:lastColumn="0" w:noHBand="0" w:noVBand="1"/>
      </w:tblPr>
      <w:tblGrid>
        <w:gridCol w:w="1710"/>
        <w:gridCol w:w="1260"/>
        <w:gridCol w:w="3690"/>
        <w:gridCol w:w="2622"/>
      </w:tblGrid>
      <w:tr w:rsidR="007F60C4" w:rsidRPr="007F60C4" w:rsidTr="00A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F60C4" w:rsidRPr="007F60C4" w:rsidRDefault="007F60C4" w:rsidP="00D2605C">
            <w:pPr>
              <w:ind w:right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:rsidR="007F60C4" w:rsidRPr="007F60C4" w:rsidRDefault="007F60C4" w:rsidP="007F60C4">
            <w:pPr>
              <w:ind w:right="7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690" w:type="dxa"/>
          </w:tcPr>
          <w:p w:rsidR="007F60C4" w:rsidRPr="007F60C4" w:rsidRDefault="007F60C4" w:rsidP="00CB795A">
            <w:pPr>
              <w:ind w:right="127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22" w:type="dxa"/>
          </w:tcPr>
          <w:p w:rsidR="007F60C4" w:rsidRPr="007F60C4" w:rsidRDefault="007F60C4" w:rsidP="00D260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</w:tr>
      <w:tr w:rsidR="007F60C4" w:rsidRPr="007F60C4" w:rsidTr="00A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F60C4" w:rsidRPr="00D2605C" w:rsidRDefault="007F60C4" w:rsidP="00D2605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2605C">
              <w:rPr>
                <w:rFonts w:ascii="Times New Roman" w:hAnsi="Times New Roman" w:cs="Times New Roman"/>
                <w:b w:val="0"/>
                <w:sz w:val="24"/>
                <w:szCs w:val="24"/>
              </w:rPr>
              <w:t>06/10/2014</w:t>
            </w:r>
          </w:p>
        </w:tc>
        <w:tc>
          <w:tcPr>
            <w:tcW w:w="1260" w:type="dxa"/>
          </w:tcPr>
          <w:p w:rsidR="007F60C4" w:rsidRPr="007F60C4" w:rsidRDefault="007F60C4" w:rsidP="007F6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7F60C4" w:rsidRPr="007F60C4" w:rsidRDefault="007F60C4" w:rsidP="007F6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622" w:type="dxa"/>
          </w:tcPr>
          <w:p w:rsidR="007F60C4" w:rsidRDefault="007F60C4" w:rsidP="00A8293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proofErr w:type="spellEnd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Vân</w:t>
            </w:r>
            <w:proofErr w:type="spellEnd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0C4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  <w:p w:rsidR="00A82931" w:rsidRDefault="00A82931" w:rsidP="00A8293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Hiếu</w:t>
            </w:r>
            <w:proofErr w:type="spellEnd"/>
          </w:p>
          <w:p w:rsidR="00A82931" w:rsidRDefault="00A82931" w:rsidP="00A8293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  <w:p w:rsidR="00A82931" w:rsidRDefault="00A82931" w:rsidP="00A8293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Hùng</w:t>
            </w:r>
            <w:proofErr w:type="spellEnd"/>
          </w:p>
          <w:p w:rsidR="00A82931" w:rsidRPr="007F60C4" w:rsidRDefault="00A82931" w:rsidP="007F60C4">
            <w:pPr>
              <w:ind w:right="6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0C4" w:rsidRPr="007F60C4" w:rsidTr="00A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F60C4" w:rsidRPr="007F60C4" w:rsidRDefault="007F60C4" w:rsidP="00CB795A">
            <w:pPr>
              <w:ind w:right="1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60C4" w:rsidRPr="007F60C4" w:rsidRDefault="007F60C4" w:rsidP="00CB795A">
            <w:pPr>
              <w:ind w:right="12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7F60C4" w:rsidRPr="007F60C4" w:rsidRDefault="007F60C4" w:rsidP="00CB795A">
            <w:pPr>
              <w:ind w:right="12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</w:tcPr>
          <w:p w:rsidR="007F60C4" w:rsidRPr="007F60C4" w:rsidRDefault="007F60C4" w:rsidP="00CB795A">
            <w:pPr>
              <w:ind w:right="12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0C4" w:rsidRPr="007F60C4" w:rsidTr="00A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F60C4" w:rsidRPr="007F60C4" w:rsidRDefault="007F60C4" w:rsidP="00CB795A">
            <w:pPr>
              <w:ind w:right="1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60C4" w:rsidRPr="007F60C4" w:rsidRDefault="007F60C4" w:rsidP="00CB795A">
            <w:pPr>
              <w:ind w:right="127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7F60C4" w:rsidRPr="007F60C4" w:rsidRDefault="007F60C4" w:rsidP="00CB795A">
            <w:pPr>
              <w:ind w:right="127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</w:tcPr>
          <w:p w:rsidR="007F60C4" w:rsidRPr="007F60C4" w:rsidRDefault="007F60C4" w:rsidP="00CB795A">
            <w:pPr>
              <w:ind w:right="127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0C4" w:rsidRDefault="007F60C4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D2605C" w:rsidRDefault="00D2605C" w:rsidP="00CB795A">
      <w:pPr>
        <w:ind w:right="1276"/>
        <w:jc w:val="both"/>
      </w:pPr>
    </w:p>
    <w:p w:rsidR="003565CB" w:rsidRDefault="00816DE7" w:rsidP="006C4426">
      <w:pPr>
        <w:pStyle w:val="ListParagraph"/>
        <w:numPr>
          <w:ilvl w:val="0"/>
          <w:numId w:val="2"/>
        </w:numPr>
        <w:ind w:left="1134" w:right="1276" w:firstLine="0"/>
        <w:jc w:val="both"/>
        <w:outlineLvl w:val="0"/>
      </w:pPr>
      <w:r>
        <w:t xml:space="preserve">      </w:t>
      </w:r>
      <w:bookmarkStart w:id="36" w:name="_Toc400491050"/>
      <w:proofErr w:type="spellStart"/>
      <w:r w:rsidR="00DA7BC3">
        <w:t>Thiết</w:t>
      </w:r>
      <w:proofErr w:type="spellEnd"/>
      <w:r w:rsidR="00DA7BC3">
        <w:t xml:space="preserve"> </w:t>
      </w:r>
      <w:proofErr w:type="spellStart"/>
      <w:r w:rsidR="00DA7BC3">
        <w:t>kế</w:t>
      </w:r>
      <w:proofErr w:type="spellEnd"/>
      <w:r w:rsidR="00DA7BC3">
        <w:t xml:space="preserve"> </w:t>
      </w:r>
      <w:proofErr w:type="spellStart"/>
      <w:r w:rsidR="00DA7BC3">
        <w:t>kiến</w:t>
      </w:r>
      <w:proofErr w:type="spellEnd"/>
      <w:r w:rsidR="00DA7BC3">
        <w:t xml:space="preserve"> </w:t>
      </w:r>
      <w:proofErr w:type="spellStart"/>
      <w:r w:rsidR="00DA7BC3">
        <w:t>trúc</w:t>
      </w:r>
      <w:proofErr w:type="spellEnd"/>
      <w:r w:rsidR="00DA7BC3">
        <w:t xml:space="preserve"> </w:t>
      </w:r>
      <w:proofErr w:type="spellStart"/>
      <w:r w:rsidR="00DA7BC3">
        <w:t>phần</w:t>
      </w:r>
      <w:proofErr w:type="spellEnd"/>
      <w:r w:rsidR="00DA7BC3">
        <w:t xml:space="preserve"> </w:t>
      </w:r>
      <w:proofErr w:type="spellStart"/>
      <w:r w:rsidR="00DA7BC3">
        <w:t>mềm</w:t>
      </w:r>
      <w:proofErr w:type="spellEnd"/>
      <w:r w:rsidR="003565CB">
        <w:t>:</w:t>
      </w:r>
      <w:bookmarkEnd w:id="36"/>
    </w:p>
    <w:p w:rsidR="00816DE7" w:rsidRPr="005D4C4F" w:rsidRDefault="00DA7BC3" w:rsidP="006C4426">
      <w:pPr>
        <w:pStyle w:val="ListParagraph"/>
        <w:numPr>
          <w:ilvl w:val="1"/>
          <w:numId w:val="3"/>
        </w:numPr>
        <w:ind w:left="2127" w:right="1276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37" w:name="_Toc400491051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Kiến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trúc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hệ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thống</w:t>
      </w:r>
      <w:proofErr w:type="spellEnd"/>
      <w:r w:rsidR="009C07DA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:</w:t>
      </w:r>
      <w:bookmarkEnd w:id="37"/>
    </w:p>
    <w:p w:rsidR="009C07DA" w:rsidRDefault="00D2605C" w:rsidP="009B5B8D">
      <w:pPr>
        <w:pStyle w:val="Default"/>
        <w:ind w:left="1800"/>
        <w:jc w:val="center"/>
        <w:rPr>
          <w:b/>
        </w:rPr>
      </w:pPr>
      <w:r>
        <w:rPr>
          <w:noProof/>
        </w:rPr>
        <w:drawing>
          <wp:inline distT="0" distB="0" distL="0" distR="0">
            <wp:extent cx="5997039" cy="4104877"/>
            <wp:effectExtent l="0" t="0" r="3810" b="0"/>
            <wp:docPr id="11" name="Picture 11" descr="https://fbcdn-sphotos-h-a.akamaihd.net/hphotos-ak-xpa1/v/t34.0-12/10721189_712210232204845_1865041752_n.jpg?oh=d9293240d1326c7097e42b184086f9d8&amp;oe=5438F26D&amp;__gda__=1412946829_c25236813ce0e237d734b552ff6dc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cdn-sphotos-h-a.akamaihd.net/hphotos-ak-xpa1/v/t34.0-12/10721189_712210232204845_1865041752_n.jpg?oh=d9293240d1326c7097e42b184086f9d8&amp;oe=5438F26D&amp;__gda__=1412946829_c25236813ce0e237d734b552ff6dc6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99" cy="41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5C" w:rsidRPr="00024AD8" w:rsidRDefault="00D2605C" w:rsidP="007F60C4">
      <w:pPr>
        <w:pStyle w:val="Default"/>
        <w:ind w:left="2160"/>
        <w:jc w:val="center"/>
        <w:rPr>
          <w:b/>
        </w:rPr>
      </w:pPr>
    </w:p>
    <w:p w:rsidR="009C07DA" w:rsidRPr="00024AD8" w:rsidRDefault="009C07DA" w:rsidP="009C07DA">
      <w:pPr>
        <w:pStyle w:val="Default"/>
        <w:ind w:left="2160"/>
        <w:rPr>
          <w:b/>
          <w:sz w:val="26"/>
          <w:szCs w:val="26"/>
        </w:rPr>
      </w:pPr>
    </w:p>
    <w:p w:rsidR="00816DE7" w:rsidRPr="005D4C4F" w:rsidRDefault="00DA7BC3" w:rsidP="006C4426">
      <w:pPr>
        <w:pStyle w:val="ListParagraph"/>
        <w:numPr>
          <w:ilvl w:val="1"/>
          <w:numId w:val="3"/>
        </w:numPr>
        <w:ind w:left="2127" w:right="142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38" w:name="_Toc400491052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Đặc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tả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thành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phần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hệ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thống</w:t>
      </w:r>
      <w:bookmarkEnd w:id="38"/>
      <w:proofErr w:type="spellEnd"/>
    </w:p>
    <w:p w:rsidR="0031327B" w:rsidRDefault="0014367C" w:rsidP="006C44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:</w:t>
      </w:r>
    </w:p>
    <w:tbl>
      <w:tblPr>
        <w:tblStyle w:val="GridTable4Accent1"/>
        <w:tblW w:w="9634" w:type="dxa"/>
        <w:tblInd w:w="1634" w:type="dxa"/>
        <w:tblLook w:val="04A0" w:firstRow="1" w:lastRow="0" w:firstColumn="1" w:lastColumn="0" w:noHBand="0" w:noVBand="1"/>
      </w:tblPr>
      <w:tblGrid>
        <w:gridCol w:w="708"/>
        <w:gridCol w:w="2661"/>
        <w:gridCol w:w="6265"/>
      </w:tblGrid>
      <w:tr w:rsidR="0014367C" w:rsidRPr="00FA75BD" w:rsidTr="00A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4367C" w:rsidRPr="00FA75BD" w:rsidRDefault="0014367C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661" w:type="dxa"/>
            <w:hideMark/>
          </w:tcPr>
          <w:p w:rsidR="0014367C" w:rsidRPr="00FA75BD" w:rsidRDefault="00155027" w:rsidP="00A4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</w:p>
        </w:tc>
        <w:tc>
          <w:tcPr>
            <w:tcW w:w="6265" w:type="dxa"/>
            <w:hideMark/>
          </w:tcPr>
          <w:p w:rsidR="0014367C" w:rsidRPr="00FA75BD" w:rsidRDefault="00155027" w:rsidP="00A4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14367C" w:rsidRPr="00FA75BD" w:rsidTr="00A4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4367C" w:rsidRPr="00FA75BD" w:rsidRDefault="0014367C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1" w:type="dxa"/>
            <w:hideMark/>
          </w:tcPr>
          <w:p w:rsidR="0014367C" w:rsidRPr="00FA75BD" w:rsidRDefault="00155027" w:rsidP="0015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Music</w:t>
            </w:r>
          </w:p>
        </w:tc>
        <w:tc>
          <w:tcPr>
            <w:tcW w:w="6265" w:type="dxa"/>
            <w:hideMark/>
          </w:tcPr>
          <w:p w:rsidR="0014367C" w:rsidRPr="00FA75BD" w:rsidRDefault="00155027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nhạc</w:t>
            </w:r>
            <w:proofErr w:type="spellEnd"/>
            <w:r w:rsidR="0014367C" w:rsidRPr="00FA75B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4367C" w:rsidRPr="00FA75BD" w:rsidTr="00A4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4367C" w:rsidRPr="00FA75BD" w:rsidRDefault="0014367C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1" w:type="dxa"/>
            <w:hideMark/>
          </w:tcPr>
          <w:p w:rsidR="0014367C" w:rsidRPr="00FA75BD" w:rsidRDefault="00155027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Sound Effects</w:t>
            </w:r>
          </w:p>
        </w:tc>
        <w:tc>
          <w:tcPr>
            <w:tcW w:w="6265" w:type="dxa"/>
            <w:hideMark/>
          </w:tcPr>
          <w:p w:rsidR="0014367C" w:rsidRPr="00FA75BD" w:rsidRDefault="00155027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</w:p>
        </w:tc>
      </w:tr>
      <w:tr w:rsidR="0014367C" w:rsidRPr="00FA75BD" w:rsidTr="00A4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4367C" w:rsidRPr="00FA75BD" w:rsidRDefault="0014367C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1" w:type="dxa"/>
            <w:hideMark/>
          </w:tcPr>
          <w:p w:rsidR="0014367C" w:rsidRPr="00FA75BD" w:rsidRDefault="00155027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6265" w:type="dxa"/>
            <w:hideMark/>
          </w:tcPr>
          <w:p w:rsidR="0014367C" w:rsidRPr="00FA75BD" w:rsidRDefault="00155027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ngữ</w:t>
            </w:r>
            <w:proofErr w:type="spellEnd"/>
          </w:p>
        </w:tc>
      </w:tr>
      <w:tr w:rsidR="0014367C" w:rsidRPr="00FA75BD" w:rsidTr="00A4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4367C" w:rsidRPr="00FA75BD" w:rsidRDefault="0014367C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1" w:type="dxa"/>
            <w:hideMark/>
          </w:tcPr>
          <w:p w:rsidR="0014367C" w:rsidRPr="00FA75BD" w:rsidRDefault="00155027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Facebook</w:t>
            </w:r>
          </w:p>
        </w:tc>
        <w:tc>
          <w:tcPr>
            <w:tcW w:w="6265" w:type="dxa"/>
            <w:hideMark/>
          </w:tcPr>
          <w:p w:rsidR="0014367C" w:rsidRPr="00FA75BD" w:rsidRDefault="00155027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</w:p>
        </w:tc>
      </w:tr>
      <w:tr w:rsidR="00FB0F13" w:rsidRPr="00FA75BD" w:rsidTr="00A4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B0F13" w:rsidRPr="00FA75BD" w:rsidRDefault="00FB0F13" w:rsidP="00A46F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1" w:type="dxa"/>
          </w:tcPr>
          <w:p w:rsidR="00FB0F13" w:rsidRDefault="00FB0F13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a device</w:t>
            </w:r>
          </w:p>
        </w:tc>
        <w:tc>
          <w:tcPr>
            <w:tcW w:w="6265" w:type="dxa"/>
          </w:tcPr>
          <w:p w:rsidR="00FB0F13" w:rsidRDefault="00FB0F13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</w:rPr>
              <w:t>tới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</w:p>
        </w:tc>
      </w:tr>
    </w:tbl>
    <w:p w:rsidR="0014367C" w:rsidRDefault="0014367C" w:rsidP="0014367C">
      <w:pPr>
        <w:ind w:left="2268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A82931" w:rsidRPr="0014367C" w:rsidRDefault="00A82931" w:rsidP="0014367C">
      <w:pPr>
        <w:ind w:left="2268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14367C" w:rsidRDefault="0014367C" w:rsidP="006C44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game:</w:t>
      </w:r>
    </w:p>
    <w:tbl>
      <w:tblPr>
        <w:tblStyle w:val="GridTable4Accent1"/>
        <w:tblW w:w="9634" w:type="dxa"/>
        <w:tblInd w:w="1634" w:type="dxa"/>
        <w:tblLook w:val="04A0" w:firstRow="1" w:lastRow="0" w:firstColumn="1" w:lastColumn="0" w:noHBand="0" w:noVBand="1"/>
      </w:tblPr>
      <w:tblGrid>
        <w:gridCol w:w="708"/>
        <w:gridCol w:w="2661"/>
        <w:gridCol w:w="6265"/>
      </w:tblGrid>
      <w:tr w:rsidR="00155027" w:rsidRPr="00FA75BD" w:rsidTr="00A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55027" w:rsidRPr="00FA75BD" w:rsidRDefault="00155027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661" w:type="dxa"/>
            <w:hideMark/>
          </w:tcPr>
          <w:p w:rsidR="00155027" w:rsidRPr="00FA75BD" w:rsidRDefault="00155027" w:rsidP="00A4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</w:p>
        </w:tc>
        <w:tc>
          <w:tcPr>
            <w:tcW w:w="6265" w:type="dxa"/>
            <w:hideMark/>
          </w:tcPr>
          <w:p w:rsidR="00155027" w:rsidRPr="00FA75BD" w:rsidRDefault="00155027" w:rsidP="00A4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155027" w:rsidRPr="00FA75BD" w:rsidTr="00A4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55027" w:rsidRPr="00FA75BD" w:rsidRDefault="00155027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1" w:type="dxa"/>
            <w:hideMark/>
          </w:tcPr>
          <w:p w:rsidR="00155027" w:rsidRPr="00FA75BD" w:rsidRDefault="000B4646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1 player</w:t>
            </w:r>
          </w:p>
        </w:tc>
        <w:tc>
          <w:tcPr>
            <w:tcW w:w="6265" w:type="dxa"/>
            <w:hideMark/>
          </w:tcPr>
          <w:p w:rsidR="00155027" w:rsidRPr="00FA75BD" w:rsidRDefault="000B4646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</w:p>
        </w:tc>
      </w:tr>
      <w:tr w:rsidR="000B4646" w:rsidRPr="00FA75BD" w:rsidTr="00A4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B4646" w:rsidRPr="00FA75BD" w:rsidRDefault="000B4646" w:rsidP="00A46F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1" w:type="dxa"/>
          </w:tcPr>
          <w:p w:rsidR="000B4646" w:rsidRDefault="000B4646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players</w:t>
            </w:r>
          </w:p>
        </w:tc>
        <w:tc>
          <w:tcPr>
            <w:tcW w:w="6265" w:type="dxa"/>
          </w:tcPr>
          <w:p w:rsidR="000B4646" w:rsidRDefault="000B4646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</w:p>
        </w:tc>
      </w:tr>
      <w:tr w:rsidR="000B4646" w:rsidRPr="00FA75BD" w:rsidTr="00A4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B4646" w:rsidRDefault="000B4646" w:rsidP="00A46F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1" w:type="dxa"/>
          </w:tcPr>
          <w:p w:rsidR="000B4646" w:rsidRDefault="000B4646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game</w:t>
            </w:r>
          </w:p>
        </w:tc>
        <w:tc>
          <w:tcPr>
            <w:tcW w:w="6265" w:type="dxa"/>
          </w:tcPr>
          <w:p w:rsidR="000B4646" w:rsidRDefault="000B4646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</w:p>
        </w:tc>
      </w:tr>
      <w:tr w:rsidR="00155027" w:rsidRPr="00FA75BD" w:rsidTr="00A4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55027" w:rsidRPr="00FA75BD" w:rsidRDefault="000B4646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1" w:type="dxa"/>
            <w:hideMark/>
          </w:tcPr>
          <w:p w:rsidR="00155027" w:rsidRPr="00FA75BD" w:rsidRDefault="00155027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Load game</w:t>
            </w:r>
          </w:p>
        </w:tc>
        <w:tc>
          <w:tcPr>
            <w:tcW w:w="6265" w:type="dxa"/>
            <w:hideMark/>
          </w:tcPr>
          <w:p w:rsidR="00155027" w:rsidRPr="00FA75BD" w:rsidRDefault="00155027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</w:p>
        </w:tc>
      </w:tr>
      <w:tr w:rsidR="00155027" w:rsidRPr="00FA75BD" w:rsidTr="00A4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55027" w:rsidRPr="00FA75BD" w:rsidRDefault="000B4646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1" w:type="dxa"/>
            <w:hideMark/>
          </w:tcPr>
          <w:p w:rsidR="00155027" w:rsidRPr="00FA75BD" w:rsidRDefault="00FB0F13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6265" w:type="dxa"/>
            <w:hideMark/>
          </w:tcPr>
          <w:p w:rsidR="00155027" w:rsidRPr="00FA75BD" w:rsidRDefault="00FB0F13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</w:t>
            </w:r>
            <w:proofErr w:type="spellEnd"/>
          </w:p>
        </w:tc>
      </w:tr>
      <w:tr w:rsidR="00155027" w:rsidRPr="00FA75BD" w:rsidTr="00A4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55027" w:rsidRPr="00FA75BD" w:rsidRDefault="000B4646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1" w:type="dxa"/>
            <w:hideMark/>
          </w:tcPr>
          <w:p w:rsidR="00155027" w:rsidRPr="00FA75BD" w:rsidRDefault="00521B29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Pause</w:t>
            </w:r>
          </w:p>
        </w:tc>
        <w:tc>
          <w:tcPr>
            <w:tcW w:w="6265" w:type="dxa"/>
            <w:hideMark/>
          </w:tcPr>
          <w:p w:rsidR="00155027" w:rsidRPr="00521B29" w:rsidRDefault="00521B29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</w:rPr>
              <w:t>Ngưng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chơi</w:t>
            </w:r>
            <w:proofErr w:type="spellEnd"/>
          </w:p>
        </w:tc>
      </w:tr>
      <w:tr w:rsidR="00521B29" w:rsidRPr="00FA75BD" w:rsidTr="00A4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21B29" w:rsidRDefault="00521B29" w:rsidP="00A46F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1" w:type="dxa"/>
          </w:tcPr>
          <w:p w:rsidR="00521B29" w:rsidRDefault="00521B29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</w:t>
            </w:r>
          </w:p>
        </w:tc>
        <w:tc>
          <w:tcPr>
            <w:tcW w:w="6265" w:type="dxa"/>
          </w:tcPr>
          <w:p w:rsidR="00521B29" w:rsidRDefault="00521B29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chơi</w:t>
            </w:r>
            <w:proofErr w:type="spellEnd"/>
          </w:p>
        </w:tc>
      </w:tr>
      <w:tr w:rsidR="00155027" w:rsidRPr="00FA75BD" w:rsidTr="00A4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155027" w:rsidRPr="00FA75BD" w:rsidRDefault="00521B29" w:rsidP="00A46F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1" w:type="dxa"/>
          </w:tcPr>
          <w:p w:rsidR="00155027" w:rsidRDefault="00FB0F13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 game</w:t>
            </w:r>
          </w:p>
        </w:tc>
        <w:tc>
          <w:tcPr>
            <w:tcW w:w="6265" w:type="dxa"/>
          </w:tcPr>
          <w:p w:rsidR="00155027" w:rsidRDefault="00FB0F13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</w:t>
            </w:r>
            <w:proofErr w:type="spellEnd"/>
          </w:p>
        </w:tc>
      </w:tr>
      <w:tr w:rsidR="00FB0F13" w:rsidRPr="00FA75BD" w:rsidTr="00A4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B0F13" w:rsidRPr="00FA75BD" w:rsidRDefault="00521B29" w:rsidP="00A46F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1" w:type="dxa"/>
          </w:tcPr>
          <w:p w:rsidR="00FB0F13" w:rsidRDefault="00FB0F13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6265" w:type="dxa"/>
          </w:tcPr>
          <w:p w:rsidR="00FB0F13" w:rsidRDefault="00FB0F13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</w:p>
        </w:tc>
      </w:tr>
    </w:tbl>
    <w:p w:rsidR="00155027" w:rsidRPr="00155027" w:rsidRDefault="00155027" w:rsidP="00155027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14367C" w:rsidRPr="0014367C" w:rsidRDefault="00155027" w:rsidP="006C44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:</w:t>
      </w:r>
    </w:p>
    <w:tbl>
      <w:tblPr>
        <w:tblStyle w:val="GridTable4Accent1"/>
        <w:tblW w:w="9634" w:type="dxa"/>
        <w:tblInd w:w="1634" w:type="dxa"/>
        <w:tblLook w:val="04A0" w:firstRow="1" w:lastRow="0" w:firstColumn="1" w:lastColumn="0" w:noHBand="0" w:noVBand="1"/>
      </w:tblPr>
      <w:tblGrid>
        <w:gridCol w:w="708"/>
        <w:gridCol w:w="2661"/>
        <w:gridCol w:w="6265"/>
      </w:tblGrid>
      <w:tr w:rsidR="00155027" w:rsidRPr="00FA75BD" w:rsidTr="00A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55027" w:rsidRPr="00FA75BD" w:rsidRDefault="00155027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661" w:type="dxa"/>
            <w:hideMark/>
          </w:tcPr>
          <w:p w:rsidR="00155027" w:rsidRPr="00FA75BD" w:rsidRDefault="00155027" w:rsidP="00A4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</w:p>
        </w:tc>
        <w:tc>
          <w:tcPr>
            <w:tcW w:w="6265" w:type="dxa"/>
            <w:hideMark/>
          </w:tcPr>
          <w:p w:rsidR="00155027" w:rsidRPr="00FA75BD" w:rsidRDefault="00155027" w:rsidP="00A4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155027" w:rsidRPr="00FA75BD" w:rsidTr="00A4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55027" w:rsidRPr="00FA75BD" w:rsidRDefault="007F60C4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1" w:type="dxa"/>
            <w:hideMark/>
          </w:tcPr>
          <w:p w:rsidR="00155027" w:rsidRPr="00FA75BD" w:rsidRDefault="00155027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About</w:t>
            </w:r>
          </w:p>
        </w:tc>
        <w:tc>
          <w:tcPr>
            <w:tcW w:w="6265" w:type="dxa"/>
            <w:hideMark/>
          </w:tcPr>
          <w:p w:rsidR="00155027" w:rsidRPr="00FA75BD" w:rsidRDefault="00155027" w:rsidP="00A4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</w:p>
        </w:tc>
      </w:tr>
      <w:tr w:rsidR="00155027" w:rsidRPr="00FA75BD" w:rsidTr="00A4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155027" w:rsidRPr="00FA75BD" w:rsidRDefault="007F60C4" w:rsidP="00A46F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1" w:type="dxa"/>
            <w:hideMark/>
          </w:tcPr>
          <w:p w:rsidR="00155027" w:rsidRPr="00FA75BD" w:rsidRDefault="00155027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Help and Support</w:t>
            </w:r>
          </w:p>
        </w:tc>
        <w:tc>
          <w:tcPr>
            <w:tcW w:w="6265" w:type="dxa"/>
            <w:hideMark/>
          </w:tcPr>
          <w:p w:rsidR="00155027" w:rsidRPr="00FA75BD" w:rsidRDefault="00521B29" w:rsidP="00A4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</w:p>
        </w:tc>
      </w:tr>
    </w:tbl>
    <w:p w:rsidR="000D6B73" w:rsidRPr="000D6B73" w:rsidRDefault="000D6B73" w:rsidP="000D6B73"/>
    <w:p w:rsidR="001B338F" w:rsidRDefault="00273FC9" w:rsidP="006C4426">
      <w:pPr>
        <w:pStyle w:val="ListParagraph"/>
        <w:numPr>
          <w:ilvl w:val="0"/>
          <w:numId w:val="2"/>
        </w:numPr>
        <w:ind w:left="1134" w:right="1276" w:firstLine="0"/>
        <w:jc w:val="both"/>
        <w:outlineLvl w:val="0"/>
      </w:pPr>
      <w:r>
        <w:t xml:space="preserve"> </w:t>
      </w:r>
      <w:bookmarkStart w:id="39" w:name="_Toc400491053"/>
      <w:proofErr w:type="spellStart"/>
      <w:r w:rsidR="00DA7BC3">
        <w:t>Thiết</w:t>
      </w:r>
      <w:proofErr w:type="spellEnd"/>
      <w:r w:rsidR="00DA7BC3">
        <w:t xml:space="preserve"> </w:t>
      </w:r>
      <w:proofErr w:type="spellStart"/>
      <w:r w:rsidR="00DA7BC3">
        <w:t>kế</w:t>
      </w:r>
      <w:proofErr w:type="spellEnd"/>
      <w:r w:rsidR="00DA7BC3">
        <w:t xml:space="preserve"> </w:t>
      </w:r>
      <w:proofErr w:type="spellStart"/>
      <w:r w:rsidR="00DA7BC3">
        <w:t>đối</w:t>
      </w:r>
      <w:proofErr w:type="spellEnd"/>
      <w:r w:rsidR="00DA7BC3">
        <w:t xml:space="preserve"> </w:t>
      </w:r>
      <w:proofErr w:type="spellStart"/>
      <w:r w:rsidR="00DA7BC3">
        <w:t>tượng</w:t>
      </w:r>
      <w:proofErr w:type="spellEnd"/>
      <w:r>
        <w:t>:</w:t>
      </w:r>
      <w:bookmarkEnd w:id="39"/>
    </w:p>
    <w:p w:rsidR="001B338F" w:rsidRPr="005D4C4F" w:rsidRDefault="00DA7BC3" w:rsidP="006C4426">
      <w:pPr>
        <w:pStyle w:val="ListParagraph"/>
        <w:numPr>
          <w:ilvl w:val="1"/>
          <w:numId w:val="6"/>
        </w:numPr>
        <w:ind w:right="1276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40" w:name="_Toc400491054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Sơ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đồ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lớp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:</w:t>
      </w:r>
      <w:bookmarkEnd w:id="40"/>
    </w:p>
    <w:p w:rsidR="001B338F" w:rsidRDefault="00DA7BC3" w:rsidP="008E3E2F">
      <w:pPr>
        <w:pStyle w:val="Default"/>
        <w:ind w:left="216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2C750C5" wp14:editId="53726703">
            <wp:extent cx="5549900" cy="3697605"/>
            <wp:effectExtent l="0" t="0" r="0" b="0"/>
            <wp:docPr id="3" name="Picture 3" descr="C:\Users\Administrator\Desktop\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istrator\Desktop\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03" w:rsidRDefault="00036803" w:rsidP="008E3E2F">
      <w:pPr>
        <w:pStyle w:val="Default"/>
        <w:ind w:left="2160"/>
        <w:jc w:val="center"/>
        <w:rPr>
          <w:sz w:val="26"/>
          <w:szCs w:val="26"/>
        </w:rPr>
      </w:pPr>
    </w:p>
    <w:p w:rsidR="00DA7BC3" w:rsidRPr="00024AD8" w:rsidRDefault="00DA7BC3" w:rsidP="001B338F">
      <w:pPr>
        <w:pStyle w:val="Default"/>
        <w:ind w:left="2160"/>
        <w:rPr>
          <w:sz w:val="26"/>
          <w:szCs w:val="26"/>
        </w:rPr>
      </w:pPr>
    </w:p>
    <w:p w:rsidR="001B338F" w:rsidRPr="005D4C4F" w:rsidRDefault="001B338F" w:rsidP="006C4426">
      <w:pPr>
        <w:pStyle w:val="ListParagraph"/>
        <w:numPr>
          <w:ilvl w:val="1"/>
          <w:numId w:val="6"/>
        </w:numPr>
        <w:ind w:right="142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41" w:name="_Toc400491055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C</w:t>
      </w:r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ác</w:t>
      </w:r>
      <w:proofErr w:type="spellEnd"/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đối</w:t>
      </w:r>
      <w:proofErr w:type="spellEnd"/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tượng</w:t>
      </w:r>
      <w:proofErr w:type="spellEnd"/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, </w:t>
      </w:r>
      <w:proofErr w:type="spellStart"/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quan</w:t>
      </w:r>
      <w:proofErr w:type="spellEnd"/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hệ</w:t>
      </w:r>
      <w:proofErr w:type="spellEnd"/>
      <w:r w:rsidR="00DA7BC3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:</w:t>
      </w:r>
      <w:bookmarkEnd w:id="41"/>
    </w:p>
    <w:tbl>
      <w:tblPr>
        <w:tblStyle w:val="GridTable4Accent1"/>
        <w:tblW w:w="9634" w:type="dxa"/>
        <w:tblInd w:w="1634" w:type="dxa"/>
        <w:tblLook w:val="04A0" w:firstRow="1" w:lastRow="0" w:firstColumn="1" w:lastColumn="0" w:noHBand="0" w:noVBand="1"/>
      </w:tblPr>
      <w:tblGrid>
        <w:gridCol w:w="708"/>
        <w:gridCol w:w="2661"/>
        <w:gridCol w:w="6265"/>
      </w:tblGrid>
      <w:tr w:rsidR="00DA7BC3" w:rsidRPr="00FA75BD" w:rsidTr="008E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661" w:type="dxa"/>
            <w:hideMark/>
          </w:tcPr>
          <w:p w:rsidR="00DA7BC3" w:rsidRPr="00FA75BD" w:rsidRDefault="00DA7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Tên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6265" w:type="dxa"/>
            <w:hideMark/>
          </w:tcPr>
          <w:p w:rsidR="00DA7BC3" w:rsidRPr="00FA75BD" w:rsidRDefault="00DA7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FA75BD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</w:tr>
      <w:tr w:rsidR="00DA7BC3" w:rsidRPr="00FA75BD" w:rsidTr="008E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1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Thing</w:t>
            </w:r>
          </w:p>
        </w:tc>
        <w:tc>
          <w:tcPr>
            <w:tcW w:w="6265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Các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đối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tượng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trên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đồ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A7BC3" w:rsidRPr="00FA75BD" w:rsidTr="008E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1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6265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Thông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A75BD">
              <w:rPr>
                <w:rFonts w:ascii="Times New Roman" w:hAnsi="Times New Roman" w:cs="Times New Roman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đồ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A75BD">
              <w:rPr>
                <w:rFonts w:ascii="Times New Roman" w:hAnsi="Times New Roman" w:cs="Times New Roman"/>
              </w:rPr>
              <w:t>địa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DA7BC3" w:rsidRPr="00FA75BD" w:rsidTr="008E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1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6265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Các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phần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thưởng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xuất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hiện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trên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đồ</w:t>
            </w:r>
            <w:proofErr w:type="spellEnd"/>
          </w:p>
        </w:tc>
      </w:tr>
      <w:tr w:rsidR="00DA7BC3" w:rsidRPr="00FA75BD" w:rsidTr="008E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1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TankType</w:t>
            </w:r>
            <w:proofErr w:type="spellEnd"/>
          </w:p>
        </w:tc>
        <w:tc>
          <w:tcPr>
            <w:tcW w:w="6265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Các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loại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xe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</w:tr>
      <w:tr w:rsidR="00DA7BC3" w:rsidRPr="00FA75BD" w:rsidTr="008E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1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TerrainType</w:t>
            </w:r>
            <w:proofErr w:type="spellEnd"/>
          </w:p>
        </w:tc>
        <w:tc>
          <w:tcPr>
            <w:tcW w:w="6265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Các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loại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địa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hình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như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cây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A75BD">
              <w:rPr>
                <w:rFonts w:ascii="Times New Roman" w:hAnsi="Times New Roman" w:cs="Times New Roman"/>
              </w:rPr>
              <w:t>nước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A75BD">
              <w:rPr>
                <w:rFonts w:ascii="Times New Roman" w:hAnsi="Times New Roman" w:cs="Times New Roman"/>
              </w:rPr>
              <w:t>đá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…</w:t>
            </w:r>
          </w:p>
        </w:tc>
      </w:tr>
      <w:tr w:rsidR="00DA7BC3" w:rsidRPr="00FA75BD" w:rsidTr="008E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1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6265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Vị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trí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vật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thể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trên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đồ</w:t>
            </w:r>
            <w:proofErr w:type="spellEnd"/>
          </w:p>
        </w:tc>
      </w:tr>
      <w:tr w:rsidR="00DA7BC3" w:rsidRPr="00FA75BD" w:rsidTr="008E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1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A75BD">
              <w:rPr>
                <w:rFonts w:ascii="Times New Roman" w:hAnsi="Times New Roman" w:cs="Times New Roman"/>
              </w:rPr>
              <w:t>Tank</w:t>
            </w:r>
          </w:p>
        </w:tc>
        <w:tc>
          <w:tcPr>
            <w:tcW w:w="6265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A75BD">
              <w:rPr>
                <w:rFonts w:ascii="Times New Roman" w:hAnsi="Times New Roman" w:cs="Times New Roman"/>
              </w:rPr>
              <w:t>Các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xe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tăng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xuất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hiện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trên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</w:rPr>
              <w:t>đồ</w:t>
            </w:r>
            <w:proofErr w:type="spellEnd"/>
          </w:p>
        </w:tc>
      </w:tr>
    </w:tbl>
    <w:p w:rsidR="001B338F" w:rsidRDefault="001B338F" w:rsidP="001B338F">
      <w:pPr>
        <w:ind w:left="2127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1B338F" w:rsidRPr="005D4C4F" w:rsidRDefault="00DA7BC3" w:rsidP="009B5B8D">
      <w:pPr>
        <w:pStyle w:val="ListParagraph"/>
        <w:numPr>
          <w:ilvl w:val="1"/>
          <w:numId w:val="6"/>
        </w:numPr>
        <w:ind w:left="1890" w:right="1276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42" w:name="_Toc400491056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Đặc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tả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lớp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đối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tượng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:</w:t>
      </w:r>
      <w:bookmarkEnd w:id="42"/>
    </w:p>
    <w:tbl>
      <w:tblPr>
        <w:tblStyle w:val="GridTable4Accent1"/>
        <w:tblW w:w="9576" w:type="dxa"/>
        <w:tblInd w:w="1800" w:type="dxa"/>
        <w:tblLook w:val="04A0" w:firstRow="1" w:lastRow="0" w:firstColumn="1" w:lastColumn="0" w:noHBand="0" w:noVBand="1"/>
      </w:tblPr>
      <w:tblGrid>
        <w:gridCol w:w="679"/>
        <w:gridCol w:w="1559"/>
        <w:gridCol w:w="3182"/>
        <w:gridCol w:w="4156"/>
      </w:tblGrid>
      <w:tr w:rsidR="00DA7BC3" w:rsidRPr="00FA75BD" w:rsidTr="00FA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hideMark/>
          </w:tcPr>
          <w:p w:rsidR="00DA7BC3" w:rsidRPr="009B5B8D" w:rsidRDefault="00DA7BC3">
            <w:pPr>
              <w:rPr>
                <w:rFonts w:ascii="Times New Roman" w:hAnsi="Times New Roman" w:cs="Times New Roman"/>
                <w:szCs w:val="26"/>
              </w:rPr>
            </w:pPr>
            <w:r w:rsidRPr="009B5B8D">
              <w:rPr>
                <w:rFonts w:ascii="Times New Roman" w:hAnsi="Times New Roman" w:cs="Times New Roman"/>
                <w:szCs w:val="26"/>
              </w:rPr>
              <w:t>Thing</w:t>
            </w:r>
          </w:p>
        </w:tc>
      </w:tr>
      <w:tr w:rsidR="00DA7BC3" w:rsidRPr="00FA75BD" w:rsidTr="009B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b w:val="0"/>
                <w:szCs w:val="26"/>
              </w:rPr>
              <w:t>STT</w:t>
            </w:r>
          </w:p>
        </w:tc>
        <w:tc>
          <w:tcPr>
            <w:tcW w:w="1559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Tên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3182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Ràng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4156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Mô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tả</w:t>
            </w:r>
            <w:proofErr w:type="spellEnd"/>
          </w:p>
        </w:tc>
      </w:tr>
      <w:tr w:rsidR="00DA7BC3" w:rsidRPr="00FA75BD" w:rsidTr="009B5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1</w:t>
            </w:r>
          </w:p>
        </w:tc>
        <w:tc>
          <w:tcPr>
            <w:tcW w:w="1559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ID</w:t>
            </w:r>
          </w:p>
        </w:tc>
        <w:tc>
          <w:tcPr>
            <w:tcW w:w="3182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Khóa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chính</w:t>
            </w:r>
            <w:proofErr w:type="spellEnd"/>
          </w:p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nguyên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(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int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>)</w:t>
            </w:r>
          </w:p>
        </w:tc>
        <w:tc>
          <w:tcPr>
            <w:tcW w:w="4156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đối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tượng</w:t>
            </w:r>
            <w:proofErr w:type="spellEnd"/>
          </w:p>
        </w:tc>
      </w:tr>
      <w:tr w:rsidR="00DA7BC3" w:rsidRPr="00FA75BD" w:rsidTr="009B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2</w:t>
            </w:r>
          </w:p>
        </w:tc>
        <w:tc>
          <w:tcPr>
            <w:tcW w:w="1559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name</w:t>
            </w:r>
          </w:p>
        </w:tc>
        <w:tc>
          <w:tcPr>
            <w:tcW w:w="3182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chuỗi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(String)</w:t>
            </w:r>
          </w:p>
        </w:tc>
        <w:tc>
          <w:tcPr>
            <w:tcW w:w="4156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đối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tượng</w:t>
            </w:r>
            <w:proofErr w:type="spellEnd"/>
          </w:p>
        </w:tc>
      </w:tr>
      <w:tr w:rsidR="00DA7BC3" w:rsidRPr="00FA75BD" w:rsidTr="009B5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1559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image</w:t>
            </w:r>
          </w:p>
        </w:tc>
        <w:tc>
          <w:tcPr>
            <w:tcW w:w="3182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hình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ảnh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(Texture)</w:t>
            </w:r>
          </w:p>
        </w:tc>
        <w:tc>
          <w:tcPr>
            <w:tcW w:w="4156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 xml:space="preserve">Sprite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đối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tượng</w:t>
            </w:r>
            <w:proofErr w:type="spellEnd"/>
          </w:p>
        </w:tc>
      </w:tr>
    </w:tbl>
    <w:p w:rsidR="00DA7BC3" w:rsidRPr="00FA75BD" w:rsidRDefault="00DA7BC3" w:rsidP="00DA7BC3">
      <w:pPr>
        <w:ind w:left="3960" w:hanging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Accent1"/>
        <w:tblW w:w="9576" w:type="dxa"/>
        <w:tblInd w:w="1800" w:type="dxa"/>
        <w:tblLook w:val="04A0" w:firstRow="1" w:lastRow="0" w:firstColumn="1" w:lastColumn="0" w:noHBand="0" w:noVBand="1"/>
      </w:tblPr>
      <w:tblGrid>
        <w:gridCol w:w="679"/>
        <w:gridCol w:w="1559"/>
        <w:gridCol w:w="3182"/>
        <w:gridCol w:w="4156"/>
      </w:tblGrid>
      <w:tr w:rsidR="00DA7BC3" w:rsidRPr="00FA75BD" w:rsidTr="00FA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hideMark/>
          </w:tcPr>
          <w:p w:rsidR="00DA7BC3" w:rsidRPr="009B5B8D" w:rsidRDefault="00DA7BC3">
            <w:pPr>
              <w:rPr>
                <w:rFonts w:ascii="Times New Roman" w:hAnsi="Times New Roman" w:cs="Times New Roman"/>
                <w:szCs w:val="26"/>
              </w:rPr>
            </w:pPr>
            <w:r w:rsidRPr="009B5B8D">
              <w:rPr>
                <w:rFonts w:ascii="Times New Roman" w:hAnsi="Times New Roman" w:cs="Times New Roman"/>
                <w:szCs w:val="26"/>
              </w:rPr>
              <w:t>Map</w:t>
            </w:r>
          </w:p>
        </w:tc>
      </w:tr>
      <w:tr w:rsidR="00DA7BC3" w:rsidRPr="00FA75BD" w:rsidTr="00FA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b w:val="0"/>
                <w:szCs w:val="26"/>
              </w:rPr>
              <w:t>STT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Tên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3183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Ràng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4158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Mô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tả</w:t>
            </w:r>
            <w:proofErr w:type="spellEnd"/>
          </w:p>
        </w:tc>
      </w:tr>
      <w:tr w:rsidR="00DA7BC3" w:rsidRPr="00FA75BD" w:rsidTr="00FA7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1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ID</w:t>
            </w:r>
          </w:p>
        </w:tc>
        <w:tc>
          <w:tcPr>
            <w:tcW w:w="3183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Khóa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chính</w:t>
            </w:r>
            <w:proofErr w:type="spellEnd"/>
          </w:p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nguyên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(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int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>)</w:t>
            </w:r>
          </w:p>
        </w:tc>
        <w:tc>
          <w:tcPr>
            <w:tcW w:w="4158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bãn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đồ</w:t>
            </w:r>
            <w:proofErr w:type="spellEnd"/>
          </w:p>
        </w:tc>
      </w:tr>
      <w:tr w:rsidR="00DA7BC3" w:rsidRPr="00FA75BD" w:rsidTr="00FA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2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row</w:t>
            </w:r>
          </w:p>
        </w:tc>
        <w:tc>
          <w:tcPr>
            <w:tcW w:w="3183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nguyên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(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int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>)</w:t>
            </w:r>
          </w:p>
        </w:tc>
        <w:tc>
          <w:tcPr>
            <w:tcW w:w="4158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dòng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đồ</w:t>
            </w:r>
            <w:proofErr w:type="spellEnd"/>
          </w:p>
        </w:tc>
      </w:tr>
      <w:tr w:rsidR="00DA7BC3" w:rsidRPr="00FA75BD" w:rsidTr="00FA7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col</w:t>
            </w:r>
          </w:p>
        </w:tc>
        <w:tc>
          <w:tcPr>
            <w:tcW w:w="3183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nguyên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(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int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>)</w:t>
            </w:r>
          </w:p>
        </w:tc>
        <w:tc>
          <w:tcPr>
            <w:tcW w:w="4158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cột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đồ</w:t>
            </w:r>
            <w:proofErr w:type="spellEnd"/>
          </w:p>
        </w:tc>
      </w:tr>
      <w:tr w:rsidR="00DA7BC3" w:rsidRPr="00FA75BD" w:rsidTr="00FA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mapData</w:t>
            </w:r>
            <w:proofErr w:type="spellEnd"/>
          </w:p>
        </w:tc>
        <w:tc>
          <w:tcPr>
            <w:tcW w:w="3183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mảng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2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chiều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nguyên</w:t>
            </w:r>
            <w:proofErr w:type="spellEnd"/>
          </w:p>
        </w:tc>
        <w:tc>
          <w:tcPr>
            <w:tcW w:w="4158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địa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hìn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đồ</w:t>
            </w:r>
            <w:proofErr w:type="spellEnd"/>
          </w:p>
        </w:tc>
      </w:tr>
    </w:tbl>
    <w:p w:rsidR="00DA7BC3" w:rsidRPr="00FA75BD" w:rsidRDefault="00DA7BC3" w:rsidP="00DA7BC3">
      <w:pPr>
        <w:ind w:left="3960" w:hanging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Accent1"/>
        <w:tblW w:w="9576" w:type="dxa"/>
        <w:tblInd w:w="1800" w:type="dxa"/>
        <w:tblLook w:val="04A0" w:firstRow="1" w:lastRow="0" w:firstColumn="1" w:lastColumn="0" w:noHBand="0" w:noVBand="1"/>
      </w:tblPr>
      <w:tblGrid>
        <w:gridCol w:w="679"/>
        <w:gridCol w:w="1559"/>
        <w:gridCol w:w="3182"/>
        <w:gridCol w:w="4156"/>
      </w:tblGrid>
      <w:tr w:rsidR="00DA7BC3" w:rsidRPr="00FA75BD" w:rsidTr="00FA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hideMark/>
          </w:tcPr>
          <w:p w:rsidR="00DA7BC3" w:rsidRPr="009B5B8D" w:rsidRDefault="00DA7BC3">
            <w:pPr>
              <w:rPr>
                <w:rFonts w:ascii="Times New Roman" w:hAnsi="Times New Roman" w:cs="Times New Roman"/>
                <w:szCs w:val="26"/>
              </w:rPr>
            </w:pPr>
            <w:r w:rsidRPr="009B5B8D">
              <w:rPr>
                <w:rFonts w:ascii="Times New Roman" w:hAnsi="Times New Roman" w:cs="Times New Roman"/>
                <w:szCs w:val="26"/>
              </w:rPr>
              <w:t>Item</w:t>
            </w:r>
          </w:p>
        </w:tc>
      </w:tr>
      <w:tr w:rsidR="00DA7BC3" w:rsidRPr="00FA75BD" w:rsidTr="00FA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b w:val="0"/>
                <w:szCs w:val="26"/>
              </w:rPr>
              <w:t>STT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Tên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3183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Ràng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4158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Mô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tả</w:t>
            </w:r>
            <w:proofErr w:type="spellEnd"/>
          </w:p>
        </w:tc>
      </w:tr>
      <w:tr w:rsidR="00DA7BC3" w:rsidRPr="00FA75BD" w:rsidTr="00FA7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1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pos</w:t>
            </w:r>
            <w:proofErr w:type="spellEnd"/>
          </w:p>
        </w:tc>
        <w:tc>
          <w:tcPr>
            <w:tcW w:w="3183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>: Position</w:t>
            </w:r>
          </w:p>
        </w:tc>
        <w:tc>
          <w:tcPr>
            <w:tcW w:w="4158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Vị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trí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phần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thưởng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trên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đồ</w:t>
            </w:r>
            <w:proofErr w:type="spellEnd"/>
          </w:p>
        </w:tc>
      </w:tr>
    </w:tbl>
    <w:p w:rsidR="00DA7BC3" w:rsidRPr="00FA75BD" w:rsidRDefault="00DA7BC3" w:rsidP="00DA7BC3">
      <w:pPr>
        <w:ind w:left="3960" w:hanging="360"/>
        <w:rPr>
          <w:rFonts w:ascii="Times New Roman" w:hAnsi="Times New Roman" w:cs="Times New Roman"/>
          <w:sz w:val="26"/>
          <w:szCs w:val="26"/>
        </w:rPr>
      </w:pPr>
    </w:p>
    <w:p w:rsidR="00DA7BC3" w:rsidRPr="00FA75BD" w:rsidRDefault="00DA7BC3" w:rsidP="00DA7BC3">
      <w:pPr>
        <w:ind w:left="3960" w:hanging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Accent1"/>
        <w:tblW w:w="9576" w:type="dxa"/>
        <w:tblInd w:w="1800" w:type="dxa"/>
        <w:tblLook w:val="04A0" w:firstRow="1" w:lastRow="0" w:firstColumn="1" w:lastColumn="0" w:noHBand="0" w:noVBand="1"/>
      </w:tblPr>
      <w:tblGrid>
        <w:gridCol w:w="679"/>
        <w:gridCol w:w="1560"/>
        <w:gridCol w:w="3361"/>
        <w:gridCol w:w="3976"/>
      </w:tblGrid>
      <w:tr w:rsidR="00DA7BC3" w:rsidRPr="00FA75BD" w:rsidTr="00FA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hideMark/>
          </w:tcPr>
          <w:p w:rsidR="00DA7BC3" w:rsidRPr="009B5B8D" w:rsidRDefault="00DA7BC3">
            <w:pPr>
              <w:rPr>
                <w:rFonts w:ascii="Times New Roman" w:hAnsi="Times New Roman" w:cs="Times New Roman"/>
                <w:szCs w:val="26"/>
              </w:rPr>
            </w:pPr>
            <w:r w:rsidRPr="009B5B8D">
              <w:rPr>
                <w:rFonts w:ascii="Times New Roman" w:hAnsi="Times New Roman" w:cs="Times New Roman"/>
                <w:szCs w:val="26"/>
              </w:rPr>
              <w:t>Position</w:t>
            </w:r>
          </w:p>
        </w:tc>
      </w:tr>
      <w:tr w:rsidR="00DA7BC3" w:rsidRPr="00FA75BD" w:rsidTr="00FA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b w:val="0"/>
                <w:szCs w:val="26"/>
              </w:rPr>
              <w:t>STT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Tên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3363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Ràng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3978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Mô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tả</w:t>
            </w:r>
            <w:proofErr w:type="spellEnd"/>
          </w:p>
        </w:tc>
      </w:tr>
      <w:tr w:rsidR="00DA7BC3" w:rsidRPr="00FA75BD" w:rsidTr="00FA7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1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x</w:t>
            </w:r>
          </w:p>
        </w:tc>
        <w:tc>
          <w:tcPr>
            <w:tcW w:w="3363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nguyên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(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int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>)</w:t>
            </w:r>
          </w:p>
        </w:tc>
        <w:tc>
          <w:tcPr>
            <w:tcW w:w="3978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Tọa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độ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dòng</w:t>
            </w:r>
            <w:proofErr w:type="spellEnd"/>
          </w:p>
        </w:tc>
      </w:tr>
      <w:tr w:rsidR="00DA7BC3" w:rsidRPr="00FA75BD" w:rsidTr="00FA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2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y</w:t>
            </w:r>
          </w:p>
        </w:tc>
        <w:tc>
          <w:tcPr>
            <w:tcW w:w="3363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nguyên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(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int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>)</w:t>
            </w:r>
          </w:p>
        </w:tc>
        <w:tc>
          <w:tcPr>
            <w:tcW w:w="3978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Tọa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độ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cột</w:t>
            </w:r>
            <w:proofErr w:type="spellEnd"/>
          </w:p>
        </w:tc>
      </w:tr>
    </w:tbl>
    <w:p w:rsidR="00DA7BC3" w:rsidRPr="00FA75BD" w:rsidRDefault="00DA7BC3" w:rsidP="00DA7BC3">
      <w:pPr>
        <w:pStyle w:val="ListParagraph"/>
        <w:numPr>
          <w:ilvl w:val="0"/>
          <w:numId w:val="0"/>
        </w:numPr>
        <w:ind w:left="2250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Accent1"/>
        <w:tblW w:w="9576" w:type="dxa"/>
        <w:tblInd w:w="1800" w:type="dxa"/>
        <w:tblLook w:val="04A0" w:firstRow="1" w:lastRow="0" w:firstColumn="1" w:lastColumn="0" w:noHBand="0" w:noVBand="1"/>
      </w:tblPr>
      <w:tblGrid>
        <w:gridCol w:w="679"/>
        <w:gridCol w:w="1559"/>
        <w:gridCol w:w="3362"/>
        <w:gridCol w:w="3976"/>
      </w:tblGrid>
      <w:tr w:rsidR="00DA7BC3" w:rsidRPr="00FA75BD" w:rsidTr="00FA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hideMark/>
          </w:tcPr>
          <w:p w:rsidR="00DA7BC3" w:rsidRPr="009B5B8D" w:rsidRDefault="00DA7BC3">
            <w:pPr>
              <w:rPr>
                <w:rFonts w:ascii="Times New Roman" w:hAnsi="Times New Roman" w:cs="Times New Roman"/>
                <w:szCs w:val="26"/>
              </w:rPr>
            </w:pPr>
            <w:r w:rsidRPr="009B5B8D">
              <w:rPr>
                <w:rFonts w:ascii="Times New Roman" w:hAnsi="Times New Roman" w:cs="Times New Roman"/>
                <w:szCs w:val="26"/>
              </w:rPr>
              <w:t>Tank</w:t>
            </w:r>
          </w:p>
        </w:tc>
      </w:tr>
      <w:tr w:rsidR="00DA7BC3" w:rsidRPr="00FA75BD" w:rsidTr="00FA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b w:val="0"/>
                <w:szCs w:val="26"/>
              </w:rPr>
              <w:t>STT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Tên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3363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Ràng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3978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Mô</w:t>
            </w:r>
            <w:proofErr w:type="spellEnd"/>
            <w:r w:rsidRPr="00FA75BD">
              <w:rPr>
                <w:rFonts w:ascii="Times New Roman" w:hAnsi="Times New Roman" w:cs="Times New Roman"/>
                <w:b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b/>
                <w:szCs w:val="26"/>
              </w:rPr>
              <w:t>tả</w:t>
            </w:r>
            <w:proofErr w:type="spellEnd"/>
          </w:p>
        </w:tc>
      </w:tr>
      <w:tr w:rsidR="00DA7BC3" w:rsidRPr="00FA75BD" w:rsidTr="00FA7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2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type</w:t>
            </w:r>
          </w:p>
        </w:tc>
        <w:tc>
          <w:tcPr>
            <w:tcW w:w="3363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số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nguyên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(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int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>)</w:t>
            </w:r>
          </w:p>
        </w:tc>
        <w:tc>
          <w:tcPr>
            <w:tcW w:w="3978" w:type="dxa"/>
            <w:hideMark/>
          </w:tcPr>
          <w:p w:rsidR="00DA7BC3" w:rsidRPr="00FA75BD" w:rsidRDefault="00D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Loại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xe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tăng</w:t>
            </w:r>
            <w:proofErr w:type="spellEnd"/>
          </w:p>
        </w:tc>
      </w:tr>
      <w:tr w:rsidR="00DA7BC3" w:rsidRPr="00FA75BD" w:rsidTr="00FA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A7BC3" w:rsidRPr="00FA75BD" w:rsidRDefault="00DA7BC3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FA75BD"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1560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pos</w:t>
            </w:r>
            <w:proofErr w:type="spellEnd"/>
          </w:p>
        </w:tc>
        <w:tc>
          <w:tcPr>
            <w:tcW w:w="3363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Kiểu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dữ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liệu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>: Position</w:t>
            </w:r>
          </w:p>
        </w:tc>
        <w:tc>
          <w:tcPr>
            <w:tcW w:w="3978" w:type="dxa"/>
            <w:hideMark/>
          </w:tcPr>
          <w:p w:rsidR="00DA7BC3" w:rsidRPr="00FA75BD" w:rsidRDefault="00DA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Vị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trí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xe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tăng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trên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bản</w:t>
            </w:r>
            <w:proofErr w:type="spellEnd"/>
            <w:r w:rsidRPr="00FA75B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FA75BD">
              <w:rPr>
                <w:rFonts w:ascii="Times New Roman" w:hAnsi="Times New Roman" w:cs="Times New Roman"/>
                <w:szCs w:val="26"/>
              </w:rPr>
              <w:t>đồ</w:t>
            </w:r>
            <w:proofErr w:type="spellEnd"/>
          </w:p>
        </w:tc>
      </w:tr>
    </w:tbl>
    <w:p w:rsidR="00DA7BC3" w:rsidRDefault="00DA7BC3" w:rsidP="00DA7BC3">
      <w:pPr>
        <w:pStyle w:val="ListParagraph"/>
        <w:numPr>
          <w:ilvl w:val="0"/>
          <w:numId w:val="0"/>
        </w:numPr>
        <w:ind w:left="1134" w:right="1276"/>
        <w:jc w:val="both"/>
        <w:outlineLvl w:val="0"/>
      </w:pPr>
    </w:p>
    <w:p w:rsidR="001B338F" w:rsidRDefault="00DA7BC3" w:rsidP="006C4426">
      <w:pPr>
        <w:pStyle w:val="ListParagraph"/>
        <w:numPr>
          <w:ilvl w:val="0"/>
          <w:numId w:val="2"/>
        </w:numPr>
        <w:ind w:left="1134" w:right="1276" w:firstLine="0"/>
        <w:jc w:val="both"/>
        <w:outlineLvl w:val="0"/>
      </w:pPr>
      <w:bookmarkStart w:id="43" w:name="_Toc40049105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bookmarkEnd w:id="43"/>
    </w:p>
    <w:p w:rsidR="001B338F" w:rsidRPr="005D4C4F" w:rsidRDefault="005F1606" w:rsidP="005D4C4F">
      <w:pPr>
        <w:pStyle w:val="ListParagraph"/>
        <w:numPr>
          <w:ilvl w:val="1"/>
          <w:numId w:val="5"/>
        </w:numPr>
        <w:ind w:right="1276" w:hanging="414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44" w:name="_Toc400491058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Thông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tin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ngôn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ngữ</w:t>
      </w:r>
      <w:proofErr w:type="spellEnd"/>
      <w:r w:rsidR="001B338F"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:</w:t>
      </w:r>
      <w:bookmarkEnd w:id="44"/>
    </w:p>
    <w:p w:rsidR="00D362AC" w:rsidRDefault="005F1606" w:rsidP="006C4426">
      <w:pPr>
        <w:pStyle w:val="Default"/>
        <w:numPr>
          <w:ilvl w:val="2"/>
          <w:numId w:val="4"/>
        </w:numPr>
        <w:rPr>
          <w:color w:val="141823"/>
          <w:sz w:val="26"/>
          <w:szCs w:val="26"/>
          <w:shd w:val="clear" w:color="auto" w:fill="FFFFFF"/>
        </w:rPr>
      </w:pPr>
      <w:proofErr w:type="spellStart"/>
      <w:r>
        <w:rPr>
          <w:color w:val="141823"/>
          <w:sz w:val="26"/>
          <w:szCs w:val="26"/>
          <w:shd w:val="clear" w:color="auto" w:fill="FFFFFF"/>
        </w:rPr>
        <w:t>Ngôn</w:t>
      </w:r>
      <w:proofErr w:type="spellEnd"/>
      <w:r>
        <w:rPr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823"/>
          <w:sz w:val="26"/>
          <w:szCs w:val="26"/>
          <w:shd w:val="clear" w:color="auto" w:fill="FFFFFF"/>
        </w:rPr>
        <w:t>ngữ</w:t>
      </w:r>
      <w:proofErr w:type="spellEnd"/>
      <w:r>
        <w:rPr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823"/>
          <w:sz w:val="26"/>
          <w:szCs w:val="26"/>
          <w:shd w:val="clear" w:color="auto" w:fill="FFFFFF"/>
        </w:rPr>
        <w:t>sử</w:t>
      </w:r>
      <w:proofErr w:type="spellEnd"/>
      <w:r>
        <w:rPr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823"/>
          <w:sz w:val="26"/>
          <w:szCs w:val="26"/>
          <w:shd w:val="clear" w:color="auto" w:fill="FFFFFF"/>
        </w:rPr>
        <w:t>dụng</w:t>
      </w:r>
      <w:proofErr w:type="spellEnd"/>
      <w:r>
        <w:rPr>
          <w:color w:val="141823"/>
          <w:sz w:val="26"/>
          <w:szCs w:val="26"/>
          <w:shd w:val="clear" w:color="auto" w:fill="FFFFFF"/>
        </w:rPr>
        <w:t>: XML</w:t>
      </w:r>
    </w:p>
    <w:p w:rsidR="005F1606" w:rsidRDefault="005F1606" w:rsidP="006C4426">
      <w:pPr>
        <w:pStyle w:val="Default"/>
        <w:numPr>
          <w:ilvl w:val="2"/>
          <w:numId w:val="4"/>
        </w:numPr>
        <w:rPr>
          <w:color w:val="141823"/>
          <w:sz w:val="26"/>
          <w:szCs w:val="26"/>
          <w:shd w:val="clear" w:color="auto" w:fill="FFFFFF"/>
        </w:rPr>
      </w:pPr>
      <w:proofErr w:type="spellStart"/>
      <w:r>
        <w:rPr>
          <w:color w:val="141823"/>
          <w:sz w:val="26"/>
          <w:szCs w:val="26"/>
          <w:shd w:val="clear" w:color="auto" w:fill="FFFFFF"/>
        </w:rPr>
        <w:t>Ngôn</w:t>
      </w:r>
      <w:proofErr w:type="spellEnd"/>
      <w:r>
        <w:rPr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823"/>
          <w:sz w:val="26"/>
          <w:szCs w:val="26"/>
          <w:shd w:val="clear" w:color="auto" w:fill="FFFFFF"/>
        </w:rPr>
        <w:t>ngữ</w:t>
      </w:r>
      <w:proofErr w:type="spellEnd"/>
      <w:r>
        <w:rPr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823"/>
          <w:sz w:val="26"/>
          <w:szCs w:val="26"/>
          <w:shd w:val="clear" w:color="auto" w:fill="FFFFFF"/>
        </w:rPr>
        <w:t>mô</w:t>
      </w:r>
      <w:proofErr w:type="spellEnd"/>
      <w:r>
        <w:rPr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823"/>
          <w:sz w:val="26"/>
          <w:szCs w:val="26"/>
          <w:shd w:val="clear" w:color="auto" w:fill="FFFFFF"/>
        </w:rPr>
        <w:t>tả</w:t>
      </w:r>
      <w:proofErr w:type="spellEnd"/>
      <w:r>
        <w:rPr>
          <w:color w:val="141823"/>
          <w:sz w:val="26"/>
          <w:szCs w:val="26"/>
          <w:shd w:val="clear" w:color="auto" w:fill="FFFFFF"/>
        </w:rPr>
        <w:t>: DTD</w:t>
      </w:r>
    </w:p>
    <w:p w:rsidR="005F1606" w:rsidRPr="00024AD8" w:rsidRDefault="005F1606" w:rsidP="001B338F">
      <w:pPr>
        <w:pStyle w:val="Default"/>
        <w:ind w:left="2160"/>
        <w:rPr>
          <w:b/>
          <w:sz w:val="26"/>
          <w:szCs w:val="26"/>
        </w:rPr>
      </w:pPr>
    </w:p>
    <w:p w:rsidR="001B338F" w:rsidRPr="005D4C4F" w:rsidRDefault="005F1606" w:rsidP="006C4426">
      <w:pPr>
        <w:pStyle w:val="ListParagraph"/>
        <w:numPr>
          <w:ilvl w:val="1"/>
          <w:numId w:val="5"/>
        </w:numPr>
        <w:ind w:left="2127" w:right="142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45" w:name="_Toc400491059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Cấu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trúc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dữ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liệu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:</w:t>
      </w:r>
      <w:bookmarkEnd w:id="45"/>
    </w:p>
    <w:p w:rsidR="005F1606" w:rsidRPr="005F1606" w:rsidRDefault="005F1606" w:rsidP="006C4426">
      <w:pPr>
        <w:pStyle w:val="ListParagraph"/>
        <w:numPr>
          <w:ilvl w:val="0"/>
          <w:numId w:val="7"/>
        </w:numPr>
        <w:spacing w:after="160" w:line="360" w:lineRule="auto"/>
        <w:ind w:left="216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r w:rsidRPr="005F1606">
        <w:rPr>
          <w:rFonts w:ascii="Times New Roman" w:hAnsi="Times New Roman" w:cs="Times New Roman"/>
          <w:color w:val="auto"/>
          <w:sz w:val="26"/>
          <w:szCs w:val="26"/>
        </w:rPr>
        <w:t>File “stages.xml”</w:t>
      </w:r>
    </w:p>
    <w:p w:rsidR="005F1606" w:rsidRDefault="005F1606" w:rsidP="005F1606">
      <w:pPr>
        <w:spacing w:after="160" w:line="360" w:lineRule="auto"/>
        <w:ind w:left="2160" w:hanging="360"/>
        <w:contextualSpacing/>
      </w:pP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</w:t>
      </w:r>
      <w:r>
        <w:rPr>
          <w:rFonts w:ascii="Consolas" w:hAnsi="Consolas" w:cs="Consolas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BATTLE_CITY [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BATTLE_CITY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CURRENT_STAGE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ALL_STAGES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  <w:bookmarkStart w:id="46" w:name="_GoBack"/>
      <w:bookmarkEnd w:id="46"/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CURRENT_STAGE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ALL_STAGES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STAGE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STAGE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POSITION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POSITION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POSITION</w:t>
      </w:r>
      <w:r>
        <w:rPr>
          <w:rFonts w:ascii="Consolas" w:hAnsi="Consolas" w:cs="Consolas"/>
          <w:sz w:val="20"/>
          <w:szCs w:val="20"/>
        </w:rPr>
        <w:t xml:space="preserve"> X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POSITION</w:t>
      </w:r>
      <w:r>
        <w:rPr>
          <w:rFonts w:ascii="Consolas" w:hAnsi="Consolas" w:cs="Consolas"/>
          <w:sz w:val="20"/>
          <w:szCs w:val="20"/>
        </w:rPr>
        <w:t xml:space="preserve"> Y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</w:p>
    <w:p w:rsidR="005F1606" w:rsidRDefault="005F1606" w:rsidP="005F1606">
      <w:pPr>
        <w:spacing w:line="360" w:lineRule="auto"/>
        <w:ind w:left="2160"/>
        <w:rPr>
          <w:rFonts w:ascii="Consolas" w:hAnsi="Consolas" w:cs="Consolas"/>
          <w:color w:val="3F3FB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Pr="005F1606" w:rsidRDefault="005F1606" w:rsidP="006C4426">
      <w:pPr>
        <w:pStyle w:val="ListParagraph"/>
        <w:numPr>
          <w:ilvl w:val="0"/>
          <w:numId w:val="7"/>
        </w:numPr>
        <w:spacing w:after="160" w:line="360" w:lineRule="auto"/>
        <w:ind w:left="216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r w:rsidRPr="005F1606">
        <w:rPr>
          <w:rFonts w:ascii="Times New Roman" w:hAnsi="Times New Roman" w:cs="Times New Roman"/>
          <w:color w:val="auto"/>
          <w:sz w:val="26"/>
          <w:szCs w:val="26"/>
        </w:rPr>
        <w:t>File “objects.xml”</w:t>
      </w:r>
    </w:p>
    <w:p w:rsidR="005F1606" w:rsidRDefault="005F1606" w:rsidP="005F16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</w:t>
      </w:r>
      <w:r>
        <w:rPr>
          <w:rFonts w:ascii="Consolas" w:hAnsi="Consolas" w:cs="Consolas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BATTLE_CITY [</w:t>
      </w:r>
    </w:p>
    <w:p w:rsidR="005F1606" w:rsidRDefault="005F1606" w:rsidP="005F16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5F1606" w:rsidRDefault="005F1606" w:rsidP="005F16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BATTLE_CITY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NAME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TEXTURE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TEXTURE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5F1606" w:rsidRDefault="005F1606" w:rsidP="005F16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5F1606" w:rsidRDefault="005F1606" w:rsidP="005F16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3F3FB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B338F" w:rsidRPr="00026A86" w:rsidRDefault="001B338F" w:rsidP="001B338F">
      <w:pPr>
        <w:ind w:left="2127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1B338F" w:rsidRPr="005D4C4F" w:rsidRDefault="00331F4D" w:rsidP="006C4426">
      <w:pPr>
        <w:pStyle w:val="ListParagraph"/>
        <w:numPr>
          <w:ilvl w:val="1"/>
          <w:numId w:val="5"/>
        </w:numPr>
        <w:ind w:left="2127" w:right="1276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47" w:name="_Toc400491060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Đặc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tả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dữ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liệu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:</w:t>
      </w:r>
      <w:bookmarkEnd w:id="47"/>
    </w:p>
    <w:p w:rsidR="00331F4D" w:rsidRPr="00331F4D" w:rsidRDefault="00331F4D" w:rsidP="006C4426">
      <w:pPr>
        <w:pStyle w:val="ListParagraph"/>
        <w:numPr>
          <w:ilvl w:val="0"/>
          <w:numId w:val="7"/>
        </w:numPr>
        <w:spacing w:after="160" w:line="360" w:lineRule="auto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r w:rsidRPr="00331F4D">
        <w:rPr>
          <w:rFonts w:ascii="Times New Roman" w:hAnsi="Times New Roman" w:cs="Times New Roman"/>
          <w:color w:val="auto"/>
          <w:sz w:val="26"/>
          <w:szCs w:val="26"/>
        </w:rPr>
        <w:t>File “stages.xml”</w:t>
      </w:r>
    </w:p>
    <w:tbl>
      <w:tblPr>
        <w:tblStyle w:val="GridTable4Accent1"/>
        <w:tblW w:w="0" w:type="auto"/>
        <w:tblInd w:w="1800" w:type="dxa"/>
        <w:tblLook w:val="04A0" w:firstRow="1" w:lastRow="0" w:firstColumn="1" w:lastColumn="0" w:noHBand="0" w:noVBand="1"/>
      </w:tblPr>
      <w:tblGrid>
        <w:gridCol w:w="1543"/>
        <w:gridCol w:w="2969"/>
        <w:gridCol w:w="3977"/>
      </w:tblGrid>
      <w:tr w:rsidR="00331F4D" w:rsidRPr="00331F4D" w:rsidTr="0033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STT</w:t>
            </w:r>
          </w:p>
        </w:tc>
        <w:tc>
          <w:tcPr>
            <w:tcW w:w="2969" w:type="dxa"/>
            <w:hideMark/>
          </w:tcPr>
          <w:p w:rsidR="00331F4D" w:rsidRPr="00331F4D" w:rsidRDefault="00331F4D" w:rsidP="00331F4D">
            <w:pPr>
              <w:ind w:left="-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thẻ</w:t>
            </w:r>
            <w:proofErr w:type="spellEnd"/>
          </w:p>
        </w:tc>
        <w:tc>
          <w:tcPr>
            <w:tcW w:w="3977" w:type="dxa"/>
            <w:hideMark/>
          </w:tcPr>
          <w:p w:rsidR="00331F4D" w:rsidRPr="00331F4D" w:rsidRDefault="00331F4D" w:rsidP="00331F4D">
            <w:pPr>
              <w:ind w:left="-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Mô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tả</w:t>
            </w:r>
            <w:proofErr w:type="spellEnd"/>
          </w:p>
        </w:tc>
      </w:tr>
      <w:tr w:rsidR="00331F4D" w:rsidRPr="00331F4D" w:rsidTr="0033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1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BATTLE_CITY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Thẻ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gốc</w:t>
            </w:r>
            <w:proofErr w:type="spellEnd"/>
          </w:p>
        </w:tc>
      </w:tr>
      <w:tr w:rsidR="00331F4D" w:rsidRPr="00331F4D" w:rsidTr="0033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2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CURRENT_STAGE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Màn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đang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chơi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hiện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tại</w:t>
            </w:r>
            <w:proofErr w:type="spellEnd"/>
          </w:p>
        </w:tc>
      </w:tr>
      <w:tr w:rsidR="00331F4D" w:rsidRPr="00331F4D" w:rsidTr="0033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ALL_STAGES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Thông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tin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tất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cả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màn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chơi</w:t>
            </w:r>
            <w:proofErr w:type="spellEnd"/>
          </w:p>
        </w:tc>
      </w:tr>
      <w:tr w:rsidR="00331F4D" w:rsidRPr="00331F4D" w:rsidTr="0033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STAGE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Thông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tin 1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màn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chơi</w:t>
            </w:r>
            <w:proofErr w:type="spellEnd"/>
          </w:p>
        </w:tc>
      </w:tr>
      <w:tr w:rsidR="00331F4D" w:rsidRPr="00331F4D" w:rsidTr="0033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5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ID (STAGE)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 xml:space="preserve">ID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màn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chơi</w:t>
            </w:r>
            <w:proofErr w:type="spellEnd"/>
          </w:p>
        </w:tc>
      </w:tr>
      <w:tr w:rsidR="00331F4D" w:rsidRPr="00331F4D" w:rsidTr="0033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6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MAP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Thông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tin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bản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đồ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màn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chơi</w:t>
            </w:r>
            <w:proofErr w:type="spellEnd"/>
          </w:p>
        </w:tc>
      </w:tr>
      <w:tr w:rsidR="00331F4D" w:rsidRPr="00331F4D" w:rsidTr="0033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7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OBJECT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Thông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tin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vật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trên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bản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đồ</w:t>
            </w:r>
            <w:proofErr w:type="spellEnd"/>
          </w:p>
        </w:tc>
      </w:tr>
      <w:tr w:rsidR="00331F4D" w:rsidRPr="00331F4D" w:rsidTr="0033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8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ID (OBJECT)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 xml:space="preserve">ID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vật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</w:p>
        </w:tc>
      </w:tr>
      <w:tr w:rsidR="00331F4D" w:rsidRPr="00331F4D" w:rsidTr="0033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9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POSITION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Vị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trí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vật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</w:p>
        </w:tc>
      </w:tr>
    </w:tbl>
    <w:p w:rsidR="00331F4D" w:rsidRPr="00331F4D" w:rsidRDefault="00331F4D" w:rsidP="00331F4D">
      <w:pPr>
        <w:spacing w:line="360" w:lineRule="auto"/>
        <w:ind w:left="3600"/>
        <w:rPr>
          <w:rFonts w:ascii="Times New Roman" w:hAnsi="Times New Roman" w:cs="Times New Roman"/>
          <w:sz w:val="26"/>
          <w:szCs w:val="26"/>
        </w:rPr>
      </w:pPr>
    </w:p>
    <w:p w:rsidR="00331F4D" w:rsidRPr="00331F4D" w:rsidRDefault="00331F4D" w:rsidP="006C4426">
      <w:pPr>
        <w:pStyle w:val="ListParagraph"/>
        <w:numPr>
          <w:ilvl w:val="0"/>
          <w:numId w:val="8"/>
        </w:numPr>
        <w:spacing w:after="160" w:line="360" w:lineRule="auto"/>
        <w:ind w:left="252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r w:rsidRPr="00331F4D">
        <w:rPr>
          <w:rFonts w:ascii="Times New Roman" w:hAnsi="Times New Roman" w:cs="Times New Roman"/>
          <w:color w:val="auto"/>
          <w:sz w:val="26"/>
          <w:szCs w:val="26"/>
        </w:rPr>
        <w:t>File “objects.xml”</w:t>
      </w:r>
    </w:p>
    <w:tbl>
      <w:tblPr>
        <w:tblStyle w:val="GridTable4Accent1"/>
        <w:tblW w:w="0" w:type="auto"/>
        <w:tblInd w:w="1800" w:type="dxa"/>
        <w:tblLook w:val="04A0" w:firstRow="1" w:lastRow="0" w:firstColumn="1" w:lastColumn="0" w:noHBand="0" w:noVBand="1"/>
      </w:tblPr>
      <w:tblGrid>
        <w:gridCol w:w="1543"/>
        <w:gridCol w:w="2969"/>
        <w:gridCol w:w="3977"/>
      </w:tblGrid>
      <w:tr w:rsidR="00331F4D" w:rsidRPr="00331F4D" w:rsidTr="0033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STT</w:t>
            </w:r>
          </w:p>
        </w:tc>
        <w:tc>
          <w:tcPr>
            <w:tcW w:w="2969" w:type="dxa"/>
            <w:hideMark/>
          </w:tcPr>
          <w:p w:rsidR="00331F4D" w:rsidRPr="00331F4D" w:rsidRDefault="00331F4D" w:rsidP="00331F4D">
            <w:pPr>
              <w:ind w:left="-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thẻ</w:t>
            </w:r>
            <w:proofErr w:type="spellEnd"/>
          </w:p>
        </w:tc>
        <w:tc>
          <w:tcPr>
            <w:tcW w:w="3977" w:type="dxa"/>
            <w:hideMark/>
          </w:tcPr>
          <w:p w:rsidR="00331F4D" w:rsidRPr="00331F4D" w:rsidRDefault="00331F4D" w:rsidP="00331F4D">
            <w:pPr>
              <w:ind w:left="-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Mô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tả</w:t>
            </w:r>
            <w:proofErr w:type="spellEnd"/>
          </w:p>
        </w:tc>
      </w:tr>
      <w:tr w:rsidR="00331F4D" w:rsidRPr="00331F4D" w:rsidTr="0033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1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BATTLE_CITY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Thẻ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gốc</w:t>
            </w:r>
            <w:proofErr w:type="spellEnd"/>
          </w:p>
        </w:tc>
      </w:tr>
      <w:tr w:rsidR="00331F4D" w:rsidRPr="00331F4D" w:rsidTr="0033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2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OBJECT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Thông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tin 1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vật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</w:p>
        </w:tc>
      </w:tr>
      <w:tr w:rsidR="00331F4D" w:rsidRPr="00331F4D" w:rsidTr="0033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ID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 xml:space="preserve">ID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vật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</w:p>
        </w:tc>
      </w:tr>
      <w:tr w:rsidR="00331F4D" w:rsidRPr="00331F4D" w:rsidTr="0033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NAME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vật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</w:p>
        </w:tc>
      </w:tr>
      <w:tr w:rsidR="00331F4D" w:rsidRPr="00331F4D" w:rsidTr="0033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5</w:t>
            </w:r>
          </w:p>
        </w:tc>
        <w:tc>
          <w:tcPr>
            <w:tcW w:w="29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331F4D">
              <w:rPr>
                <w:rFonts w:ascii="Times New Roman" w:hAnsi="Times New Roman" w:cs="Times New Roman"/>
                <w:szCs w:val="26"/>
              </w:rPr>
              <w:t>TEXTURE</w:t>
            </w:r>
          </w:p>
        </w:tc>
        <w:tc>
          <w:tcPr>
            <w:tcW w:w="3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31F4D" w:rsidRPr="00331F4D" w:rsidRDefault="00331F4D" w:rsidP="00331F4D">
            <w:pPr>
              <w:ind w:lef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Các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chi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tiết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hình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ảnh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vật</w:t>
            </w:r>
            <w:proofErr w:type="spellEnd"/>
            <w:r w:rsidRPr="00331F4D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331F4D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</w:p>
        </w:tc>
      </w:tr>
    </w:tbl>
    <w:p w:rsidR="00331F4D" w:rsidRDefault="00331F4D" w:rsidP="00331F4D">
      <w:pPr>
        <w:pStyle w:val="ListParagraph"/>
        <w:numPr>
          <w:ilvl w:val="0"/>
          <w:numId w:val="0"/>
        </w:numPr>
        <w:spacing w:line="360" w:lineRule="auto"/>
        <w:ind w:left="2160"/>
        <w:rPr>
          <w:rFonts w:ascii="Calibri" w:hAnsi="Calibri"/>
          <w:sz w:val="26"/>
        </w:rPr>
      </w:pPr>
    </w:p>
    <w:p w:rsidR="00331F4D" w:rsidRDefault="00331F4D" w:rsidP="006C4426">
      <w:pPr>
        <w:pStyle w:val="ListParagraph"/>
        <w:numPr>
          <w:ilvl w:val="0"/>
          <w:numId w:val="2"/>
        </w:numPr>
        <w:ind w:left="1134" w:right="1276" w:firstLine="0"/>
        <w:jc w:val="both"/>
        <w:outlineLvl w:val="0"/>
      </w:pPr>
      <w:bookmarkStart w:id="48" w:name="_Toc40049106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  <w:bookmarkEnd w:id="48"/>
    </w:p>
    <w:p w:rsidR="00331F4D" w:rsidRPr="005D4C4F" w:rsidRDefault="00331F4D" w:rsidP="005D4C4F">
      <w:pPr>
        <w:pStyle w:val="ListParagraph"/>
        <w:numPr>
          <w:ilvl w:val="1"/>
          <w:numId w:val="11"/>
        </w:numPr>
        <w:ind w:left="2160" w:right="1276" w:hanging="630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49" w:name="_Toc400491062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Tổng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quan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:</w:t>
      </w:r>
      <w:bookmarkEnd w:id="49"/>
    </w:p>
    <w:p w:rsidR="00331F4D" w:rsidRPr="00331F4D" w:rsidRDefault="00331F4D" w:rsidP="00331F4D">
      <w:pPr>
        <w:ind w:left="1440" w:firstLine="270"/>
        <w:jc w:val="both"/>
        <w:rPr>
          <w:rFonts w:ascii="Times New Roman" w:hAnsi="Times New Roman" w:cs="Times New Roman"/>
          <w:sz w:val="26"/>
          <w:szCs w:val="26"/>
        </w:rPr>
      </w:pPr>
      <w:r w:rsidRPr="00331F4D">
        <w:rPr>
          <w:rFonts w:ascii="Times New Roman" w:hAnsi="Times New Roman" w:cs="Times New Roman"/>
          <w:sz w:val="26"/>
          <w:szCs w:val="26"/>
        </w:rPr>
        <w:t xml:space="preserve">Game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1 dialog:</w:t>
      </w:r>
    </w:p>
    <w:p w:rsidR="00331F4D" w:rsidRP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520"/>
        <w:contextualSpacing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Màn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menu: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button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game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bắt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đầu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1 game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mới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, load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màn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phố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cài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đặt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thoát</w:t>
      </w:r>
      <w:proofErr w:type="spellEnd"/>
    </w:p>
    <w:p w:rsidR="00331F4D" w:rsidRP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520"/>
        <w:contextualSpacing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Màn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construction: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tùy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phố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gạch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biển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rừng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caaym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xi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măng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>…….</w:t>
      </w:r>
    </w:p>
    <w:p w:rsidR="00331F4D" w:rsidRP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520"/>
        <w:contextualSpacing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play game: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nói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xe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tăng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mình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bắn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xe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tăng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</w:p>
    <w:p w:rsid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520"/>
        <w:contextualSpacing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Dialog setting: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cài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đặt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âm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mầu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sắc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nhân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vật</w:t>
      </w:r>
      <w:proofErr w:type="spellEnd"/>
    </w:p>
    <w:p w:rsidR="00331F4D" w:rsidRDefault="00331F4D" w:rsidP="00331F4D">
      <w:pPr>
        <w:pStyle w:val="ListParagraph"/>
        <w:widowControl w:val="0"/>
        <w:numPr>
          <w:ilvl w:val="0"/>
          <w:numId w:val="0"/>
        </w:numPr>
        <w:spacing w:after="0" w:line="240" w:lineRule="atLeast"/>
        <w:ind w:left="2520"/>
        <w:contextualSpacing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31F4D" w:rsidRPr="00331F4D" w:rsidRDefault="00331F4D" w:rsidP="00331F4D">
      <w:pPr>
        <w:pStyle w:val="ListParagraph"/>
        <w:widowControl w:val="0"/>
        <w:numPr>
          <w:ilvl w:val="0"/>
          <w:numId w:val="0"/>
        </w:numPr>
        <w:spacing w:after="0" w:line="240" w:lineRule="atLeast"/>
        <w:ind w:left="2520"/>
        <w:contextualSpacing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31F4D" w:rsidRPr="00331F4D" w:rsidRDefault="00331F4D" w:rsidP="00D2605C">
      <w:pPr>
        <w:pStyle w:val="ListParagraph"/>
        <w:widowControl w:val="0"/>
        <w:numPr>
          <w:ilvl w:val="0"/>
          <w:numId w:val="0"/>
        </w:numPr>
        <w:spacing w:after="0" w:line="240" w:lineRule="atLeast"/>
        <w:ind w:left="2070"/>
        <w:contextualSpacing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331F4D">
        <w:rPr>
          <w:rFonts w:ascii="Times New Roman" w:hAnsi="Times New Roman" w:cs="Times New Roman"/>
          <w:noProof/>
          <w:color w:val="auto"/>
          <w:sz w:val="26"/>
          <w:szCs w:val="26"/>
          <w:lang w:bidi="ar-SA"/>
        </w:rPr>
        <w:drawing>
          <wp:inline distT="0" distB="0" distL="0" distR="0" wp14:anchorId="17CA06EA" wp14:editId="3C77F209">
            <wp:extent cx="5652654" cy="3515096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57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4D" w:rsidRDefault="00331F4D" w:rsidP="00331F4D">
      <w:pPr>
        <w:pStyle w:val="ListParagraph"/>
        <w:numPr>
          <w:ilvl w:val="0"/>
          <w:numId w:val="0"/>
        </w:numPr>
        <w:ind w:left="432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31F4D" w:rsidRPr="00331F4D" w:rsidRDefault="00331F4D" w:rsidP="00331F4D">
      <w:pPr>
        <w:pStyle w:val="ListParagraph"/>
        <w:numPr>
          <w:ilvl w:val="0"/>
          <w:numId w:val="0"/>
        </w:numPr>
        <w:ind w:left="43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Chiều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mũi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tên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chuyển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đổ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giao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</w:p>
    <w:p w:rsidR="00331F4D" w:rsidRPr="00024AD8" w:rsidRDefault="00331F4D" w:rsidP="00331F4D">
      <w:pPr>
        <w:pStyle w:val="Default"/>
        <w:ind w:left="2160"/>
        <w:rPr>
          <w:b/>
          <w:sz w:val="26"/>
          <w:szCs w:val="26"/>
        </w:rPr>
      </w:pPr>
    </w:p>
    <w:p w:rsidR="00331F4D" w:rsidRPr="005D4C4F" w:rsidRDefault="00331F4D" w:rsidP="005D4C4F">
      <w:pPr>
        <w:pStyle w:val="ListParagraph"/>
        <w:numPr>
          <w:ilvl w:val="1"/>
          <w:numId w:val="11"/>
        </w:numPr>
        <w:ind w:left="2127" w:right="142"/>
        <w:jc w:val="both"/>
        <w:outlineLvl w:val="1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50" w:name="_Toc400491063"/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Giao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diện</w:t>
      </w:r>
      <w:proofErr w:type="spellEnd"/>
      <w:r w:rsidRPr="005D4C4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:</w:t>
      </w:r>
      <w:bookmarkEnd w:id="50"/>
    </w:p>
    <w:p w:rsidR="00331F4D" w:rsidRPr="009B5B8D" w:rsidRDefault="00331F4D" w:rsidP="005D4C4F">
      <w:pPr>
        <w:pStyle w:val="ListParagraph"/>
        <w:numPr>
          <w:ilvl w:val="2"/>
          <w:numId w:val="11"/>
        </w:numPr>
        <w:ind w:left="2250" w:right="1276" w:hanging="360"/>
        <w:jc w:val="both"/>
        <w:outlineLvl w:val="2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bookmarkStart w:id="51" w:name="_Toc400491064"/>
      <w:proofErr w:type="spellStart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Màn</w:t>
      </w:r>
      <w:proofErr w:type="spellEnd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hình</w:t>
      </w:r>
      <w:proofErr w:type="spellEnd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menu:</w:t>
      </w:r>
      <w:bookmarkEnd w:id="51"/>
    </w:p>
    <w:p w:rsidR="00331F4D" w:rsidRPr="00331F4D" w:rsidRDefault="00331F4D" w:rsidP="00331F4D">
      <w:pPr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331F4D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608D117E" wp14:editId="1EE500E4">
            <wp:extent cx="5890038" cy="3693226"/>
            <wp:effectExtent l="0" t="0" r="0" b="2540"/>
            <wp:docPr id="5" name="Picture 5" descr="C:\Users\Pham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am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92" cy="370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4D" w:rsidRPr="00331F4D" w:rsidRDefault="00331F4D" w:rsidP="00331F4D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331F4D" w:rsidRP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52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ứng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button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ứng</w:t>
      </w:r>
      <w:proofErr w:type="spellEnd"/>
    </w:p>
    <w:p w:rsidR="00331F4D" w:rsidRP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52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biểu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tượng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setting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hiển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dialog setting</w:t>
      </w:r>
    </w:p>
    <w:p w:rsidR="00331F4D" w:rsidRPr="00331F4D" w:rsidRDefault="00331F4D" w:rsidP="00331F4D">
      <w:pPr>
        <w:ind w:left="1890" w:right="1276"/>
        <w:jc w:val="both"/>
        <w:outlineLvl w:val="1"/>
        <w:rPr>
          <w:rFonts w:ascii="Times New Roman" w:hAnsi="Times New Roman" w:cs="Times New Roman"/>
          <w:color w:val="95B3D7" w:themeColor="accent1" w:themeTint="99"/>
          <w:sz w:val="28"/>
          <w:szCs w:val="28"/>
        </w:rPr>
      </w:pPr>
    </w:p>
    <w:p w:rsidR="00331F4D" w:rsidRPr="009B5B8D" w:rsidRDefault="00331F4D" w:rsidP="005D4C4F">
      <w:pPr>
        <w:pStyle w:val="ListParagraph"/>
        <w:numPr>
          <w:ilvl w:val="2"/>
          <w:numId w:val="11"/>
        </w:numPr>
        <w:ind w:left="2250" w:right="1276" w:hanging="360"/>
        <w:jc w:val="both"/>
        <w:outlineLvl w:val="2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bookmarkStart w:id="52" w:name="_Toc400491065"/>
      <w:proofErr w:type="spellStart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Màn</w:t>
      </w:r>
      <w:proofErr w:type="spellEnd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hình</w:t>
      </w:r>
      <w:proofErr w:type="spellEnd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construction:</w:t>
      </w:r>
      <w:bookmarkEnd w:id="52"/>
    </w:p>
    <w:p w:rsidR="00331F4D" w:rsidRPr="00331F4D" w:rsidRDefault="00331F4D" w:rsidP="00D2605C">
      <w:pPr>
        <w:pStyle w:val="ListParagraph"/>
        <w:numPr>
          <w:ilvl w:val="0"/>
          <w:numId w:val="0"/>
        </w:numPr>
        <w:ind w:left="198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331F4D">
        <w:rPr>
          <w:rFonts w:ascii="Times New Roman" w:hAnsi="Times New Roman" w:cs="Times New Roman"/>
          <w:noProof/>
          <w:color w:val="auto"/>
          <w:sz w:val="26"/>
          <w:szCs w:val="26"/>
          <w:lang w:bidi="ar-SA"/>
        </w:rPr>
        <w:drawing>
          <wp:inline distT="0" distB="0" distL="0" distR="0" wp14:anchorId="525FF6CE" wp14:editId="468C1DB8">
            <wp:extent cx="5734050" cy="3457575"/>
            <wp:effectExtent l="0" t="0" r="0" b="9525"/>
            <wp:docPr id="6" name="Picture 6" descr="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truc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4D" w:rsidRPr="00331F4D" w:rsidRDefault="00331F4D" w:rsidP="00331F4D">
      <w:pPr>
        <w:pStyle w:val="ListParagraph"/>
        <w:numPr>
          <w:ilvl w:val="0"/>
          <w:numId w:val="0"/>
        </w:numPr>
        <w:ind w:left="2340"/>
        <w:rPr>
          <w:rFonts w:ascii="Times New Roman" w:hAnsi="Times New Roman" w:cs="Times New Roman"/>
          <w:color w:val="auto"/>
          <w:sz w:val="26"/>
          <w:szCs w:val="26"/>
        </w:rPr>
      </w:pPr>
    </w:p>
    <w:p w:rsidR="00331F4D" w:rsidRP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43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phố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chạm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màn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nơi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Lần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chạm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đầu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tiên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game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unit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trước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unit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chạm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thêm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địa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vừa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dựn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331F4D" w:rsidRP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43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xong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phố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play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game</w:t>
      </w:r>
    </w:p>
    <w:p w:rsidR="00331F4D" w:rsidRPr="00331F4D" w:rsidRDefault="00331F4D" w:rsidP="00331F4D">
      <w:pPr>
        <w:ind w:left="1890" w:right="1276"/>
        <w:jc w:val="both"/>
        <w:outlineLvl w:val="1"/>
        <w:rPr>
          <w:rFonts w:ascii="Times New Roman" w:hAnsi="Times New Roman" w:cs="Times New Roman"/>
          <w:color w:val="95B3D7" w:themeColor="accent1" w:themeTint="99"/>
          <w:sz w:val="28"/>
          <w:szCs w:val="28"/>
        </w:rPr>
      </w:pPr>
    </w:p>
    <w:p w:rsidR="00331F4D" w:rsidRPr="009B5B8D" w:rsidRDefault="00331F4D" w:rsidP="005D4C4F">
      <w:pPr>
        <w:pStyle w:val="ListParagraph"/>
        <w:numPr>
          <w:ilvl w:val="2"/>
          <w:numId w:val="11"/>
        </w:numPr>
        <w:ind w:left="2250" w:right="1276" w:hanging="360"/>
        <w:jc w:val="both"/>
        <w:outlineLvl w:val="2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bookmarkStart w:id="53" w:name="_Toc400491066"/>
      <w:proofErr w:type="spellStart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Màn</w:t>
      </w:r>
      <w:proofErr w:type="spellEnd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hình</w:t>
      </w:r>
      <w:proofErr w:type="spellEnd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play game:</w:t>
      </w:r>
      <w:bookmarkEnd w:id="53"/>
    </w:p>
    <w:p w:rsidR="00331F4D" w:rsidRDefault="00331F4D" w:rsidP="00331F4D">
      <w:pPr>
        <w:pStyle w:val="ListParagraph"/>
        <w:numPr>
          <w:ilvl w:val="0"/>
          <w:numId w:val="0"/>
        </w:numPr>
        <w:ind w:left="1890"/>
        <w:jc w:val="center"/>
      </w:pPr>
      <w:r>
        <w:rPr>
          <w:noProof/>
          <w:lang w:bidi="ar-SA"/>
        </w:rPr>
        <w:drawing>
          <wp:inline distT="0" distB="0" distL="0" distR="0" wp14:anchorId="085CF05E" wp14:editId="707DF56D">
            <wp:extent cx="5734050" cy="3457575"/>
            <wp:effectExtent l="0" t="0" r="0" b="9525"/>
            <wp:docPr id="7" name="Picture 7" descr="choi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oi gam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4D" w:rsidRPr="00331F4D" w:rsidRDefault="00331F4D" w:rsidP="00331F4D">
      <w:pPr>
        <w:pStyle w:val="Heading1"/>
        <w:ind w:left="1440"/>
        <w:rPr>
          <w:rFonts w:ascii="Times New Roman" w:hAnsi="Times New Roman" w:cs="Times New Roman"/>
          <w:b w:val="0"/>
          <w:sz w:val="26"/>
          <w:szCs w:val="26"/>
        </w:rPr>
      </w:pPr>
    </w:p>
    <w:p w:rsidR="00331F4D" w:rsidRPr="00331F4D" w:rsidRDefault="00331F4D" w:rsidP="00331F4D">
      <w:pPr>
        <w:ind w:left="2160"/>
        <w:rPr>
          <w:rFonts w:ascii="Times New Roman" w:hAnsi="Times New Roman" w:cs="Times New Roman"/>
          <w:sz w:val="26"/>
          <w:szCs w:val="26"/>
        </w:rPr>
      </w:pPr>
      <w:r w:rsidRPr="00331F4D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1F4D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địch</w:t>
      </w:r>
      <w:proofErr w:type="spellEnd"/>
    </w:p>
    <w:p w:rsidR="00331F4D" w:rsidRPr="00331F4D" w:rsidRDefault="00331F4D" w:rsidP="00331F4D">
      <w:pPr>
        <w:ind w:left="2160"/>
        <w:rPr>
          <w:rFonts w:ascii="Times New Roman" w:hAnsi="Times New Roman" w:cs="Times New Roman"/>
          <w:sz w:val="26"/>
          <w:szCs w:val="26"/>
        </w:rPr>
      </w:pPr>
      <w:r w:rsidRPr="00331F4D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:rsidR="00331F4D" w:rsidRPr="00331F4D" w:rsidRDefault="00331F4D" w:rsidP="00331F4D">
      <w:pPr>
        <w:ind w:left="2160"/>
        <w:rPr>
          <w:rFonts w:ascii="Times New Roman" w:hAnsi="Times New Roman" w:cs="Times New Roman"/>
          <w:sz w:val="26"/>
          <w:szCs w:val="26"/>
        </w:rPr>
      </w:pPr>
      <w:r w:rsidRPr="00331F4D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31F4D" w:rsidRPr="00331F4D" w:rsidRDefault="00331F4D" w:rsidP="00331F4D">
      <w:pPr>
        <w:ind w:left="2160"/>
        <w:rPr>
          <w:rFonts w:ascii="Times New Roman" w:hAnsi="Times New Roman" w:cs="Times New Roman"/>
          <w:sz w:val="26"/>
          <w:szCs w:val="26"/>
        </w:rPr>
      </w:pPr>
      <w:proofErr w:type="gramStart"/>
      <w:r w:rsidRPr="00331F4D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1F4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31F4D" w:rsidRPr="00331F4D" w:rsidRDefault="00331F4D" w:rsidP="00331F4D">
      <w:pPr>
        <w:ind w:left="1890" w:right="1276"/>
        <w:jc w:val="both"/>
        <w:outlineLvl w:val="1"/>
        <w:rPr>
          <w:rFonts w:ascii="Times New Roman" w:hAnsi="Times New Roman" w:cs="Times New Roman"/>
          <w:color w:val="95B3D7" w:themeColor="accent1" w:themeTint="99"/>
          <w:sz w:val="28"/>
          <w:szCs w:val="28"/>
        </w:rPr>
      </w:pPr>
    </w:p>
    <w:p w:rsidR="00331F4D" w:rsidRPr="009B5B8D" w:rsidRDefault="00331F4D" w:rsidP="005D4C4F">
      <w:pPr>
        <w:pStyle w:val="ListParagraph"/>
        <w:numPr>
          <w:ilvl w:val="2"/>
          <w:numId w:val="11"/>
        </w:numPr>
        <w:ind w:left="2250" w:right="1276" w:hanging="360"/>
        <w:jc w:val="both"/>
        <w:outlineLvl w:val="2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bookmarkStart w:id="54" w:name="_Toc400491067"/>
      <w:r w:rsidRPr="009B5B8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Dialog Setting:</w:t>
      </w:r>
      <w:bookmarkEnd w:id="54"/>
    </w:p>
    <w:p w:rsidR="00331F4D" w:rsidRPr="00331F4D" w:rsidRDefault="00331F4D" w:rsidP="00331F4D">
      <w:pPr>
        <w:ind w:left="1890"/>
        <w:jc w:val="center"/>
        <w:rPr>
          <w:rFonts w:ascii="Times New Roman" w:hAnsi="Times New Roman" w:cs="Times New Roman"/>
          <w:color w:val="00B0F0"/>
          <w:sz w:val="26"/>
          <w:szCs w:val="26"/>
        </w:rPr>
      </w:pPr>
      <w:r w:rsidRPr="00331F4D">
        <w:rPr>
          <w:rFonts w:ascii="Times New Roman" w:hAnsi="Times New Roman" w:cs="Times New Roman"/>
          <w:noProof/>
          <w:color w:val="00B0F0"/>
          <w:sz w:val="26"/>
          <w:szCs w:val="26"/>
          <w:lang w:bidi="ar-SA"/>
        </w:rPr>
        <w:drawing>
          <wp:inline distT="0" distB="0" distL="0" distR="0" wp14:anchorId="7C7CE25C" wp14:editId="5E04D443">
            <wp:extent cx="5688330" cy="3432175"/>
            <wp:effectExtent l="0" t="0" r="7620" b="0"/>
            <wp:docPr id="9" name="Picture 9" descr="menu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u sett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4D" w:rsidRPr="00331F4D" w:rsidRDefault="00331F4D" w:rsidP="00331F4D">
      <w:pPr>
        <w:ind w:left="1890"/>
        <w:rPr>
          <w:rFonts w:ascii="Times New Roman" w:hAnsi="Times New Roman" w:cs="Times New Roman"/>
          <w:sz w:val="26"/>
          <w:szCs w:val="26"/>
        </w:rPr>
      </w:pPr>
    </w:p>
    <w:p w:rsidR="00331F4D" w:rsidRP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70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:rsidR="00331F4D" w:rsidRPr="00331F4D" w:rsidRDefault="00331F4D" w:rsidP="006C4426">
      <w:pPr>
        <w:pStyle w:val="ListParagraph"/>
        <w:widowControl w:val="0"/>
        <w:numPr>
          <w:ilvl w:val="0"/>
          <w:numId w:val="10"/>
        </w:numPr>
        <w:spacing w:after="0" w:line="240" w:lineRule="atLeast"/>
        <w:ind w:left="348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proofErr w:type="gramStart"/>
      <w:r w:rsidRPr="00331F4D">
        <w:rPr>
          <w:rFonts w:ascii="Times New Roman" w:hAnsi="Times New Roman" w:cs="Times New Roman"/>
          <w:color w:val="auto"/>
          <w:sz w:val="26"/>
          <w:szCs w:val="26"/>
        </w:rPr>
        <w:t>bật</w:t>
      </w:r>
      <w:proofErr w:type="spellEnd"/>
      <w:proofErr w:type="gram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tắt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âm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nhạc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331F4D" w:rsidRPr="00331F4D" w:rsidRDefault="00331F4D" w:rsidP="006C4426">
      <w:pPr>
        <w:pStyle w:val="ListParagraph"/>
        <w:widowControl w:val="0"/>
        <w:numPr>
          <w:ilvl w:val="0"/>
          <w:numId w:val="10"/>
        </w:numPr>
        <w:spacing w:after="0" w:line="240" w:lineRule="atLeast"/>
        <w:ind w:left="348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bật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tắt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hiệu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ứng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âm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thanh</w:t>
      </w:r>
      <w:proofErr w:type="spellEnd"/>
    </w:p>
    <w:p w:rsidR="00331F4D" w:rsidRPr="00331F4D" w:rsidRDefault="00331F4D" w:rsidP="006C4426">
      <w:pPr>
        <w:pStyle w:val="ListParagraph"/>
        <w:widowControl w:val="0"/>
        <w:numPr>
          <w:ilvl w:val="0"/>
          <w:numId w:val="10"/>
        </w:numPr>
        <w:spacing w:after="0" w:line="240" w:lineRule="atLeast"/>
        <w:ind w:left="348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chỉnh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ngôn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ngữ</w:t>
      </w:r>
      <w:proofErr w:type="spellEnd"/>
    </w:p>
    <w:p w:rsidR="00331F4D" w:rsidRPr="00331F4D" w:rsidRDefault="00331F4D" w:rsidP="006C4426">
      <w:pPr>
        <w:pStyle w:val="ListParagraph"/>
        <w:widowControl w:val="0"/>
        <w:numPr>
          <w:ilvl w:val="0"/>
          <w:numId w:val="10"/>
        </w:numPr>
        <w:spacing w:after="0" w:line="240" w:lineRule="atLeast"/>
        <w:ind w:left="348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nối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Facebook</w:t>
      </w:r>
    </w:p>
    <w:p w:rsidR="00331F4D" w:rsidRPr="00331F4D" w:rsidRDefault="00331F4D" w:rsidP="006C4426">
      <w:pPr>
        <w:pStyle w:val="ListParagraph"/>
        <w:widowControl w:val="0"/>
        <w:numPr>
          <w:ilvl w:val="0"/>
          <w:numId w:val="10"/>
        </w:numPr>
        <w:spacing w:after="0" w:line="240" w:lineRule="atLeast"/>
        <w:ind w:left="348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thông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tin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nhà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triển</w:t>
      </w:r>
      <w:proofErr w:type="spellEnd"/>
    </w:p>
    <w:p w:rsidR="00331F4D" w:rsidRPr="00331F4D" w:rsidRDefault="00331F4D" w:rsidP="006C4426">
      <w:pPr>
        <w:pStyle w:val="ListParagraph"/>
        <w:widowControl w:val="0"/>
        <w:numPr>
          <w:ilvl w:val="0"/>
          <w:numId w:val="9"/>
        </w:numPr>
        <w:spacing w:after="0" w:line="240" w:lineRule="atLeast"/>
        <w:ind w:left="2700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tắt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setting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chạm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biểu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tượng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setting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biểu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tượng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x </w:t>
      </w:r>
      <w:proofErr w:type="spellStart"/>
      <w:r w:rsidRPr="00331F4D">
        <w:rPr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331F4D">
        <w:rPr>
          <w:rFonts w:ascii="Times New Roman" w:hAnsi="Times New Roman" w:cs="Times New Roman"/>
          <w:color w:val="auto"/>
          <w:sz w:val="26"/>
          <w:szCs w:val="26"/>
        </w:rPr>
        <w:t xml:space="preserve"> dialog</w:t>
      </w:r>
    </w:p>
    <w:p w:rsidR="00331F4D" w:rsidRPr="00331F4D" w:rsidRDefault="00331F4D" w:rsidP="00331F4D">
      <w:pPr>
        <w:ind w:left="1890" w:right="1276"/>
        <w:jc w:val="both"/>
        <w:outlineLvl w:val="1"/>
        <w:rPr>
          <w:rFonts w:ascii="Times New Roman" w:hAnsi="Times New Roman" w:cs="Times New Roman"/>
          <w:color w:val="95B3D7" w:themeColor="accent1" w:themeTint="99"/>
          <w:sz w:val="28"/>
          <w:szCs w:val="28"/>
        </w:rPr>
      </w:pPr>
    </w:p>
    <w:sectPr w:rsidR="00331F4D" w:rsidRPr="00331F4D" w:rsidSect="00D2605C">
      <w:pgSz w:w="12240" w:h="15840"/>
      <w:pgMar w:top="1572" w:right="1325" w:bottom="1276" w:left="0" w:header="45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CB3" w:rsidRDefault="00494CB3" w:rsidP="00525A00">
      <w:pPr>
        <w:spacing w:after="0" w:line="240" w:lineRule="auto"/>
      </w:pPr>
      <w:r>
        <w:separator/>
      </w:r>
    </w:p>
  </w:endnote>
  <w:endnote w:type="continuationSeparator" w:id="0">
    <w:p w:rsidR="00494CB3" w:rsidRDefault="00494CB3" w:rsidP="0052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166688"/>
      <w:docPartObj>
        <w:docPartGallery w:val="Page Numbers (Bottom of Page)"/>
        <w:docPartUnique/>
      </w:docPartObj>
    </w:sdtPr>
    <w:sdtEndPr/>
    <w:sdtContent>
      <w:p w:rsidR="00FA75BD" w:rsidRDefault="00FA75BD">
        <w:pPr>
          <w:pStyle w:val="Footer"/>
        </w:pPr>
        <w:r>
          <w:rPr>
            <w:rFonts w:asciiTheme="majorHAnsi" w:hAnsiTheme="majorHAnsi"/>
            <w:noProof/>
            <w:sz w:val="28"/>
            <w:szCs w:val="28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2540" r="3175" b="381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5000"/>
                                    <a:lumOff val="4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5BD" w:rsidRDefault="00FA75BD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B5B8D" w:rsidRPr="009B5B8D">
                                <w:rPr>
                                  <w:noProof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" o:spid="_x0000_s1027" type="#_x0000_t176" style="position:absolute;margin-left:0;margin-top:0;width:40.35pt;height:34.7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" filled="f" fillcolor="#4f81bd [3204]" stroked="f" strokecolor="#737373 [1789]">
                  <v:textbox>
                    <w:txbxContent>
                      <w:p w:rsidR="00FA75BD" w:rsidRDefault="00FA75BD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B5B8D" w:rsidRPr="009B5B8D">
                          <w:rPr>
                            <w:noProof/>
                            <w:sz w:val="28"/>
                            <w:szCs w:val="28"/>
                          </w:rPr>
                          <w:t>8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CB3" w:rsidRDefault="00494CB3" w:rsidP="00525A00">
      <w:pPr>
        <w:spacing w:after="0" w:line="240" w:lineRule="auto"/>
      </w:pPr>
      <w:r>
        <w:separator/>
      </w:r>
    </w:p>
  </w:footnote>
  <w:footnote w:type="continuationSeparator" w:id="0">
    <w:p w:rsidR="00494CB3" w:rsidRDefault="00494CB3" w:rsidP="0052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90" w:type="dxa"/>
      <w:tblInd w:w="18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67"/>
      <w:gridCol w:w="3123"/>
    </w:tblGrid>
    <w:tr w:rsidR="0014367C" w:rsidTr="007F60C4">
      <w:trPr>
        <w:trHeight w:val="345"/>
      </w:trPr>
      <w:tc>
        <w:tcPr>
          <w:tcW w:w="6267" w:type="dxa"/>
        </w:tcPr>
        <w:p w:rsidR="0014367C" w:rsidRPr="007F60C4" w:rsidRDefault="0014367C" w:rsidP="007F60C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F60C4">
            <w:rPr>
              <w:rFonts w:ascii="Times New Roman" w:hAnsi="Times New Roman" w:cs="Times New Roman"/>
              <w:sz w:val="24"/>
              <w:szCs w:val="24"/>
            </w:rPr>
            <w:t>Battle City</w:t>
          </w:r>
        </w:p>
      </w:tc>
      <w:tc>
        <w:tcPr>
          <w:tcW w:w="3123" w:type="dxa"/>
        </w:tcPr>
        <w:p w:rsidR="0014367C" w:rsidRPr="007F60C4" w:rsidRDefault="0014367C" w:rsidP="007F60C4">
          <w:pPr>
            <w:tabs>
              <w:tab w:val="left" w:pos="1135"/>
            </w:tabs>
            <w:spacing w:before="40" w:line="240" w:lineRule="auto"/>
            <w:ind w:right="68"/>
            <w:rPr>
              <w:rFonts w:ascii="Times New Roman" w:hAnsi="Times New Roman" w:cs="Times New Roman"/>
              <w:sz w:val="24"/>
              <w:szCs w:val="24"/>
            </w:rPr>
          </w:pPr>
          <w:r w:rsidRPr="007F60C4">
            <w:rPr>
              <w:rFonts w:ascii="Times New Roman" w:hAnsi="Times New Roman" w:cs="Times New Roman"/>
              <w:sz w:val="24"/>
              <w:szCs w:val="24"/>
            </w:rPr>
            <w:t xml:space="preserve">  Version:           1.0</w:t>
          </w:r>
        </w:p>
      </w:tc>
    </w:tr>
    <w:tr w:rsidR="0014367C" w:rsidTr="007F60C4">
      <w:trPr>
        <w:trHeight w:val="398"/>
      </w:trPr>
      <w:tc>
        <w:tcPr>
          <w:tcW w:w="6267" w:type="dxa"/>
        </w:tcPr>
        <w:p w:rsidR="0014367C" w:rsidRPr="007F60C4" w:rsidRDefault="0014367C" w:rsidP="007F60C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7F60C4">
            <w:rPr>
              <w:rFonts w:ascii="Times New Roman" w:hAnsi="Times New Roman" w:cs="Times New Roman"/>
              <w:sz w:val="24"/>
              <w:szCs w:val="24"/>
            </w:rPr>
            <w:t>Tài</w:t>
          </w:r>
          <w:proofErr w:type="spellEnd"/>
          <w:r w:rsidRPr="007F60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7F60C4">
            <w:rPr>
              <w:rFonts w:ascii="Times New Roman" w:hAnsi="Times New Roman" w:cs="Times New Roman"/>
              <w:sz w:val="24"/>
              <w:szCs w:val="24"/>
            </w:rPr>
            <w:t>liệu</w:t>
          </w:r>
          <w:proofErr w:type="spellEnd"/>
          <w:r w:rsidRPr="007F60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7F60C4">
            <w:rPr>
              <w:rFonts w:ascii="Times New Roman" w:hAnsi="Times New Roman" w:cs="Times New Roman"/>
              <w:sz w:val="24"/>
              <w:szCs w:val="24"/>
            </w:rPr>
            <w:t>thiết</w:t>
          </w:r>
          <w:proofErr w:type="spellEnd"/>
          <w:r w:rsidRPr="007F60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7F60C4">
            <w:rPr>
              <w:rFonts w:ascii="Times New Roman" w:hAnsi="Times New Roman" w:cs="Times New Roman"/>
              <w:sz w:val="24"/>
              <w:szCs w:val="24"/>
            </w:rPr>
            <w:t>kế</w:t>
          </w:r>
          <w:proofErr w:type="spellEnd"/>
          <w:r w:rsidRPr="007F60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7F60C4">
            <w:rPr>
              <w:rFonts w:ascii="Times New Roman" w:hAnsi="Times New Roman" w:cs="Times New Roman"/>
              <w:sz w:val="24"/>
              <w:szCs w:val="24"/>
            </w:rPr>
            <w:t>phần</w:t>
          </w:r>
          <w:proofErr w:type="spellEnd"/>
          <w:r w:rsidRPr="007F60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7F60C4">
            <w:rPr>
              <w:rFonts w:ascii="Times New Roman" w:hAnsi="Times New Roman" w:cs="Times New Roman"/>
              <w:sz w:val="24"/>
              <w:szCs w:val="24"/>
            </w:rPr>
            <w:t>mềm</w:t>
          </w:r>
          <w:proofErr w:type="spellEnd"/>
        </w:p>
      </w:tc>
      <w:tc>
        <w:tcPr>
          <w:tcW w:w="3123" w:type="dxa"/>
        </w:tcPr>
        <w:p w:rsidR="0014367C" w:rsidRPr="007F60C4" w:rsidRDefault="0014367C" w:rsidP="007F60C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F60C4">
            <w:rPr>
              <w:rFonts w:ascii="Times New Roman" w:hAnsi="Times New Roman" w:cs="Times New Roman"/>
              <w:sz w:val="24"/>
              <w:szCs w:val="24"/>
            </w:rPr>
            <w:t xml:space="preserve">  Date:  07/10/14</w:t>
          </w:r>
        </w:p>
      </w:tc>
    </w:tr>
  </w:tbl>
  <w:p w:rsidR="0014367C" w:rsidRDefault="001436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885"/>
    <w:multiLevelType w:val="hybridMultilevel"/>
    <w:tmpl w:val="9F621A3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64457C7"/>
    <w:multiLevelType w:val="hybridMultilevel"/>
    <w:tmpl w:val="4076540A"/>
    <w:lvl w:ilvl="0" w:tplc="A0C8AE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DD670B"/>
    <w:multiLevelType w:val="multilevel"/>
    <w:tmpl w:val="B95C78F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hint="default"/>
      </w:rPr>
    </w:lvl>
  </w:abstractNum>
  <w:abstractNum w:abstractNumId="3">
    <w:nsid w:val="2FD06F0C"/>
    <w:multiLevelType w:val="multilevel"/>
    <w:tmpl w:val="C2303E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4">
    <w:nsid w:val="37BE4581"/>
    <w:multiLevelType w:val="multilevel"/>
    <w:tmpl w:val="6BDA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>
    <w:nsid w:val="3DCB493E"/>
    <w:multiLevelType w:val="hybridMultilevel"/>
    <w:tmpl w:val="57829AF0"/>
    <w:lvl w:ilvl="0" w:tplc="89D2E260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60C25BC8">
      <w:start w:val="1"/>
      <w:numFmt w:val="decimal"/>
      <w:lvlText w:val="%2."/>
      <w:lvlJc w:val="left"/>
      <w:pPr>
        <w:ind w:left="2346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934" w:hanging="180"/>
      </w:pPr>
    </w:lvl>
    <w:lvl w:ilvl="3" w:tplc="58C02BE0">
      <w:start w:val="1"/>
      <w:numFmt w:val="lowerLetter"/>
      <w:lvlText w:val="%4)"/>
      <w:lvlJc w:val="left"/>
      <w:pPr>
        <w:ind w:left="3654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6D64881"/>
    <w:multiLevelType w:val="multilevel"/>
    <w:tmpl w:val="77BCFF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7">
    <w:nsid w:val="47F00E26"/>
    <w:multiLevelType w:val="hybridMultilevel"/>
    <w:tmpl w:val="571E87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0743124"/>
    <w:multiLevelType w:val="hybridMultilevel"/>
    <w:tmpl w:val="373AF42A"/>
    <w:lvl w:ilvl="0" w:tplc="B4C0D1F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2101C"/>
    <w:multiLevelType w:val="hybridMultilevel"/>
    <w:tmpl w:val="6632F6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69942B2B"/>
    <w:multiLevelType w:val="hybridMultilevel"/>
    <w:tmpl w:val="85164604"/>
    <w:lvl w:ilvl="0" w:tplc="90CECC6A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 style="mso-position-horizontal-relative:margin" fillcolor="none [2404]" stroke="f" strokecolor="none [2406]">
      <v:fill color="none [2404]"/>
      <v:stroke color="none [2406]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F9"/>
    <w:rsid w:val="00002BDF"/>
    <w:rsid w:val="0002275E"/>
    <w:rsid w:val="000257D1"/>
    <w:rsid w:val="00026A86"/>
    <w:rsid w:val="00036803"/>
    <w:rsid w:val="000471B7"/>
    <w:rsid w:val="00053BE9"/>
    <w:rsid w:val="00056198"/>
    <w:rsid w:val="00056C31"/>
    <w:rsid w:val="00060677"/>
    <w:rsid w:val="000618BD"/>
    <w:rsid w:val="000633C5"/>
    <w:rsid w:val="00071FB1"/>
    <w:rsid w:val="0007488C"/>
    <w:rsid w:val="0007552D"/>
    <w:rsid w:val="000813E9"/>
    <w:rsid w:val="000850B1"/>
    <w:rsid w:val="000A5636"/>
    <w:rsid w:val="000B07FD"/>
    <w:rsid w:val="000B2548"/>
    <w:rsid w:val="000B4646"/>
    <w:rsid w:val="000B7414"/>
    <w:rsid w:val="000B75C6"/>
    <w:rsid w:val="000C2828"/>
    <w:rsid w:val="000C518D"/>
    <w:rsid w:val="000D1BCC"/>
    <w:rsid w:val="000D6B73"/>
    <w:rsid w:val="000E3088"/>
    <w:rsid w:val="000E5AA4"/>
    <w:rsid w:val="000F0681"/>
    <w:rsid w:val="000F0AF9"/>
    <w:rsid w:val="0011409A"/>
    <w:rsid w:val="00115639"/>
    <w:rsid w:val="00115F86"/>
    <w:rsid w:val="00117DD6"/>
    <w:rsid w:val="00120D43"/>
    <w:rsid w:val="00124BE9"/>
    <w:rsid w:val="00125CD3"/>
    <w:rsid w:val="00141169"/>
    <w:rsid w:val="0014367C"/>
    <w:rsid w:val="00155027"/>
    <w:rsid w:val="00162CBC"/>
    <w:rsid w:val="00164572"/>
    <w:rsid w:val="0016638C"/>
    <w:rsid w:val="001667CB"/>
    <w:rsid w:val="001865B9"/>
    <w:rsid w:val="00195B01"/>
    <w:rsid w:val="00196A02"/>
    <w:rsid w:val="00197C9C"/>
    <w:rsid w:val="001B21EF"/>
    <w:rsid w:val="001B338F"/>
    <w:rsid w:val="001B7F0C"/>
    <w:rsid w:val="001D5786"/>
    <w:rsid w:val="001D6B68"/>
    <w:rsid w:val="001F4B94"/>
    <w:rsid w:val="0021234C"/>
    <w:rsid w:val="002314B8"/>
    <w:rsid w:val="002372CB"/>
    <w:rsid w:val="00240A91"/>
    <w:rsid w:val="00242524"/>
    <w:rsid w:val="00250370"/>
    <w:rsid w:val="00253843"/>
    <w:rsid w:val="0025395D"/>
    <w:rsid w:val="00254EAA"/>
    <w:rsid w:val="002726C9"/>
    <w:rsid w:val="00273FC9"/>
    <w:rsid w:val="00277E28"/>
    <w:rsid w:val="00282FA7"/>
    <w:rsid w:val="002868ED"/>
    <w:rsid w:val="00291FA6"/>
    <w:rsid w:val="00296E73"/>
    <w:rsid w:val="002A4247"/>
    <w:rsid w:val="002A53AF"/>
    <w:rsid w:val="002C5143"/>
    <w:rsid w:val="002D513C"/>
    <w:rsid w:val="002E1B95"/>
    <w:rsid w:val="002E1C82"/>
    <w:rsid w:val="002E5A44"/>
    <w:rsid w:val="002F6CEA"/>
    <w:rsid w:val="002F7E73"/>
    <w:rsid w:val="0031327B"/>
    <w:rsid w:val="0032620D"/>
    <w:rsid w:val="0032707E"/>
    <w:rsid w:val="00331F4D"/>
    <w:rsid w:val="00350795"/>
    <w:rsid w:val="00353EAE"/>
    <w:rsid w:val="003565CB"/>
    <w:rsid w:val="003644C3"/>
    <w:rsid w:val="003859A2"/>
    <w:rsid w:val="00394EC6"/>
    <w:rsid w:val="003C1ECF"/>
    <w:rsid w:val="003D0965"/>
    <w:rsid w:val="003D0B31"/>
    <w:rsid w:val="003D1C60"/>
    <w:rsid w:val="003E0898"/>
    <w:rsid w:val="003E1AA9"/>
    <w:rsid w:val="003E36C0"/>
    <w:rsid w:val="003F23D2"/>
    <w:rsid w:val="00415C06"/>
    <w:rsid w:val="00430FC4"/>
    <w:rsid w:val="00452E6E"/>
    <w:rsid w:val="004534BB"/>
    <w:rsid w:val="00453F02"/>
    <w:rsid w:val="004565A9"/>
    <w:rsid w:val="004634FD"/>
    <w:rsid w:val="00476314"/>
    <w:rsid w:val="004851EC"/>
    <w:rsid w:val="004941B2"/>
    <w:rsid w:val="00494CB3"/>
    <w:rsid w:val="004A7F66"/>
    <w:rsid w:val="004B51A8"/>
    <w:rsid w:val="004D7096"/>
    <w:rsid w:val="004E6B90"/>
    <w:rsid w:val="00504766"/>
    <w:rsid w:val="00510601"/>
    <w:rsid w:val="00515F6E"/>
    <w:rsid w:val="00515F78"/>
    <w:rsid w:val="00521B29"/>
    <w:rsid w:val="00524594"/>
    <w:rsid w:val="00525A00"/>
    <w:rsid w:val="00525B37"/>
    <w:rsid w:val="005312F0"/>
    <w:rsid w:val="005378AF"/>
    <w:rsid w:val="0055051A"/>
    <w:rsid w:val="00557A4C"/>
    <w:rsid w:val="005609B5"/>
    <w:rsid w:val="00573249"/>
    <w:rsid w:val="00575A59"/>
    <w:rsid w:val="00575AC1"/>
    <w:rsid w:val="00581761"/>
    <w:rsid w:val="005919C8"/>
    <w:rsid w:val="005A2981"/>
    <w:rsid w:val="005B2D93"/>
    <w:rsid w:val="005B349B"/>
    <w:rsid w:val="005B689E"/>
    <w:rsid w:val="005C3573"/>
    <w:rsid w:val="005C3D7B"/>
    <w:rsid w:val="005C6E73"/>
    <w:rsid w:val="005D2983"/>
    <w:rsid w:val="005D2C97"/>
    <w:rsid w:val="005D4C4F"/>
    <w:rsid w:val="005E370D"/>
    <w:rsid w:val="005E565E"/>
    <w:rsid w:val="005F1606"/>
    <w:rsid w:val="006134B6"/>
    <w:rsid w:val="00613CCE"/>
    <w:rsid w:val="0062620D"/>
    <w:rsid w:val="006319DA"/>
    <w:rsid w:val="00633053"/>
    <w:rsid w:val="006338BC"/>
    <w:rsid w:val="00637EFB"/>
    <w:rsid w:val="00645956"/>
    <w:rsid w:val="006514BE"/>
    <w:rsid w:val="00654620"/>
    <w:rsid w:val="00663494"/>
    <w:rsid w:val="00697326"/>
    <w:rsid w:val="006B085C"/>
    <w:rsid w:val="006B40B4"/>
    <w:rsid w:val="006B7D55"/>
    <w:rsid w:val="006C4426"/>
    <w:rsid w:val="006C4E21"/>
    <w:rsid w:val="006E3506"/>
    <w:rsid w:val="00701BED"/>
    <w:rsid w:val="00706097"/>
    <w:rsid w:val="00710EB7"/>
    <w:rsid w:val="007128C8"/>
    <w:rsid w:val="00712C3E"/>
    <w:rsid w:val="00723361"/>
    <w:rsid w:val="00731527"/>
    <w:rsid w:val="00737048"/>
    <w:rsid w:val="007420C0"/>
    <w:rsid w:val="007479FB"/>
    <w:rsid w:val="0075478D"/>
    <w:rsid w:val="00754DCA"/>
    <w:rsid w:val="00755947"/>
    <w:rsid w:val="007567D8"/>
    <w:rsid w:val="00773E2C"/>
    <w:rsid w:val="007744D6"/>
    <w:rsid w:val="00782D5E"/>
    <w:rsid w:val="007833BC"/>
    <w:rsid w:val="0079160F"/>
    <w:rsid w:val="0079532A"/>
    <w:rsid w:val="007B6293"/>
    <w:rsid w:val="007C0921"/>
    <w:rsid w:val="007C0A1B"/>
    <w:rsid w:val="007C1588"/>
    <w:rsid w:val="007C6753"/>
    <w:rsid w:val="007C71FC"/>
    <w:rsid w:val="007D302D"/>
    <w:rsid w:val="007D31AE"/>
    <w:rsid w:val="007D68E0"/>
    <w:rsid w:val="007D7C40"/>
    <w:rsid w:val="007E5CE9"/>
    <w:rsid w:val="007F60C4"/>
    <w:rsid w:val="00800F4B"/>
    <w:rsid w:val="008154AE"/>
    <w:rsid w:val="00816DE7"/>
    <w:rsid w:val="00822C2F"/>
    <w:rsid w:val="00835E88"/>
    <w:rsid w:val="008441FB"/>
    <w:rsid w:val="0084549F"/>
    <w:rsid w:val="00856FF7"/>
    <w:rsid w:val="00857502"/>
    <w:rsid w:val="00862B8D"/>
    <w:rsid w:val="00866E92"/>
    <w:rsid w:val="0087273E"/>
    <w:rsid w:val="008732F0"/>
    <w:rsid w:val="00874B60"/>
    <w:rsid w:val="0088729D"/>
    <w:rsid w:val="008965BD"/>
    <w:rsid w:val="008B4131"/>
    <w:rsid w:val="008B5FEA"/>
    <w:rsid w:val="008C623B"/>
    <w:rsid w:val="008D38CF"/>
    <w:rsid w:val="008E1F56"/>
    <w:rsid w:val="008E3E2F"/>
    <w:rsid w:val="00905232"/>
    <w:rsid w:val="00905FAA"/>
    <w:rsid w:val="0091371C"/>
    <w:rsid w:val="00920393"/>
    <w:rsid w:val="00930F43"/>
    <w:rsid w:val="00941ACB"/>
    <w:rsid w:val="00946365"/>
    <w:rsid w:val="00974A42"/>
    <w:rsid w:val="0099468B"/>
    <w:rsid w:val="00994BCD"/>
    <w:rsid w:val="009A352F"/>
    <w:rsid w:val="009B446C"/>
    <w:rsid w:val="009B5B8D"/>
    <w:rsid w:val="009C07DA"/>
    <w:rsid w:val="009C2178"/>
    <w:rsid w:val="009C3F70"/>
    <w:rsid w:val="009E0431"/>
    <w:rsid w:val="009E4E75"/>
    <w:rsid w:val="009E6777"/>
    <w:rsid w:val="00A1199F"/>
    <w:rsid w:val="00A20DD3"/>
    <w:rsid w:val="00A3521F"/>
    <w:rsid w:val="00A37179"/>
    <w:rsid w:val="00A5019B"/>
    <w:rsid w:val="00A60174"/>
    <w:rsid w:val="00A62825"/>
    <w:rsid w:val="00A64BCD"/>
    <w:rsid w:val="00A6655F"/>
    <w:rsid w:val="00A74D57"/>
    <w:rsid w:val="00A82931"/>
    <w:rsid w:val="00A86E10"/>
    <w:rsid w:val="00A9118C"/>
    <w:rsid w:val="00A92A0F"/>
    <w:rsid w:val="00AC58D4"/>
    <w:rsid w:val="00AE2D5F"/>
    <w:rsid w:val="00AF31D5"/>
    <w:rsid w:val="00B0045C"/>
    <w:rsid w:val="00B00858"/>
    <w:rsid w:val="00B43003"/>
    <w:rsid w:val="00B52E11"/>
    <w:rsid w:val="00B55B41"/>
    <w:rsid w:val="00B624A9"/>
    <w:rsid w:val="00B63B00"/>
    <w:rsid w:val="00B660A8"/>
    <w:rsid w:val="00B73918"/>
    <w:rsid w:val="00B73D71"/>
    <w:rsid w:val="00B771EA"/>
    <w:rsid w:val="00B84904"/>
    <w:rsid w:val="00BA0537"/>
    <w:rsid w:val="00BA604A"/>
    <w:rsid w:val="00BA62DE"/>
    <w:rsid w:val="00BA7ECA"/>
    <w:rsid w:val="00BB6765"/>
    <w:rsid w:val="00BC3583"/>
    <w:rsid w:val="00BD30E7"/>
    <w:rsid w:val="00BE225B"/>
    <w:rsid w:val="00BF2152"/>
    <w:rsid w:val="00C00323"/>
    <w:rsid w:val="00C022A8"/>
    <w:rsid w:val="00C0300E"/>
    <w:rsid w:val="00C1270F"/>
    <w:rsid w:val="00C12722"/>
    <w:rsid w:val="00C31424"/>
    <w:rsid w:val="00C34BB6"/>
    <w:rsid w:val="00C608E8"/>
    <w:rsid w:val="00C60C0D"/>
    <w:rsid w:val="00C61075"/>
    <w:rsid w:val="00C764F2"/>
    <w:rsid w:val="00C77A7C"/>
    <w:rsid w:val="00C808DB"/>
    <w:rsid w:val="00C8262C"/>
    <w:rsid w:val="00C8770B"/>
    <w:rsid w:val="00C920A9"/>
    <w:rsid w:val="00C957AC"/>
    <w:rsid w:val="00CA212B"/>
    <w:rsid w:val="00CB4292"/>
    <w:rsid w:val="00CB795A"/>
    <w:rsid w:val="00CD7680"/>
    <w:rsid w:val="00CE212F"/>
    <w:rsid w:val="00CE5606"/>
    <w:rsid w:val="00CE5AF2"/>
    <w:rsid w:val="00CE5CD3"/>
    <w:rsid w:val="00CF5951"/>
    <w:rsid w:val="00D04642"/>
    <w:rsid w:val="00D05F72"/>
    <w:rsid w:val="00D06D47"/>
    <w:rsid w:val="00D22528"/>
    <w:rsid w:val="00D2605C"/>
    <w:rsid w:val="00D34669"/>
    <w:rsid w:val="00D34BAA"/>
    <w:rsid w:val="00D362AC"/>
    <w:rsid w:val="00D434B3"/>
    <w:rsid w:val="00D44B26"/>
    <w:rsid w:val="00D53D08"/>
    <w:rsid w:val="00D57386"/>
    <w:rsid w:val="00D672DA"/>
    <w:rsid w:val="00D67F36"/>
    <w:rsid w:val="00D71470"/>
    <w:rsid w:val="00D72AB8"/>
    <w:rsid w:val="00D8725F"/>
    <w:rsid w:val="00D87D0C"/>
    <w:rsid w:val="00D90549"/>
    <w:rsid w:val="00D90B3A"/>
    <w:rsid w:val="00D92998"/>
    <w:rsid w:val="00D94BC0"/>
    <w:rsid w:val="00D97078"/>
    <w:rsid w:val="00D97551"/>
    <w:rsid w:val="00DA7BC3"/>
    <w:rsid w:val="00DB0005"/>
    <w:rsid w:val="00DB6C5A"/>
    <w:rsid w:val="00DD49B1"/>
    <w:rsid w:val="00DD57DB"/>
    <w:rsid w:val="00DD6B4E"/>
    <w:rsid w:val="00DE2336"/>
    <w:rsid w:val="00DF0D4E"/>
    <w:rsid w:val="00DF4779"/>
    <w:rsid w:val="00E0064B"/>
    <w:rsid w:val="00E052D0"/>
    <w:rsid w:val="00E161A9"/>
    <w:rsid w:val="00E164D3"/>
    <w:rsid w:val="00E22939"/>
    <w:rsid w:val="00E232B1"/>
    <w:rsid w:val="00E233C0"/>
    <w:rsid w:val="00E36F6E"/>
    <w:rsid w:val="00E36F94"/>
    <w:rsid w:val="00E378E5"/>
    <w:rsid w:val="00E83BE4"/>
    <w:rsid w:val="00E910A3"/>
    <w:rsid w:val="00EA1EE3"/>
    <w:rsid w:val="00EA61E2"/>
    <w:rsid w:val="00EB2B6B"/>
    <w:rsid w:val="00EC1452"/>
    <w:rsid w:val="00EC5DE0"/>
    <w:rsid w:val="00ED091E"/>
    <w:rsid w:val="00ED1066"/>
    <w:rsid w:val="00EE5594"/>
    <w:rsid w:val="00EF1D4A"/>
    <w:rsid w:val="00EF6113"/>
    <w:rsid w:val="00F2331E"/>
    <w:rsid w:val="00F31038"/>
    <w:rsid w:val="00F3185E"/>
    <w:rsid w:val="00F34E8D"/>
    <w:rsid w:val="00F456E1"/>
    <w:rsid w:val="00F60A4E"/>
    <w:rsid w:val="00F62606"/>
    <w:rsid w:val="00F657CA"/>
    <w:rsid w:val="00F6734D"/>
    <w:rsid w:val="00F73557"/>
    <w:rsid w:val="00F76391"/>
    <w:rsid w:val="00F81815"/>
    <w:rsid w:val="00F84D90"/>
    <w:rsid w:val="00F86FBC"/>
    <w:rsid w:val="00FA75BD"/>
    <w:rsid w:val="00FB036D"/>
    <w:rsid w:val="00FB0F13"/>
    <w:rsid w:val="00FB1726"/>
    <w:rsid w:val="00FB4C91"/>
    <w:rsid w:val="00FC2BBF"/>
    <w:rsid w:val="00FD0718"/>
    <w:rsid w:val="00FD2B28"/>
    <w:rsid w:val="00FE2585"/>
    <w:rsid w:val="00FE6AB4"/>
    <w:rsid w:val="00F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 fillcolor="none [2404]" stroke="f" strokecolor="none [2406]">
      <v:fill color="none [2404]"/>
      <v:stroke color="none [2406]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A1B"/>
  </w:style>
  <w:style w:type="paragraph" w:styleId="Heading1">
    <w:name w:val="heading 1"/>
    <w:basedOn w:val="Normal"/>
    <w:next w:val="Normal"/>
    <w:link w:val="Heading1Char"/>
    <w:uiPriority w:val="9"/>
    <w:qFormat/>
    <w:rsid w:val="000F0AF9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Heading6"/>
    <w:next w:val="Normal"/>
    <w:link w:val="Heading2Char"/>
    <w:uiPriority w:val="9"/>
    <w:unhideWhenUsed/>
    <w:qFormat/>
    <w:rsid w:val="006C4E21"/>
    <w:pPr>
      <w:jc w:val="center"/>
      <w:outlineLvl w:val="1"/>
    </w:pPr>
    <w:rPr>
      <w:rFonts w:asciiTheme="majorHAnsi" w:hAnsiTheme="majorHAnsi"/>
      <w:color w:val="244061" w:themeColor="accent1" w:themeShade="80"/>
    </w:rPr>
  </w:style>
  <w:style w:type="paragraph" w:styleId="Heading3">
    <w:name w:val="heading 3"/>
    <w:basedOn w:val="Heading6"/>
    <w:next w:val="Normal"/>
    <w:link w:val="Heading3Char"/>
    <w:uiPriority w:val="9"/>
    <w:unhideWhenUsed/>
    <w:qFormat/>
    <w:rsid w:val="006C4E21"/>
    <w:pPr>
      <w:spacing w:before="200" w:after="200"/>
      <w:ind w:left="1440"/>
      <w:jc w:val="right"/>
      <w:outlineLvl w:val="2"/>
    </w:pPr>
    <w:rPr>
      <w:rFonts w:asciiTheme="minorHAnsi" w:hAnsiTheme="minorHAns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E21"/>
    <w:pPr>
      <w:spacing w:after="400" w:line="240" w:lineRule="auto"/>
      <w:ind w:left="1440"/>
      <w:outlineLvl w:val="3"/>
    </w:pPr>
    <w:rPr>
      <w:color w:val="E36C0A" w:themeColor="accent6" w:themeShade="BF"/>
      <w:sz w:val="32"/>
    </w:rPr>
  </w:style>
  <w:style w:type="paragraph" w:styleId="Heading6">
    <w:name w:val="heading 6"/>
    <w:basedOn w:val="Normal"/>
    <w:next w:val="Normal"/>
    <w:link w:val="Heading6Char"/>
    <w:unhideWhenUsed/>
    <w:rsid w:val="006C4E2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F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Heading6Char">
    <w:name w:val="Heading 6 Char"/>
    <w:basedOn w:val="DefaultParagraphFont"/>
    <w:link w:val="Heading6"/>
    <w:rsid w:val="006C4E21"/>
    <w:rPr>
      <w:rFonts w:ascii="Times New Roman" w:eastAsia="Times New Roman" w:hAnsi="Times New Roman" w:cs="Times New Roman"/>
      <w:color w:val="17365D" w:themeColor="text2" w:themeShade="BF"/>
      <w:sz w:val="6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C4E21"/>
    <w:rPr>
      <w:rFonts w:asciiTheme="majorHAnsi" w:eastAsia="Times New Roman" w:hAnsiTheme="majorHAnsi" w:cs="Times New Roman"/>
      <w:color w:val="244061" w:themeColor="accent1" w:themeShade="80"/>
      <w:sz w:val="6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C4E21"/>
    <w:rPr>
      <w:rFonts w:eastAsia="Times New Roman" w:cs="Times New Roman"/>
      <w:color w:val="17365D" w:themeColor="text2" w:themeShade="BF"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C4E21"/>
    <w:rPr>
      <w:color w:val="E36C0A" w:themeColor="accent6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0C51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1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8D"/>
    <w:rPr>
      <w:rFonts w:ascii="Tahoma" w:hAnsi="Tahoma" w:cs="Mangal"/>
      <w:sz w:val="16"/>
      <w:szCs w:val="14"/>
    </w:rPr>
  </w:style>
  <w:style w:type="paragraph" w:customStyle="1" w:styleId="TitleCover">
    <w:name w:val="Title Cover"/>
    <w:basedOn w:val="Normal"/>
    <w:next w:val="Normal"/>
    <w:rsid w:val="00CE5606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17365D" w:themeColor="text2" w:themeShade="BF"/>
      <w:spacing w:val="65"/>
      <w:kern w:val="20"/>
      <w:sz w:val="40"/>
      <w:szCs w:val="40"/>
      <w:lang w:bidi="ar-SA"/>
    </w:rPr>
  </w:style>
  <w:style w:type="paragraph" w:customStyle="1" w:styleId="SubtitleCover">
    <w:name w:val="Subtitle Cover"/>
    <w:basedOn w:val="TitleCover"/>
    <w:next w:val="Normal"/>
    <w:rsid w:val="00CE5606"/>
    <w:rPr>
      <w:sz w:val="32"/>
      <w:szCs w:val="32"/>
    </w:rPr>
  </w:style>
  <w:style w:type="paragraph" w:customStyle="1" w:styleId="TabName">
    <w:name w:val="Tab Name"/>
    <w:basedOn w:val="Normal"/>
    <w:rsid w:val="006C4E21"/>
    <w:pPr>
      <w:spacing w:after="0" w:line="240" w:lineRule="auto"/>
      <w:ind w:left="113" w:right="113"/>
      <w:jc w:val="center"/>
    </w:pPr>
    <w:rPr>
      <w:rFonts w:asciiTheme="majorHAnsi" w:eastAsia="Times New Roman" w:hAnsiTheme="majorHAnsi" w:cs="Times New Roman"/>
      <w:color w:val="DBE5F1" w:themeColor="accent1" w:themeTint="33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00"/>
  </w:style>
  <w:style w:type="paragraph" w:styleId="Footer">
    <w:name w:val="footer"/>
    <w:basedOn w:val="Normal"/>
    <w:link w:val="Foot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00"/>
  </w:style>
  <w:style w:type="table" w:styleId="TableGrid">
    <w:name w:val="Table Grid"/>
    <w:basedOn w:val="TableNormal"/>
    <w:uiPriority w:val="59"/>
    <w:rsid w:val="00CE5A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C4E21"/>
    <w:pPr>
      <w:numPr>
        <w:numId w:val="1"/>
      </w:numPr>
      <w:spacing w:after="400" w:line="240" w:lineRule="auto"/>
    </w:pPr>
    <w:rPr>
      <w:color w:val="E36C0A" w:themeColor="accent6" w:themeShade="BF"/>
      <w:sz w:val="32"/>
    </w:rPr>
  </w:style>
  <w:style w:type="paragraph" w:customStyle="1" w:styleId="1Spine">
    <w:name w:val="1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44"/>
      <w:szCs w:val="44"/>
    </w:rPr>
  </w:style>
  <w:style w:type="paragraph" w:customStyle="1" w:styleId="15Spine">
    <w:name w:val="1.5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48"/>
      <w:szCs w:val="48"/>
    </w:rPr>
  </w:style>
  <w:style w:type="paragraph" w:customStyle="1" w:styleId="2Spine">
    <w:name w:val="2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56"/>
      <w:szCs w:val="56"/>
    </w:rPr>
  </w:style>
  <w:style w:type="paragraph" w:customStyle="1" w:styleId="3Spine">
    <w:name w:val="3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AF9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0AF9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27B"/>
    <w:pPr>
      <w:outlineLvl w:val="9"/>
    </w:pPr>
    <w:rPr>
      <w:rFonts w:cstheme="majorBidi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327B"/>
    <w:pPr>
      <w:spacing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1327B"/>
    <w:pPr>
      <w:spacing w:after="100"/>
      <w:ind w:left="220"/>
    </w:pPr>
    <w:rPr>
      <w:rFonts w:cs="Mangal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327B"/>
    <w:pPr>
      <w:spacing w:after="100"/>
      <w:ind w:left="44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3132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B795A"/>
  </w:style>
  <w:style w:type="paragraph" w:styleId="NormalWeb">
    <w:name w:val="Normal (Web)"/>
    <w:basedOn w:val="Normal"/>
    <w:uiPriority w:val="99"/>
    <w:unhideWhenUsed/>
    <w:rsid w:val="0070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609B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B0005"/>
    <w:pPr>
      <w:spacing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6B40B4"/>
    <w:pPr>
      <w:spacing w:after="0"/>
    </w:pPr>
    <w:rPr>
      <w:rFonts w:cs="Mangal"/>
      <w:szCs w:val="20"/>
    </w:rPr>
  </w:style>
  <w:style w:type="paragraph" w:customStyle="1" w:styleId="Default">
    <w:name w:val="Default"/>
    <w:rsid w:val="009C07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customStyle="1" w:styleId="sw-name">
    <w:name w:val="sw-name"/>
    <w:basedOn w:val="DefaultParagraphFont"/>
    <w:rsid w:val="001B338F"/>
  </w:style>
  <w:style w:type="character" w:customStyle="1" w:styleId="item-info">
    <w:name w:val="item-info"/>
    <w:basedOn w:val="DefaultParagraphFont"/>
    <w:rsid w:val="001B338F"/>
  </w:style>
  <w:style w:type="character" w:customStyle="1" w:styleId="item-label">
    <w:name w:val="item-label"/>
    <w:basedOn w:val="DefaultParagraphFont"/>
    <w:rsid w:val="001B338F"/>
  </w:style>
  <w:style w:type="table" w:customStyle="1" w:styleId="GridTable4Accent1">
    <w:name w:val="Grid Table 4 Accent 1"/>
    <w:basedOn w:val="TableNormal"/>
    <w:uiPriority w:val="49"/>
    <w:rsid w:val="00331F4D"/>
    <w:pPr>
      <w:spacing w:after="0" w:line="240" w:lineRule="auto"/>
    </w:pPr>
    <w:rPr>
      <w:rFonts w:ascii="Calibri" w:hAnsi="Calibri"/>
      <w:sz w:val="26"/>
      <w:lang w:bidi="ar-SA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A1B"/>
  </w:style>
  <w:style w:type="paragraph" w:styleId="Heading1">
    <w:name w:val="heading 1"/>
    <w:basedOn w:val="Normal"/>
    <w:next w:val="Normal"/>
    <w:link w:val="Heading1Char"/>
    <w:uiPriority w:val="9"/>
    <w:qFormat/>
    <w:rsid w:val="000F0AF9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Heading6"/>
    <w:next w:val="Normal"/>
    <w:link w:val="Heading2Char"/>
    <w:uiPriority w:val="9"/>
    <w:unhideWhenUsed/>
    <w:qFormat/>
    <w:rsid w:val="006C4E21"/>
    <w:pPr>
      <w:jc w:val="center"/>
      <w:outlineLvl w:val="1"/>
    </w:pPr>
    <w:rPr>
      <w:rFonts w:asciiTheme="majorHAnsi" w:hAnsiTheme="majorHAnsi"/>
      <w:color w:val="244061" w:themeColor="accent1" w:themeShade="80"/>
    </w:rPr>
  </w:style>
  <w:style w:type="paragraph" w:styleId="Heading3">
    <w:name w:val="heading 3"/>
    <w:basedOn w:val="Heading6"/>
    <w:next w:val="Normal"/>
    <w:link w:val="Heading3Char"/>
    <w:uiPriority w:val="9"/>
    <w:unhideWhenUsed/>
    <w:qFormat/>
    <w:rsid w:val="006C4E21"/>
    <w:pPr>
      <w:spacing w:before="200" w:after="200"/>
      <w:ind w:left="1440"/>
      <w:jc w:val="right"/>
      <w:outlineLvl w:val="2"/>
    </w:pPr>
    <w:rPr>
      <w:rFonts w:asciiTheme="minorHAnsi" w:hAnsiTheme="minorHAns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E21"/>
    <w:pPr>
      <w:spacing w:after="400" w:line="240" w:lineRule="auto"/>
      <w:ind w:left="1440"/>
      <w:outlineLvl w:val="3"/>
    </w:pPr>
    <w:rPr>
      <w:color w:val="E36C0A" w:themeColor="accent6" w:themeShade="BF"/>
      <w:sz w:val="32"/>
    </w:rPr>
  </w:style>
  <w:style w:type="paragraph" w:styleId="Heading6">
    <w:name w:val="heading 6"/>
    <w:basedOn w:val="Normal"/>
    <w:next w:val="Normal"/>
    <w:link w:val="Heading6Char"/>
    <w:unhideWhenUsed/>
    <w:rsid w:val="006C4E2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F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Heading6Char">
    <w:name w:val="Heading 6 Char"/>
    <w:basedOn w:val="DefaultParagraphFont"/>
    <w:link w:val="Heading6"/>
    <w:rsid w:val="006C4E21"/>
    <w:rPr>
      <w:rFonts w:ascii="Times New Roman" w:eastAsia="Times New Roman" w:hAnsi="Times New Roman" w:cs="Times New Roman"/>
      <w:color w:val="17365D" w:themeColor="text2" w:themeShade="BF"/>
      <w:sz w:val="6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C4E21"/>
    <w:rPr>
      <w:rFonts w:asciiTheme="majorHAnsi" w:eastAsia="Times New Roman" w:hAnsiTheme="majorHAnsi" w:cs="Times New Roman"/>
      <w:color w:val="244061" w:themeColor="accent1" w:themeShade="80"/>
      <w:sz w:val="6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C4E21"/>
    <w:rPr>
      <w:rFonts w:eastAsia="Times New Roman" w:cs="Times New Roman"/>
      <w:color w:val="17365D" w:themeColor="text2" w:themeShade="BF"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C4E21"/>
    <w:rPr>
      <w:color w:val="E36C0A" w:themeColor="accent6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0C51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1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8D"/>
    <w:rPr>
      <w:rFonts w:ascii="Tahoma" w:hAnsi="Tahoma" w:cs="Mangal"/>
      <w:sz w:val="16"/>
      <w:szCs w:val="14"/>
    </w:rPr>
  </w:style>
  <w:style w:type="paragraph" w:customStyle="1" w:styleId="TitleCover">
    <w:name w:val="Title Cover"/>
    <w:basedOn w:val="Normal"/>
    <w:next w:val="Normal"/>
    <w:rsid w:val="00CE5606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17365D" w:themeColor="text2" w:themeShade="BF"/>
      <w:spacing w:val="65"/>
      <w:kern w:val="20"/>
      <w:sz w:val="40"/>
      <w:szCs w:val="40"/>
      <w:lang w:bidi="ar-SA"/>
    </w:rPr>
  </w:style>
  <w:style w:type="paragraph" w:customStyle="1" w:styleId="SubtitleCover">
    <w:name w:val="Subtitle Cover"/>
    <w:basedOn w:val="TitleCover"/>
    <w:next w:val="Normal"/>
    <w:rsid w:val="00CE5606"/>
    <w:rPr>
      <w:sz w:val="32"/>
      <w:szCs w:val="32"/>
    </w:rPr>
  </w:style>
  <w:style w:type="paragraph" w:customStyle="1" w:styleId="TabName">
    <w:name w:val="Tab Name"/>
    <w:basedOn w:val="Normal"/>
    <w:rsid w:val="006C4E21"/>
    <w:pPr>
      <w:spacing w:after="0" w:line="240" w:lineRule="auto"/>
      <w:ind w:left="113" w:right="113"/>
      <w:jc w:val="center"/>
    </w:pPr>
    <w:rPr>
      <w:rFonts w:asciiTheme="majorHAnsi" w:eastAsia="Times New Roman" w:hAnsiTheme="majorHAnsi" w:cs="Times New Roman"/>
      <w:color w:val="DBE5F1" w:themeColor="accent1" w:themeTint="33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00"/>
  </w:style>
  <w:style w:type="paragraph" w:styleId="Footer">
    <w:name w:val="footer"/>
    <w:basedOn w:val="Normal"/>
    <w:link w:val="Foot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00"/>
  </w:style>
  <w:style w:type="table" w:styleId="TableGrid">
    <w:name w:val="Table Grid"/>
    <w:basedOn w:val="TableNormal"/>
    <w:uiPriority w:val="59"/>
    <w:rsid w:val="00CE5A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C4E21"/>
    <w:pPr>
      <w:numPr>
        <w:numId w:val="1"/>
      </w:numPr>
      <w:spacing w:after="400" w:line="240" w:lineRule="auto"/>
    </w:pPr>
    <w:rPr>
      <w:color w:val="E36C0A" w:themeColor="accent6" w:themeShade="BF"/>
      <w:sz w:val="32"/>
    </w:rPr>
  </w:style>
  <w:style w:type="paragraph" w:customStyle="1" w:styleId="1Spine">
    <w:name w:val="1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44"/>
      <w:szCs w:val="44"/>
    </w:rPr>
  </w:style>
  <w:style w:type="paragraph" w:customStyle="1" w:styleId="15Spine">
    <w:name w:val="1.5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48"/>
      <w:szCs w:val="48"/>
    </w:rPr>
  </w:style>
  <w:style w:type="paragraph" w:customStyle="1" w:styleId="2Spine">
    <w:name w:val="2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56"/>
      <w:szCs w:val="56"/>
    </w:rPr>
  </w:style>
  <w:style w:type="paragraph" w:customStyle="1" w:styleId="3Spine">
    <w:name w:val="3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AF9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0AF9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27B"/>
    <w:pPr>
      <w:outlineLvl w:val="9"/>
    </w:pPr>
    <w:rPr>
      <w:rFonts w:cstheme="majorBidi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327B"/>
    <w:pPr>
      <w:spacing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1327B"/>
    <w:pPr>
      <w:spacing w:after="100"/>
      <w:ind w:left="220"/>
    </w:pPr>
    <w:rPr>
      <w:rFonts w:cs="Mangal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327B"/>
    <w:pPr>
      <w:spacing w:after="100"/>
      <w:ind w:left="44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3132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B795A"/>
  </w:style>
  <w:style w:type="paragraph" w:styleId="NormalWeb">
    <w:name w:val="Normal (Web)"/>
    <w:basedOn w:val="Normal"/>
    <w:uiPriority w:val="99"/>
    <w:unhideWhenUsed/>
    <w:rsid w:val="0070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609B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B0005"/>
    <w:pPr>
      <w:spacing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6B40B4"/>
    <w:pPr>
      <w:spacing w:after="0"/>
    </w:pPr>
    <w:rPr>
      <w:rFonts w:cs="Mangal"/>
      <w:szCs w:val="20"/>
    </w:rPr>
  </w:style>
  <w:style w:type="paragraph" w:customStyle="1" w:styleId="Default">
    <w:name w:val="Default"/>
    <w:rsid w:val="009C07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customStyle="1" w:styleId="sw-name">
    <w:name w:val="sw-name"/>
    <w:basedOn w:val="DefaultParagraphFont"/>
    <w:rsid w:val="001B338F"/>
  </w:style>
  <w:style w:type="character" w:customStyle="1" w:styleId="item-info">
    <w:name w:val="item-info"/>
    <w:basedOn w:val="DefaultParagraphFont"/>
    <w:rsid w:val="001B338F"/>
  </w:style>
  <w:style w:type="character" w:customStyle="1" w:styleId="item-label">
    <w:name w:val="item-label"/>
    <w:basedOn w:val="DefaultParagraphFont"/>
    <w:rsid w:val="001B338F"/>
  </w:style>
  <w:style w:type="table" w:customStyle="1" w:styleId="GridTable4Accent1">
    <w:name w:val="Grid Table 4 Accent 1"/>
    <w:basedOn w:val="TableNormal"/>
    <w:uiPriority w:val="49"/>
    <w:rsid w:val="00331F4D"/>
    <w:pPr>
      <w:spacing w:after="0" w:line="240" w:lineRule="auto"/>
    </w:pPr>
    <w:rPr>
      <w:rFonts w:ascii="Calibri" w:hAnsi="Calibri"/>
      <w:sz w:val="26"/>
      <w:lang w:bidi="ar-SA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H\AppData\Roaming\Microsoft\Templates\StudentNot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9AD39-A8E8-4D90-BD65-F77A0E672E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084FB-324A-4C76-92A2-981EC53C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StudentNotebook</Template>
  <TotalTime>132</TotalTime>
  <Pages>14</Pages>
  <Words>989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Student report notebook kit (cover, binder spine, divider tabs)</vt:lpstr>
      <vt:lpstr>Thiết kế kiến trúc phần mềm:</vt:lpstr>
      <vt:lpstr>    Kiến trúc hệ thống:</vt:lpstr>
      <vt:lpstr>    Đặc tả thành phần hệ thống</vt:lpstr>
      <vt:lpstr>Thiết kế đối tượng:</vt:lpstr>
      <vt:lpstr>    Sơ đồ lớp:</vt:lpstr>
      <vt:lpstr>    Các đối tượng, quan hệ:</vt:lpstr>
      <vt:lpstr>    Đặc tả lớp đối tượng:</vt:lpstr>
      <vt:lpstr/>
      <vt:lpstr>Thiết kế dữ liệu:</vt:lpstr>
      <vt:lpstr>    Thông tin ngôn ngữ:</vt:lpstr>
      <vt:lpstr>    Cấu trúc dữ liệu:</vt:lpstr>
      <vt:lpstr>    Đặc tả dữ liệu:</vt:lpstr>
      <vt:lpstr/>
      <vt:lpstr>Thiết kế giao diện:</vt:lpstr>
      <vt:lpstr>    Tổng quan:</vt:lpstr>
      <vt:lpstr>    Giao diện:</vt:lpstr>
      <vt:lpstr>        Màn hình menu:</vt:lpstr>
      <vt:lpstr>    </vt:lpstr>
      <vt:lpstr>        Màn hình construction:</vt:lpstr>
      <vt:lpstr>    </vt:lpstr>
      <vt:lpstr>        Màn hình play game:</vt:lpstr>
      <vt:lpstr/>
      <vt:lpstr>    </vt:lpstr>
      <vt:lpstr>        Dialog Setting:</vt:lpstr>
      <vt:lpstr>    </vt:lpstr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report notebook kit (cover, binder spine, divider tabs)</dc:title>
  <dc:creator>LINH</dc:creator>
  <cp:lastModifiedBy>LINHMINI</cp:lastModifiedBy>
  <cp:revision>7</cp:revision>
  <cp:lastPrinted>2008-09-09T14:02:00Z</cp:lastPrinted>
  <dcterms:created xsi:type="dcterms:W3CDTF">2014-10-07T17:02:00Z</dcterms:created>
  <dcterms:modified xsi:type="dcterms:W3CDTF">2014-10-09T05:04:00Z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TC102742549990</vt:lpwstr>
  </property>
</Properties>
</file>